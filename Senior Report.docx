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B04F" w14:textId="77777777" w:rsidR="00C51B0C" w:rsidRDefault="00C51B0C" w:rsidP="00C51B0C"/>
    <w:p w14:paraId="24EA8305" w14:textId="77777777" w:rsidR="00C51B0C" w:rsidRPr="00A15404" w:rsidRDefault="00C51B0C" w:rsidP="00C51B0C"/>
    <w:p w14:paraId="53B112C2" w14:textId="77777777" w:rsidR="00C51B0C" w:rsidRPr="005B17F3" w:rsidRDefault="001C14A0" w:rsidP="00C51B0C">
      <w:pPr>
        <w:pStyle w:val="FPSystemName"/>
        <w:rPr>
          <w:sz w:val="28"/>
          <w:szCs w:val="28"/>
        </w:rPr>
      </w:pPr>
      <w:r>
        <w:rPr>
          <w:sz w:val="28"/>
          <w:szCs w:val="28"/>
        </w:rPr>
        <w:fldChar w:fldCharType="begin"/>
      </w:r>
      <w:r>
        <w:rPr>
          <w:sz w:val="28"/>
          <w:szCs w:val="28"/>
        </w:rPr>
        <w:instrText xml:space="preserve"> MACROBUTTON  AcceptAllChangesInDoc "&lt;PROJECT NAME [Eng] click to insert&gt;" </w:instrText>
      </w:r>
      <w:r>
        <w:rPr>
          <w:sz w:val="28"/>
          <w:szCs w:val="28"/>
        </w:rPr>
        <w:fldChar w:fldCharType="end"/>
      </w:r>
    </w:p>
    <w:p w14:paraId="4B29824E" w14:textId="77777777" w:rsidR="00C51B0C" w:rsidRPr="001C14A0" w:rsidRDefault="001C14A0" w:rsidP="00C51B0C">
      <w:pPr>
        <w:pStyle w:val="FPSystemName"/>
        <w:rPr>
          <w:rFonts w:ascii="Angsana New" w:hAnsi="Angsana New"/>
          <w:sz w:val="44"/>
          <w:szCs w:val="44"/>
        </w:rPr>
      </w:pPr>
      <w:r>
        <w:rPr>
          <w:rFonts w:ascii="Angsana New" w:hAnsi="Angsana New"/>
          <w:sz w:val="44"/>
          <w:szCs w:val="44"/>
        </w:rPr>
        <w:fldChar w:fldCharType="begin"/>
      </w:r>
      <w:r>
        <w:rPr>
          <w:rFonts w:ascii="Angsana New" w:hAnsi="Angsana New"/>
          <w:sz w:val="44"/>
          <w:szCs w:val="44"/>
        </w:rPr>
        <w:instrText xml:space="preserve"> MACROBUTTON  AcceptAllChangesInDoc "&lt;</w:instrText>
      </w:r>
      <w:r>
        <w:rPr>
          <w:rFonts w:ascii="Angsana New" w:hAnsi="Angsana New"/>
          <w:sz w:val="44"/>
          <w:szCs w:val="44"/>
          <w:cs/>
        </w:rPr>
        <w:instrText>ชื่อโครงงาน [ไทย] คลิกเพื่อแก้ไข</w:instrText>
      </w:r>
      <w:r>
        <w:rPr>
          <w:rFonts w:ascii="Angsana New" w:hAnsi="Angsana New"/>
          <w:sz w:val="44"/>
          <w:szCs w:val="44"/>
        </w:rPr>
        <w:instrText xml:space="preserve">&gt;" </w:instrText>
      </w:r>
      <w:r>
        <w:rPr>
          <w:rFonts w:ascii="Angsana New" w:hAnsi="Angsana New"/>
          <w:sz w:val="44"/>
          <w:szCs w:val="44"/>
        </w:rPr>
        <w:fldChar w:fldCharType="end"/>
      </w:r>
    </w:p>
    <w:p w14:paraId="1278BE69" w14:textId="77777777" w:rsidR="00C51B0C" w:rsidRDefault="00C51B0C" w:rsidP="00C51B0C"/>
    <w:p w14:paraId="3D2D6DFA" w14:textId="77777777" w:rsidR="00C51B0C" w:rsidRDefault="00C51B0C" w:rsidP="00C51B0C"/>
    <w:p w14:paraId="12E0F3A1" w14:textId="77777777" w:rsidR="00C51B0C" w:rsidRPr="00A15404" w:rsidRDefault="00C51B0C" w:rsidP="00C51B0C"/>
    <w:p w14:paraId="5AEF18DD" w14:textId="77777777" w:rsidR="00C51B0C" w:rsidRPr="00A15404" w:rsidRDefault="00C51B0C" w:rsidP="00C51B0C"/>
    <w:p w14:paraId="2199CB07" w14:textId="77777777" w:rsidR="00C51B0C" w:rsidRPr="007E15D6" w:rsidRDefault="00C51B0C" w:rsidP="00C51B0C">
      <w:pPr>
        <w:pStyle w:val="FPNameList"/>
      </w:pPr>
      <w:r w:rsidRPr="007E15D6">
        <w:t>BY</w:t>
      </w:r>
    </w:p>
    <w:p w14:paraId="240E7EDF" w14:textId="0C1B844B" w:rsidR="00C51B0C" w:rsidRPr="007E15D6" w:rsidRDefault="0025242A" w:rsidP="00C51B0C">
      <w:pPr>
        <w:pStyle w:val="FPNameList"/>
      </w:pPr>
      <w:r>
        <w:t>Mr.</w:t>
      </w:r>
      <w:r>
        <w:tab/>
        <w:t>Krissanapong</w:t>
      </w:r>
      <w:r>
        <w:tab/>
        <w:t>Palakham</w:t>
      </w:r>
      <w:r w:rsidR="00C51B0C" w:rsidRPr="007E15D6">
        <w:tab/>
      </w:r>
      <w:r>
        <w:tab/>
      </w:r>
      <w:r>
        <w:tab/>
        <w:t>6288102</w:t>
      </w:r>
    </w:p>
    <w:p w14:paraId="5B25F4BF" w14:textId="16AEE5A0" w:rsidR="00C51B0C" w:rsidRPr="007E15D6" w:rsidRDefault="0025242A" w:rsidP="00C51B0C">
      <w:pPr>
        <w:pStyle w:val="FPNameList"/>
      </w:pPr>
      <w:r>
        <w:t>Mr.</w:t>
      </w:r>
      <w:r>
        <w:tab/>
        <w:t>Pongsakorn</w:t>
      </w:r>
      <w:r>
        <w:tab/>
      </w:r>
      <w:r>
        <w:tab/>
        <w:t>Piboonpongpun</w:t>
      </w:r>
      <w:r w:rsidR="00C51B0C" w:rsidRPr="007E15D6">
        <w:tab/>
      </w:r>
      <w:r>
        <w:tab/>
        <w:t>6288107</w:t>
      </w:r>
    </w:p>
    <w:p w14:paraId="5A2B2504" w14:textId="4EABDD54" w:rsidR="00C51B0C" w:rsidRPr="007E15D6" w:rsidRDefault="0025242A" w:rsidP="00C51B0C">
      <w:pPr>
        <w:pStyle w:val="FPNameList"/>
      </w:pPr>
      <w:r>
        <w:t>Mr.</w:t>
      </w:r>
      <w:r w:rsidR="00C51B0C" w:rsidRPr="007E15D6">
        <w:t xml:space="preserve"> </w:t>
      </w:r>
      <w:r>
        <w:tab/>
        <w:t>Rathakit</w:t>
      </w:r>
      <w:r w:rsidR="00C51B0C" w:rsidRPr="007E15D6">
        <w:t xml:space="preserve"> </w:t>
      </w:r>
      <w:r>
        <w:tab/>
      </w:r>
      <w:r>
        <w:tab/>
        <w:t>sriprachayanun</w:t>
      </w:r>
      <w:r w:rsidR="00C51B0C" w:rsidRPr="007E15D6">
        <w:tab/>
      </w:r>
      <w:r>
        <w:tab/>
        <w:t>6288134</w:t>
      </w:r>
    </w:p>
    <w:p w14:paraId="4437FE4B" w14:textId="77777777" w:rsidR="00C51B0C" w:rsidRDefault="00C51B0C" w:rsidP="00C51B0C"/>
    <w:p w14:paraId="3323560B" w14:textId="77777777" w:rsidR="00C51B0C" w:rsidRDefault="00C51B0C" w:rsidP="00C51B0C"/>
    <w:p w14:paraId="6DA8B2D1" w14:textId="77777777" w:rsidR="00C51B0C" w:rsidRDefault="00C51B0C" w:rsidP="00C51B0C"/>
    <w:p w14:paraId="7BE0FF6C" w14:textId="77777777" w:rsidR="00C51B0C" w:rsidRDefault="00C51B0C" w:rsidP="00C51B0C"/>
    <w:p w14:paraId="01B3CA0D" w14:textId="77777777" w:rsidR="00C51B0C" w:rsidRDefault="00C51B0C" w:rsidP="00C51B0C">
      <w:pPr>
        <w:pStyle w:val="FPNameList"/>
      </w:pPr>
      <w:r>
        <w:t>ADVISOR</w:t>
      </w:r>
    </w:p>
    <w:p w14:paraId="695AF2EB" w14:textId="79295574" w:rsidR="00C51B0C" w:rsidRDefault="0025242A" w:rsidP="00C51B0C">
      <w:pPr>
        <w:pStyle w:val="FPNameList"/>
      </w:pPr>
      <w:r>
        <w:t>asst. prof. Dr.</w:t>
      </w:r>
      <w:r w:rsidR="00C51B0C">
        <w:t xml:space="preserve"> </w:t>
      </w:r>
      <w:r>
        <w:t>charnyote</w:t>
      </w:r>
      <w:r>
        <w:tab/>
        <w:t>pluempitiwiriyawej</w:t>
      </w:r>
    </w:p>
    <w:p w14:paraId="612602EE" w14:textId="77777777" w:rsidR="00C51B0C" w:rsidRDefault="00C51B0C" w:rsidP="00C51B0C"/>
    <w:p w14:paraId="0A4B41FA" w14:textId="77777777" w:rsidR="00C51B0C" w:rsidRDefault="00C51B0C" w:rsidP="00C51B0C"/>
    <w:p w14:paraId="042EBB50" w14:textId="77777777" w:rsidR="00C51B0C" w:rsidRDefault="00C51B0C" w:rsidP="00C51B0C"/>
    <w:p w14:paraId="0FD494FA" w14:textId="77777777" w:rsidR="00C51B0C" w:rsidRDefault="00C51B0C" w:rsidP="00C51B0C"/>
    <w:p w14:paraId="6963F50A" w14:textId="77777777" w:rsidR="00C51B0C" w:rsidRDefault="00C51B0C" w:rsidP="00C51B0C">
      <w:pPr>
        <w:pStyle w:val="FPBottomDesc"/>
      </w:pPr>
      <w:r>
        <w:t>A Senior Project Submitted in Partial Fulfillment of</w:t>
      </w:r>
    </w:p>
    <w:p w14:paraId="3ABC5FA4" w14:textId="77777777" w:rsidR="00C51B0C" w:rsidRDefault="00C51B0C" w:rsidP="00C51B0C">
      <w:pPr>
        <w:pStyle w:val="FPBottomDesc"/>
      </w:pPr>
      <w:r>
        <w:t>the Requirements for</w:t>
      </w:r>
    </w:p>
    <w:p w14:paraId="67ADFCB4" w14:textId="77777777" w:rsidR="00C51B0C" w:rsidRDefault="00C51B0C" w:rsidP="00C51B0C">
      <w:pPr>
        <w:pStyle w:val="FPBottomDesc"/>
      </w:pPr>
    </w:p>
    <w:p w14:paraId="18C47556" w14:textId="77777777" w:rsidR="00C51B0C" w:rsidRDefault="00C51B0C" w:rsidP="00C51B0C">
      <w:pPr>
        <w:pStyle w:val="FPBottomDesc"/>
      </w:pPr>
      <w:r>
        <w:t>THE DEGREE OF BACHELOR OF SCIENCE</w:t>
      </w:r>
    </w:p>
    <w:p w14:paraId="43D625F4" w14:textId="77777777" w:rsidR="00C51B0C" w:rsidRDefault="00C51B0C" w:rsidP="00C51B0C">
      <w:pPr>
        <w:pStyle w:val="FPBottomDesc"/>
      </w:pPr>
      <w:r>
        <w:t>(INFORMATION AND COMMUNICATION TECHNOLOGY)</w:t>
      </w:r>
    </w:p>
    <w:p w14:paraId="097AE6F3" w14:textId="77777777" w:rsidR="00C51B0C" w:rsidRDefault="00C51B0C" w:rsidP="00C51B0C">
      <w:pPr>
        <w:pStyle w:val="FPBottomDesc"/>
      </w:pPr>
    </w:p>
    <w:p w14:paraId="4AFA9B91" w14:textId="77777777" w:rsidR="00C51B0C" w:rsidRDefault="00C51B0C" w:rsidP="00C51B0C">
      <w:pPr>
        <w:pStyle w:val="FPBottomDesc"/>
      </w:pPr>
      <w:r>
        <w:t>Faculty of Information and Communication Technology</w:t>
      </w:r>
    </w:p>
    <w:p w14:paraId="0B2EF8B9" w14:textId="77777777" w:rsidR="00C51B0C" w:rsidRDefault="00C51B0C" w:rsidP="00C51B0C">
      <w:pPr>
        <w:pStyle w:val="FPBottomDesc"/>
      </w:pPr>
      <w:r>
        <w:t>Mahidol University</w:t>
      </w:r>
    </w:p>
    <w:p w14:paraId="24088C07" w14:textId="4557CCC1" w:rsidR="00C51B0C" w:rsidRDefault="0025242A" w:rsidP="00C51B0C">
      <w:pPr>
        <w:pStyle w:val="FPBottomDesc"/>
      </w:pPr>
      <w:r>
        <w:t>20</w:t>
      </w:r>
      <w:r w:rsidR="00D86B77">
        <w:t>19</w:t>
      </w:r>
    </w:p>
    <w:p w14:paraId="76F0B292" w14:textId="77777777" w:rsidR="00C51B0C" w:rsidRPr="00321393" w:rsidRDefault="00C51B0C" w:rsidP="00C51B0C">
      <w:pPr>
        <w:pStyle w:val="FPBottomDesc"/>
      </w:pPr>
    </w:p>
    <w:p w14:paraId="0AFF7691" w14:textId="77777777" w:rsidR="00C51B0C" w:rsidRDefault="00C51B0C" w:rsidP="00C51B0C"/>
    <w:p w14:paraId="05743EF8" w14:textId="77777777" w:rsidR="0009445E" w:rsidRPr="0009445E" w:rsidRDefault="0009445E" w:rsidP="0009445E">
      <w:pPr>
        <w:jc w:val="center"/>
        <w:rPr>
          <w:b/>
          <w:bCs/>
          <w:sz w:val="28"/>
          <w:szCs w:val="32"/>
        </w:rPr>
      </w:pPr>
      <w:r w:rsidRPr="0009445E">
        <w:rPr>
          <w:b/>
          <w:bCs/>
          <w:sz w:val="28"/>
          <w:szCs w:val="32"/>
        </w:rPr>
        <w:t>COPYRIGHT OF MAHIDOL UNIVERSITY</w:t>
      </w:r>
    </w:p>
    <w:p w14:paraId="57A05C9A" w14:textId="77777777" w:rsidR="00C51B0C" w:rsidRDefault="00C51B0C" w:rsidP="00C51B0C">
      <w:pPr>
        <w:pStyle w:val="ACKTitle"/>
      </w:pPr>
      <w:r>
        <w:br w:type="page"/>
      </w:r>
      <w:bookmarkStart w:id="0" w:name="_Toc163384515"/>
      <w:bookmarkStart w:id="1" w:name="_Toc163409021"/>
      <w:bookmarkStart w:id="2" w:name="_Toc433050262"/>
      <w:r w:rsidRPr="009A6B6A">
        <w:lastRenderedPageBreak/>
        <w:t>ACK</w:t>
      </w:r>
      <w:r>
        <w:t>NOWLEDGEMENT</w:t>
      </w:r>
      <w:bookmarkEnd w:id="0"/>
      <w:bookmarkEnd w:id="1"/>
      <w:r>
        <w:t>S</w:t>
      </w:r>
      <w:bookmarkEnd w:id="2"/>
    </w:p>
    <w:p w14:paraId="3E0D55BD" w14:textId="77777777" w:rsidR="00C51B0C" w:rsidRDefault="00C51B0C" w:rsidP="0009445E">
      <w:pPr>
        <w:pStyle w:val="TXTParagraph"/>
        <w:ind w:firstLine="851"/>
      </w:pPr>
      <w:r>
        <w:fldChar w:fldCharType="begin"/>
      </w:r>
      <w:r>
        <w:instrText xml:space="preserve"> MACROBUTTON  AcceptAllChangesInDoc "&lt;Acknowledgement Click to Insert&gt;" </w:instrText>
      </w:r>
      <w:r>
        <w:fldChar w:fldCharType="end"/>
      </w:r>
    </w:p>
    <w:p w14:paraId="209F0CAD" w14:textId="77777777" w:rsidR="00C51B0C" w:rsidRDefault="00C51B0C" w:rsidP="00C51B0C"/>
    <w:p w14:paraId="10B61A99" w14:textId="0F070DA8" w:rsidR="00C51B0C" w:rsidRDefault="00EF0E44" w:rsidP="00C51B0C">
      <w:pPr>
        <w:pStyle w:val="ACKNameList"/>
      </w:pPr>
      <w:r>
        <w:t>Mr.</w:t>
      </w:r>
      <w:r w:rsidR="00C51B0C">
        <w:t xml:space="preserve"> </w:t>
      </w:r>
      <w:proofErr w:type="spellStart"/>
      <w:r>
        <w:t>Krissanapong</w:t>
      </w:r>
      <w:proofErr w:type="spellEnd"/>
      <w:r w:rsidR="00C51B0C">
        <w:t xml:space="preserve"> </w:t>
      </w:r>
      <w:proofErr w:type="spellStart"/>
      <w:r>
        <w:t>Palakham</w:t>
      </w:r>
      <w:proofErr w:type="spellEnd"/>
    </w:p>
    <w:p w14:paraId="35271994" w14:textId="6D115F9F" w:rsidR="00C51B0C" w:rsidRDefault="00EF0E44" w:rsidP="00C51B0C">
      <w:pPr>
        <w:pStyle w:val="ACKNameList"/>
      </w:pPr>
      <w:r>
        <w:t>Mr.</w:t>
      </w:r>
      <w:r w:rsidR="00C51B0C">
        <w:t xml:space="preserve"> </w:t>
      </w:r>
      <w:proofErr w:type="spellStart"/>
      <w:r>
        <w:t>Pongsakorn</w:t>
      </w:r>
      <w:proofErr w:type="spellEnd"/>
      <w:r w:rsidR="00C51B0C">
        <w:t xml:space="preserve"> </w:t>
      </w:r>
      <w:proofErr w:type="spellStart"/>
      <w:r>
        <w:t>Piboonpongpun</w:t>
      </w:r>
      <w:proofErr w:type="spellEnd"/>
    </w:p>
    <w:p w14:paraId="380D0CDF" w14:textId="7A8DD3F2" w:rsidR="00C82A8F" w:rsidRDefault="00EF0E44" w:rsidP="00C82A8F">
      <w:pPr>
        <w:pStyle w:val="ACKNameList"/>
      </w:pPr>
      <w:r>
        <w:t xml:space="preserve">Mr. </w:t>
      </w:r>
      <w:proofErr w:type="spellStart"/>
      <w:r>
        <w:t>Rathakit</w:t>
      </w:r>
      <w:proofErr w:type="spellEnd"/>
      <w:r w:rsidR="00C82A8F">
        <w:t xml:space="preserve"> </w:t>
      </w:r>
      <w:proofErr w:type="spellStart"/>
      <w:r>
        <w:t>Sriprachayanun</w:t>
      </w:r>
      <w:proofErr w:type="spellEnd"/>
    </w:p>
    <w:p w14:paraId="67B39323" w14:textId="77777777" w:rsidR="00C51B0C" w:rsidRDefault="00C51B0C" w:rsidP="00C51B0C">
      <w:pPr>
        <w:sectPr w:rsidR="00C51B0C" w:rsidSect="00EE3C46">
          <w:type w:val="continuous"/>
          <w:pgSz w:w="11906" w:h="16838" w:code="9"/>
          <w:pgMar w:top="2126" w:right="1418" w:bottom="1418" w:left="2126" w:header="720" w:footer="720" w:gutter="0"/>
          <w:pgNumType w:fmt="lowerRoman"/>
          <w:cols w:space="720"/>
          <w:docGrid w:linePitch="360"/>
        </w:sectPr>
      </w:pPr>
    </w:p>
    <w:p w14:paraId="6F209488" w14:textId="77777777" w:rsidR="00C51B0C" w:rsidRDefault="00AB5039" w:rsidP="00C51B0C">
      <w:pPr>
        <w:pStyle w:val="ABSDescText"/>
      </w:pPr>
      <w:r>
        <w:lastRenderedPageBreak/>
        <w:fldChar w:fldCharType="begin"/>
      </w:r>
      <w:r>
        <w:instrText xml:space="preserve"> MACR</w:instrText>
      </w:r>
      <w:r w:rsidR="00BD59EA">
        <w:instrText xml:space="preserve">OBUTTON  AcceptAllChangesInDoc </w:instrText>
      </w:r>
      <w:r>
        <w:instrText>&lt;PROJ</w:instrText>
      </w:r>
      <w:r w:rsidR="00BD59EA">
        <w:instrText>ECT NAME [ENG] CLICK TO INSERT&gt;</w:instrText>
      </w:r>
      <w:r>
        <w:instrText xml:space="preserve"> </w:instrText>
      </w:r>
      <w:r>
        <w:fldChar w:fldCharType="end"/>
      </w:r>
    </w:p>
    <w:p w14:paraId="4FEF180C" w14:textId="77777777" w:rsidR="00C51B0C" w:rsidRDefault="00C51B0C" w:rsidP="00C51B0C">
      <w:pPr>
        <w:pStyle w:val="ABSDescText"/>
      </w:pPr>
    </w:p>
    <w:p w14:paraId="227A5AE7" w14:textId="7F248EF3" w:rsidR="00C51B0C" w:rsidRDefault="00EF0E44" w:rsidP="00C51B0C">
      <w:pPr>
        <w:pStyle w:val="ABSDescText"/>
      </w:pPr>
      <w:r>
        <w:t>Mr.</w:t>
      </w:r>
      <w:r w:rsidR="00C82A8F">
        <w:t xml:space="preserve"> </w:t>
      </w:r>
      <w:r>
        <w:t>Krissanapong</w:t>
      </w:r>
      <w:r w:rsidR="00C51B0C">
        <w:t xml:space="preserve"> </w:t>
      </w:r>
      <w:r>
        <w:t>Palakham</w:t>
      </w:r>
      <w:r w:rsidR="00C51B0C">
        <w:tab/>
      </w:r>
      <w:r>
        <w:t>6288102</w:t>
      </w:r>
      <w:r w:rsidR="00C51B0C">
        <w:t xml:space="preserve"> ITCS/B</w:t>
      </w:r>
    </w:p>
    <w:p w14:paraId="4AFE21E4" w14:textId="19A8CB68" w:rsidR="00C51B0C" w:rsidRDefault="00EF0E44" w:rsidP="00C51B0C">
      <w:pPr>
        <w:pStyle w:val="ABSDescText"/>
      </w:pPr>
      <w:r>
        <w:t>Mr.</w:t>
      </w:r>
      <w:r w:rsidR="00C82A8F">
        <w:t xml:space="preserve"> </w:t>
      </w:r>
      <w:r>
        <w:t>Pongsakorn</w:t>
      </w:r>
      <w:r w:rsidR="00C51B0C">
        <w:t xml:space="preserve"> </w:t>
      </w:r>
      <w:r>
        <w:t>Piboonpongpun</w:t>
      </w:r>
      <w:r w:rsidR="00C51B0C">
        <w:tab/>
      </w:r>
      <w:r>
        <w:t>6288107</w:t>
      </w:r>
      <w:r w:rsidR="00C51B0C">
        <w:t xml:space="preserve"> ITCS/B</w:t>
      </w:r>
    </w:p>
    <w:p w14:paraId="1266F6BB" w14:textId="54C783FE" w:rsidR="00C82A8F" w:rsidRDefault="00EF0E44" w:rsidP="00C82A8F">
      <w:pPr>
        <w:pStyle w:val="ABSDescText"/>
      </w:pPr>
      <w:r>
        <w:t>mr.</w:t>
      </w:r>
      <w:r w:rsidR="00C82A8F">
        <w:t xml:space="preserve"> </w:t>
      </w:r>
      <w:r>
        <w:t>rathakit</w:t>
      </w:r>
      <w:r w:rsidR="00C82A8F">
        <w:t xml:space="preserve"> </w:t>
      </w:r>
      <w:r>
        <w:t>sriphachayanun</w:t>
      </w:r>
      <w:r w:rsidR="00C82A8F">
        <w:tab/>
      </w:r>
      <w:r>
        <w:t>6288137</w:t>
      </w:r>
      <w:r w:rsidR="00C82A8F">
        <w:t xml:space="preserve"> ITCS/B</w:t>
      </w:r>
    </w:p>
    <w:p w14:paraId="131421AD" w14:textId="77777777" w:rsidR="00C51B0C" w:rsidRDefault="00C51B0C" w:rsidP="00C51B0C">
      <w:pPr>
        <w:pStyle w:val="ABSDescText"/>
      </w:pPr>
    </w:p>
    <w:p w14:paraId="065CB71A" w14:textId="77777777" w:rsidR="00C51B0C" w:rsidRDefault="00C51B0C" w:rsidP="00C51B0C">
      <w:pPr>
        <w:pStyle w:val="ABSDescText"/>
      </w:pPr>
      <w:r>
        <w:t>B.S</w:t>
      </w:r>
      <w:r w:rsidR="00C82A8F">
        <w:rPr>
          <w:caps w:val="0"/>
        </w:rPr>
        <w:t>c</w:t>
      </w:r>
      <w:r>
        <w:t>.</w:t>
      </w:r>
      <w:r w:rsidR="003852E5">
        <w:t xml:space="preserve"> </w:t>
      </w:r>
      <w:r>
        <w:t>(INFORMATION AND COMMUNICATION TECHNOLOGY)</w:t>
      </w:r>
    </w:p>
    <w:p w14:paraId="2DE91E56" w14:textId="77777777" w:rsidR="00C51B0C" w:rsidRDefault="00C51B0C" w:rsidP="00C51B0C">
      <w:pPr>
        <w:pStyle w:val="ABSDescText"/>
      </w:pPr>
    </w:p>
    <w:p w14:paraId="633DA46E" w14:textId="22C80804" w:rsidR="00C51B0C" w:rsidRPr="009076FD" w:rsidRDefault="00C51B0C" w:rsidP="00C51B0C">
      <w:pPr>
        <w:pStyle w:val="ABSDescText"/>
      </w:pPr>
      <w:r>
        <w:t xml:space="preserve">PROJECT ADVISOR: </w:t>
      </w:r>
      <w:r w:rsidR="00EF0E44">
        <w:t>asst. prof. dr.</w:t>
      </w:r>
      <w:r>
        <w:t xml:space="preserve"> </w:t>
      </w:r>
      <w:r w:rsidR="00EF0E44">
        <w:t>charnyote</w:t>
      </w:r>
      <w:r>
        <w:t xml:space="preserve"> </w:t>
      </w:r>
      <w:r w:rsidR="00EF0E44">
        <w:t>pluempitiwiriyawej</w:t>
      </w:r>
    </w:p>
    <w:p w14:paraId="4ED9EBF9" w14:textId="77777777" w:rsidR="00C51B0C" w:rsidRDefault="00C51B0C" w:rsidP="00C51B0C">
      <w:pPr>
        <w:pStyle w:val="ABSDescText"/>
      </w:pPr>
    </w:p>
    <w:p w14:paraId="193E8B66" w14:textId="77777777" w:rsidR="00C51B0C" w:rsidRDefault="00C51B0C" w:rsidP="00C51B0C">
      <w:pPr>
        <w:pStyle w:val="ABSTitle"/>
      </w:pPr>
      <w:bookmarkStart w:id="3" w:name="_Toc163384516"/>
      <w:bookmarkStart w:id="4" w:name="_Toc163409022"/>
      <w:bookmarkStart w:id="5" w:name="_Toc433050263"/>
      <w:r>
        <w:t>ABSTRACT</w:t>
      </w:r>
      <w:bookmarkEnd w:id="3"/>
      <w:bookmarkEnd w:id="4"/>
      <w:bookmarkEnd w:id="5"/>
    </w:p>
    <w:p w14:paraId="0F7676AA" w14:textId="77777777" w:rsidR="00C51B0C" w:rsidRDefault="00C51B0C" w:rsidP="00C51B0C">
      <w:pPr>
        <w:pStyle w:val="ABSDescText"/>
      </w:pPr>
    </w:p>
    <w:p w14:paraId="4EB30A7C" w14:textId="77777777" w:rsidR="00C51B0C" w:rsidRDefault="003852E5" w:rsidP="007B26EA">
      <w:pPr>
        <w:pStyle w:val="StyleABSParagraph15linesFirstline15cm"/>
      </w:pPr>
      <w:r>
        <w:t>&lt;</w:t>
      </w:r>
      <w:r>
        <w:rPr>
          <w:caps w:val="0"/>
        </w:rPr>
        <w:t>Abstract content as sentence case here&gt;</w:t>
      </w:r>
    </w:p>
    <w:p w14:paraId="45A60FC3" w14:textId="77777777" w:rsidR="00C51B0C" w:rsidRDefault="00C51B0C" w:rsidP="00C51B0C">
      <w:pPr>
        <w:pStyle w:val="ABSParagraph15lines"/>
      </w:pPr>
    </w:p>
    <w:p w14:paraId="0EB78814" w14:textId="77777777" w:rsidR="00C51B0C" w:rsidRPr="00810E82" w:rsidRDefault="00C51B0C" w:rsidP="00C51B0C">
      <w:pPr>
        <w:pStyle w:val="ABSParagraph15lines"/>
      </w:pPr>
    </w:p>
    <w:p w14:paraId="31EC31BF" w14:textId="77777777" w:rsidR="00C51B0C" w:rsidRDefault="00C51B0C" w:rsidP="00C51B0C">
      <w:pPr>
        <w:pStyle w:val="ABSDescText"/>
      </w:pPr>
    </w:p>
    <w:p w14:paraId="4D3D34FE" w14:textId="77777777" w:rsidR="00C51B0C" w:rsidRDefault="00C51B0C" w:rsidP="00C51B0C">
      <w:pPr>
        <w:pStyle w:val="ABSDescText"/>
      </w:pPr>
    </w:p>
    <w:p w14:paraId="4026CE7D" w14:textId="77777777" w:rsidR="00C51B0C" w:rsidRDefault="00C51B0C" w:rsidP="00C51B0C">
      <w:pPr>
        <w:pStyle w:val="ABSDescText"/>
      </w:pPr>
    </w:p>
    <w:p w14:paraId="2BCC5F90" w14:textId="77777777" w:rsidR="00C51B0C" w:rsidRDefault="00C51B0C" w:rsidP="00C51B0C">
      <w:pPr>
        <w:pStyle w:val="ABSDescText"/>
      </w:pPr>
    </w:p>
    <w:p w14:paraId="5A7ADC18" w14:textId="77777777" w:rsidR="00C51B0C" w:rsidRDefault="00C51B0C" w:rsidP="00C51B0C">
      <w:pPr>
        <w:pStyle w:val="ABSDescText"/>
      </w:pPr>
    </w:p>
    <w:p w14:paraId="365A7B2E" w14:textId="77777777" w:rsidR="00C51B0C" w:rsidRDefault="00C51B0C" w:rsidP="00C51B0C">
      <w:pPr>
        <w:pStyle w:val="ABSDescText"/>
      </w:pPr>
    </w:p>
    <w:p w14:paraId="48347438" w14:textId="77777777" w:rsidR="00C51B0C" w:rsidRDefault="00C51B0C" w:rsidP="00C51B0C">
      <w:pPr>
        <w:pStyle w:val="ABSDescText"/>
      </w:pPr>
    </w:p>
    <w:p w14:paraId="1F5B6063" w14:textId="77777777" w:rsidR="00C51B0C" w:rsidRDefault="00C51B0C" w:rsidP="00C51B0C">
      <w:pPr>
        <w:pStyle w:val="ABSDescText"/>
      </w:pPr>
    </w:p>
    <w:p w14:paraId="0F8D79DA" w14:textId="77777777" w:rsidR="00C51B0C" w:rsidRDefault="00C51B0C" w:rsidP="00C51B0C">
      <w:pPr>
        <w:pStyle w:val="ABSDescText"/>
      </w:pPr>
    </w:p>
    <w:p w14:paraId="41886967" w14:textId="77777777" w:rsidR="00C51B0C" w:rsidRDefault="00C51B0C" w:rsidP="00C51B0C">
      <w:pPr>
        <w:pStyle w:val="ABSDescText"/>
      </w:pPr>
    </w:p>
    <w:p w14:paraId="294059A7" w14:textId="77777777" w:rsidR="00C51B0C" w:rsidRDefault="00C51B0C" w:rsidP="00C51B0C">
      <w:pPr>
        <w:pStyle w:val="ABSDescText"/>
      </w:pPr>
    </w:p>
    <w:p w14:paraId="24BC2F37" w14:textId="77777777" w:rsidR="00C51B0C" w:rsidRDefault="00C51B0C" w:rsidP="00C51B0C">
      <w:pPr>
        <w:pStyle w:val="ABSDescText"/>
      </w:pPr>
    </w:p>
    <w:p w14:paraId="626C18C3" w14:textId="77777777" w:rsidR="00C51B0C" w:rsidRDefault="00C51B0C" w:rsidP="00C51B0C">
      <w:pPr>
        <w:pStyle w:val="ABSDescText"/>
      </w:pPr>
    </w:p>
    <w:p w14:paraId="67FECB20" w14:textId="77777777" w:rsidR="00C51B0C" w:rsidRDefault="00C51B0C" w:rsidP="00C51B0C">
      <w:pPr>
        <w:pStyle w:val="ABSDescText"/>
      </w:pPr>
    </w:p>
    <w:p w14:paraId="34C3861C" w14:textId="77777777" w:rsidR="00C51B0C" w:rsidRDefault="00C51B0C" w:rsidP="00C51B0C">
      <w:pPr>
        <w:pStyle w:val="ABSDescText"/>
      </w:pPr>
    </w:p>
    <w:p w14:paraId="4BFCA0D6" w14:textId="77777777" w:rsidR="00C51B0C" w:rsidRDefault="00C51B0C" w:rsidP="00C51B0C">
      <w:pPr>
        <w:pStyle w:val="ABSDescText"/>
      </w:pPr>
    </w:p>
    <w:p w14:paraId="35B30237" w14:textId="77777777" w:rsidR="00C51B0C" w:rsidRDefault="00C51B0C" w:rsidP="00C51B0C">
      <w:pPr>
        <w:pStyle w:val="ABSDescText"/>
      </w:pPr>
    </w:p>
    <w:p w14:paraId="2F68D4F8" w14:textId="77777777" w:rsidR="00C51B0C" w:rsidRDefault="00C51B0C" w:rsidP="00C51B0C">
      <w:pPr>
        <w:pStyle w:val="ABSDescText"/>
      </w:pPr>
    </w:p>
    <w:p w14:paraId="63BEF187" w14:textId="77777777" w:rsidR="00C51B0C" w:rsidRDefault="00C51B0C" w:rsidP="00C51B0C">
      <w:pPr>
        <w:pStyle w:val="ABSDescText"/>
      </w:pPr>
    </w:p>
    <w:p w14:paraId="2F44B42A" w14:textId="77777777" w:rsidR="00C51B0C" w:rsidRDefault="00C51B0C" w:rsidP="00C51B0C">
      <w:pPr>
        <w:pStyle w:val="ABSDescText"/>
      </w:pPr>
    </w:p>
    <w:p w14:paraId="79C08D37" w14:textId="77777777" w:rsidR="00C51B0C" w:rsidRDefault="00C51B0C" w:rsidP="00C51B0C">
      <w:pPr>
        <w:pStyle w:val="ABSDescText"/>
      </w:pPr>
    </w:p>
    <w:p w14:paraId="6AF66EA3" w14:textId="77777777" w:rsidR="00C51B0C" w:rsidRDefault="00C51B0C" w:rsidP="00C51B0C">
      <w:pPr>
        <w:pStyle w:val="ABSDescText"/>
      </w:pPr>
    </w:p>
    <w:p w14:paraId="0AFF6691" w14:textId="77777777" w:rsidR="00C51B0C" w:rsidRDefault="00C51B0C" w:rsidP="00C51B0C">
      <w:pPr>
        <w:pStyle w:val="ABSDescText"/>
      </w:pPr>
    </w:p>
    <w:p w14:paraId="030E8C31" w14:textId="77777777" w:rsidR="00C51B0C" w:rsidRDefault="00C51B0C" w:rsidP="00C51B0C">
      <w:pPr>
        <w:pStyle w:val="ABSDescText"/>
      </w:pPr>
    </w:p>
    <w:p w14:paraId="6024DA2A" w14:textId="77777777" w:rsidR="00C51B0C" w:rsidRDefault="00C51B0C" w:rsidP="00C51B0C">
      <w:pPr>
        <w:pStyle w:val="ABSDescText"/>
      </w:pPr>
    </w:p>
    <w:p w14:paraId="00D2571A" w14:textId="77777777" w:rsidR="00C51B0C" w:rsidRDefault="00C51B0C" w:rsidP="00C51B0C">
      <w:pPr>
        <w:pStyle w:val="ABSDescText"/>
      </w:pPr>
    </w:p>
    <w:p w14:paraId="206442C2" w14:textId="77777777" w:rsidR="00AB5039" w:rsidRDefault="00AB5039" w:rsidP="00C51B0C">
      <w:pPr>
        <w:pStyle w:val="ABSKeyWord"/>
      </w:pPr>
    </w:p>
    <w:p w14:paraId="4161DCCD" w14:textId="77777777" w:rsidR="00AB5039" w:rsidRDefault="00AB5039" w:rsidP="00C51B0C">
      <w:pPr>
        <w:pStyle w:val="ABSKeyWord"/>
      </w:pPr>
    </w:p>
    <w:p w14:paraId="62607F06" w14:textId="77777777" w:rsidR="00AB5039" w:rsidRDefault="00AB5039" w:rsidP="00C51B0C">
      <w:pPr>
        <w:pStyle w:val="ABSKeyWord"/>
      </w:pPr>
    </w:p>
    <w:p w14:paraId="2AF5E38B" w14:textId="77777777" w:rsidR="00C51B0C" w:rsidRDefault="00C82A8F" w:rsidP="00C51B0C">
      <w:pPr>
        <w:pStyle w:val="ABSKeyWord"/>
      </w:pPr>
      <w:proofErr w:type="gramStart"/>
      <w:r>
        <w:t>KEY</w:t>
      </w:r>
      <w:r w:rsidR="00C51B0C">
        <w:t>WORDS :</w:t>
      </w:r>
      <w:proofErr w:type="gramEnd"/>
      <w:r w:rsidR="00C51B0C">
        <w:t xml:space="preserve"> </w:t>
      </w:r>
      <w:r>
        <w:fldChar w:fldCharType="begin"/>
      </w:r>
      <w:r>
        <w:instrText xml:space="preserve"> MACROBUTTON  AcceptAllChangesInDoc &lt;Keywords (use ' / ' as seperator) e.g. Key1 / Key2&gt; </w:instrText>
      </w:r>
      <w:r>
        <w:fldChar w:fldCharType="end"/>
      </w:r>
    </w:p>
    <w:p w14:paraId="36272795" w14:textId="77777777" w:rsidR="00AB5039" w:rsidRDefault="00C51B0C" w:rsidP="00C51B0C">
      <w:pPr>
        <w:pStyle w:val="ABSDescText"/>
      </w:pPr>
      <w:r>
        <w:fldChar w:fldCharType="begin"/>
      </w:r>
      <w:r>
        <w:instrText xml:space="preserve"> MACROBUTTON  AcceptAllChangesInDoc &lt;Number of Pages&gt; </w:instrText>
      </w:r>
      <w:r>
        <w:fldChar w:fldCharType="end"/>
      </w:r>
      <w:r>
        <w:t>P.</w:t>
      </w:r>
    </w:p>
    <w:p w14:paraId="17266209" w14:textId="77777777" w:rsidR="00C51B0C" w:rsidRDefault="00AB5039" w:rsidP="00C51B0C">
      <w:pPr>
        <w:pStyle w:val="ABSDescText"/>
      </w:pPr>
      <w:r>
        <w:br w:type="page"/>
      </w:r>
      <w:r w:rsidR="00BD59EA">
        <w:lastRenderedPageBreak/>
        <w:fldChar w:fldCharType="begin"/>
      </w:r>
      <w:r w:rsidR="00BD59EA">
        <w:instrText xml:space="preserve"> MACROBUTTON  AcceptAllChangesInDoc &lt;</w:instrText>
      </w:r>
      <w:r w:rsidR="00BD59EA">
        <w:rPr>
          <w:cs/>
        </w:rPr>
        <w:instrText>ชื่อโครงงาน [ไทย] คลิกเพื่อเพิ่ม</w:instrText>
      </w:r>
      <w:r w:rsidR="00BD59EA">
        <w:instrText xml:space="preserve">&gt; </w:instrText>
      </w:r>
      <w:r w:rsidR="00BD59EA">
        <w:fldChar w:fldCharType="end"/>
      </w:r>
    </w:p>
    <w:p w14:paraId="368BC41E" w14:textId="77777777" w:rsidR="00C51B0C" w:rsidRDefault="00C51B0C" w:rsidP="00C51B0C">
      <w:pPr>
        <w:pStyle w:val="ABSDescText"/>
      </w:pPr>
    </w:p>
    <w:p w14:paraId="2AEF8C5D" w14:textId="77777777" w:rsidR="00C51B0C" w:rsidRDefault="00C51B0C" w:rsidP="00C51B0C">
      <w:pPr>
        <w:pStyle w:val="ABSDescText"/>
      </w:pPr>
      <w:r>
        <w:fldChar w:fldCharType="begin"/>
      </w:r>
      <w:r>
        <w:instrText xml:space="preserve"> MACROBUTTON  AcceptAllChangesInDoc &lt;</w:instrText>
      </w:r>
      <w:r>
        <w:rPr>
          <w:cs/>
        </w:rPr>
        <w:instrText>ชื่อนักศึกษา</w:instrText>
      </w:r>
      <w:r>
        <w:instrText xml:space="preserve">&gt; </w:instrText>
      </w:r>
      <w:r>
        <w:fldChar w:fldCharType="end"/>
      </w:r>
      <w:r>
        <w:rPr>
          <w:rFonts w:hint="cs"/>
          <w:cs/>
        </w:rPr>
        <w:t xml:space="preserve"> </w:t>
      </w:r>
      <w:r>
        <w:fldChar w:fldCharType="begin"/>
      </w:r>
      <w:r>
        <w:instrText xml:space="preserve"> MACROBUTTON  AcceptAllChangesInDoc &lt;</w:instrText>
      </w:r>
      <w:r>
        <w:rPr>
          <w:cs/>
        </w:rPr>
        <w:instrText>นามสกุลนักศึกษา</w:instrText>
      </w:r>
      <w:r>
        <w:instrText xml:space="preserve">&gt; </w:instrText>
      </w:r>
      <w:r>
        <w:fldChar w:fldCharType="end"/>
      </w:r>
      <w:r>
        <w:rPr>
          <w:rFonts w:hint="cs"/>
          <w:cs/>
        </w:rPr>
        <w:tab/>
      </w:r>
      <w:r>
        <w:fldChar w:fldCharType="begin"/>
      </w:r>
      <w:r>
        <w:instrText xml:space="preserve"> MACROBUTTON  AcceptAllChangesInDoc &lt;</w:instrText>
      </w:r>
      <w:r>
        <w:rPr>
          <w:cs/>
        </w:rPr>
        <w:instrText>รหัสนักศึกษา</w:instrText>
      </w:r>
      <w:r>
        <w:instrText xml:space="preserve">&gt; </w:instrText>
      </w:r>
      <w:r>
        <w:fldChar w:fldCharType="end"/>
      </w:r>
      <w:r>
        <w:t xml:space="preserve"> ITCS/B</w:t>
      </w:r>
    </w:p>
    <w:p w14:paraId="42E8A0FB" w14:textId="77777777" w:rsidR="00C51B0C" w:rsidRDefault="00C51B0C" w:rsidP="00C51B0C">
      <w:pPr>
        <w:pStyle w:val="ABSDescText"/>
      </w:pPr>
      <w:r>
        <w:fldChar w:fldCharType="begin"/>
      </w:r>
      <w:r>
        <w:instrText xml:space="preserve"> MACROBUTTON  AcceptAllChangesInDoc &lt;</w:instrText>
      </w:r>
      <w:r>
        <w:rPr>
          <w:cs/>
        </w:rPr>
        <w:instrText>ชื่อนักศึกษา</w:instrText>
      </w:r>
      <w:r>
        <w:instrText xml:space="preserve">&gt; </w:instrText>
      </w:r>
      <w:r>
        <w:fldChar w:fldCharType="end"/>
      </w:r>
      <w:r>
        <w:rPr>
          <w:rFonts w:hint="cs"/>
          <w:cs/>
        </w:rPr>
        <w:t xml:space="preserve"> </w:t>
      </w:r>
      <w:r>
        <w:fldChar w:fldCharType="begin"/>
      </w:r>
      <w:r>
        <w:instrText xml:space="preserve"> MACROBUTTON  AcceptAllChangesInDoc &lt;</w:instrText>
      </w:r>
      <w:r>
        <w:rPr>
          <w:cs/>
        </w:rPr>
        <w:instrText>นามสกุลนักศึกษา</w:instrText>
      </w:r>
      <w:r>
        <w:instrText xml:space="preserve">&gt; </w:instrText>
      </w:r>
      <w:r>
        <w:fldChar w:fldCharType="end"/>
      </w:r>
      <w:r>
        <w:rPr>
          <w:rFonts w:hint="cs"/>
          <w:cs/>
        </w:rPr>
        <w:tab/>
      </w:r>
      <w:r>
        <w:fldChar w:fldCharType="begin"/>
      </w:r>
      <w:r>
        <w:instrText xml:space="preserve"> MACROBUTTON  AcceptAllChangesInDoc &lt;</w:instrText>
      </w:r>
      <w:r>
        <w:rPr>
          <w:cs/>
        </w:rPr>
        <w:instrText>รหัสนักศึกษา</w:instrText>
      </w:r>
      <w:r>
        <w:instrText xml:space="preserve">&gt; </w:instrText>
      </w:r>
      <w:r>
        <w:fldChar w:fldCharType="end"/>
      </w:r>
      <w:r>
        <w:t xml:space="preserve"> ITCS/B</w:t>
      </w:r>
    </w:p>
    <w:p w14:paraId="717484D0" w14:textId="77777777" w:rsidR="00AB5039" w:rsidRDefault="00AB5039" w:rsidP="00AB5039">
      <w:pPr>
        <w:pStyle w:val="ABSDescText"/>
      </w:pPr>
      <w:r>
        <w:fldChar w:fldCharType="begin"/>
      </w:r>
      <w:r>
        <w:instrText xml:space="preserve"> MACROBUTTON  AcceptAllChangesInDoc &lt;</w:instrText>
      </w:r>
      <w:r>
        <w:rPr>
          <w:cs/>
        </w:rPr>
        <w:instrText>ชื่อนักศึกษา</w:instrText>
      </w:r>
      <w:r>
        <w:instrText xml:space="preserve">&gt; </w:instrText>
      </w:r>
      <w:r>
        <w:fldChar w:fldCharType="end"/>
      </w:r>
      <w:r>
        <w:rPr>
          <w:rFonts w:hint="cs"/>
          <w:cs/>
        </w:rPr>
        <w:t xml:space="preserve"> </w:t>
      </w:r>
      <w:r>
        <w:fldChar w:fldCharType="begin"/>
      </w:r>
      <w:r>
        <w:instrText xml:space="preserve"> MACROBUTTON  AcceptAllChangesInDoc &lt;</w:instrText>
      </w:r>
      <w:r>
        <w:rPr>
          <w:cs/>
        </w:rPr>
        <w:instrText>นามสกุลนักศึกษา</w:instrText>
      </w:r>
      <w:r>
        <w:instrText xml:space="preserve">&gt; </w:instrText>
      </w:r>
      <w:r>
        <w:fldChar w:fldCharType="end"/>
      </w:r>
      <w:r>
        <w:rPr>
          <w:rFonts w:hint="cs"/>
          <w:cs/>
        </w:rPr>
        <w:tab/>
      </w:r>
      <w:r>
        <w:fldChar w:fldCharType="begin"/>
      </w:r>
      <w:r>
        <w:instrText xml:space="preserve"> MACROBUTTON  AcceptAllChangesInDoc &lt;</w:instrText>
      </w:r>
      <w:r>
        <w:rPr>
          <w:cs/>
        </w:rPr>
        <w:instrText>รหัสนักศึกษา</w:instrText>
      </w:r>
      <w:r>
        <w:instrText xml:space="preserve">&gt; </w:instrText>
      </w:r>
      <w:r>
        <w:fldChar w:fldCharType="end"/>
      </w:r>
      <w:r>
        <w:t xml:space="preserve"> ITCS/B</w:t>
      </w:r>
    </w:p>
    <w:p w14:paraId="1E181248" w14:textId="77777777" w:rsidR="00C51B0C" w:rsidRDefault="00C51B0C" w:rsidP="00C51B0C">
      <w:pPr>
        <w:pStyle w:val="ABSDescText"/>
      </w:pPr>
    </w:p>
    <w:p w14:paraId="1C820B3B" w14:textId="77777777" w:rsidR="00C51B0C" w:rsidRDefault="00C51B0C" w:rsidP="00C51B0C">
      <w:pPr>
        <w:pStyle w:val="ABSDescText"/>
      </w:pPr>
      <w:r>
        <w:rPr>
          <w:rFonts w:hint="cs"/>
          <w:cs/>
        </w:rPr>
        <w:t xml:space="preserve">วท.บ. </w:t>
      </w:r>
      <w:r>
        <w:t>(</w:t>
      </w:r>
      <w:r>
        <w:rPr>
          <w:rFonts w:hint="cs"/>
          <w:cs/>
        </w:rPr>
        <w:t>เทคโนโลยีสารสนเทศและการสื่อสาร</w:t>
      </w:r>
      <w:r>
        <w:t>)</w:t>
      </w:r>
    </w:p>
    <w:p w14:paraId="43F59D51" w14:textId="77777777" w:rsidR="00C51B0C" w:rsidRDefault="00C51B0C" w:rsidP="00C51B0C">
      <w:pPr>
        <w:pStyle w:val="ABSDescText"/>
      </w:pPr>
    </w:p>
    <w:p w14:paraId="40A0FFD2" w14:textId="77777777" w:rsidR="00C51B0C" w:rsidRDefault="00C51B0C" w:rsidP="00C51B0C">
      <w:pPr>
        <w:pStyle w:val="ABSDescText"/>
      </w:pPr>
      <w:r>
        <w:rPr>
          <w:rFonts w:hint="cs"/>
          <w:cs/>
        </w:rPr>
        <w:t>อาจารย์ที่ปรึกษาโครงการ</w:t>
      </w:r>
      <w:r>
        <w:t xml:space="preserve">: </w:t>
      </w:r>
      <w:r>
        <w:fldChar w:fldCharType="begin"/>
      </w:r>
      <w:r>
        <w:instrText xml:space="preserve"> MACROBUTTON  AcceptAllChangesInDoc &lt;</w:instrText>
      </w:r>
      <w:r>
        <w:rPr>
          <w:cs/>
        </w:rPr>
        <w:instrText>คำนำหน้า</w:instrText>
      </w:r>
      <w:r>
        <w:instrText xml:space="preserve">&gt; </w:instrText>
      </w:r>
      <w:r>
        <w:fldChar w:fldCharType="end"/>
      </w:r>
      <w:r>
        <w:rPr>
          <w:rFonts w:hint="cs"/>
          <w:cs/>
        </w:rPr>
        <w:t xml:space="preserve"> </w:t>
      </w:r>
      <w:r>
        <w:fldChar w:fldCharType="begin"/>
      </w:r>
      <w:r>
        <w:instrText xml:space="preserve"> MACROBUTTON  AcceptAllChangesInDoc &lt;</w:instrText>
      </w:r>
      <w:r>
        <w:rPr>
          <w:cs/>
        </w:rPr>
        <w:instrText>ชื่ออาจารย์ที่ปรึกษา</w:instrText>
      </w:r>
      <w:r>
        <w:instrText xml:space="preserve">&gt; </w:instrText>
      </w:r>
      <w:r>
        <w:fldChar w:fldCharType="end"/>
      </w:r>
      <w:r>
        <w:rPr>
          <w:rFonts w:hint="cs"/>
          <w:cs/>
        </w:rPr>
        <w:t xml:space="preserve"> </w:t>
      </w:r>
      <w:r>
        <w:fldChar w:fldCharType="begin"/>
      </w:r>
      <w:r>
        <w:instrText xml:space="preserve"> MACROBUTTON  AcceptAllChangesInDoc &lt;</w:instrText>
      </w:r>
      <w:r>
        <w:rPr>
          <w:cs/>
        </w:rPr>
        <w:instrText>นามสกุลอาจารย์ที่ปรึกษา</w:instrText>
      </w:r>
      <w:r>
        <w:instrText xml:space="preserve">&gt; </w:instrText>
      </w:r>
      <w:r>
        <w:fldChar w:fldCharType="end"/>
      </w:r>
    </w:p>
    <w:p w14:paraId="7B82FB7E" w14:textId="77777777" w:rsidR="00C51B0C" w:rsidRDefault="00C51B0C" w:rsidP="00C51B0C">
      <w:pPr>
        <w:pStyle w:val="ABSDescText"/>
      </w:pPr>
    </w:p>
    <w:p w14:paraId="6AF719AA" w14:textId="77777777" w:rsidR="00C51B0C" w:rsidRDefault="00C51B0C" w:rsidP="007B26EA">
      <w:pPr>
        <w:pStyle w:val="StyleABSParagraphFirstline15cm"/>
        <w:jc w:val="center"/>
      </w:pPr>
      <w:bookmarkStart w:id="6" w:name="_Toc165626637"/>
      <w:bookmarkStart w:id="7" w:name="_Toc165626746"/>
      <w:bookmarkStart w:id="8" w:name="_Toc181675674"/>
      <w:bookmarkStart w:id="9" w:name="_Toc183533723"/>
      <w:r>
        <w:rPr>
          <w:rFonts w:hint="cs"/>
          <w:cs/>
        </w:rPr>
        <w:t>บทคัดย่อ</w:t>
      </w:r>
      <w:bookmarkEnd w:id="6"/>
      <w:bookmarkEnd w:id="7"/>
      <w:bookmarkEnd w:id="8"/>
      <w:bookmarkEnd w:id="9"/>
    </w:p>
    <w:p w14:paraId="24A08991" w14:textId="77777777" w:rsidR="00C51B0C" w:rsidRDefault="00C51B0C" w:rsidP="00C51B0C">
      <w:pPr>
        <w:pStyle w:val="ABSTitle"/>
      </w:pPr>
    </w:p>
    <w:p w14:paraId="3DCA4E6D" w14:textId="77777777" w:rsidR="00C51B0C" w:rsidRPr="007B26EA" w:rsidRDefault="00AB5039" w:rsidP="003852E5">
      <w:pPr>
        <w:pStyle w:val="StyleABSParagraphFirstline15cm"/>
        <w:jc w:val="thaiDistribute"/>
        <w:rPr>
          <w:rFonts w:ascii="Angsana New" w:hAnsi="Angsana New"/>
          <w:sz w:val="32"/>
        </w:rPr>
      </w:pPr>
      <w:r w:rsidRPr="007B26EA">
        <w:rPr>
          <w:rFonts w:ascii="Angsana New" w:hAnsi="Angsana New"/>
          <w:sz w:val="32"/>
        </w:rPr>
        <w:fldChar w:fldCharType="begin"/>
      </w:r>
      <w:r w:rsidRPr="007B26EA">
        <w:rPr>
          <w:rFonts w:ascii="Angsana New" w:hAnsi="Angsana New"/>
          <w:sz w:val="32"/>
        </w:rPr>
        <w:instrText xml:space="preserve"> MACR</w:instrText>
      </w:r>
      <w:r w:rsidR="00BD59EA">
        <w:rPr>
          <w:rFonts w:ascii="Angsana New" w:hAnsi="Angsana New"/>
          <w:sz w:val="32"/>
        </w:rPr>
        <w:instrText xml:space="preserve">OBUTTON  AcceptAllChangesInDoc </w:instrText>
      </w:r>
      <w:r w:rsidRPr="007B26EA">
        <w:rPr>
          <w:rFonts w:ascii="Angsana New" w:hAnsi="Angsana New"/>
          <w:sz w:val="32"/>
        </w:rPr>
        <w:instrText>&lt;</w:instrText>
      </w:r>
      <w:r w:rsidRPr="007B26EA">
        <w:rPr>
          <w:rFonts w:ascii="Angsana New" w:hAnsi="Angsana New"/>
          <w:sz w:val="32"/>
          <w:cs/>
        </w:rPr>
        <w:instrText>บทคัดย่อเป็นภาษาไทย คลิกเพื่อเพิ่ม</w:instrText>
      </w:r>
      <w:r w:rsidR="00BD59EA">
        <w:rPr>
          <w:rFonts w:ascii="Angsana New" w:hAnsi="Angsana New"/>
          <w:sz w:val="32"/>
        </w:rPr>
        <w:instrText>&gt;</w:instrText>
      </w:r>
      <w:r w:rsidRPr="007B26EA">
        <w:rPr>
          <w:rFonts w:ascii="Angsana New" w:hAnsi="Angsana New"/>
          <w:sz w:val="32"/>
        </w:rPr>
        <w:instrText xml:space="preserve"> </w:instrText>
      </w:r>
      <w:r w:rsidRPr="007B26EA">
        <w:rPr>
          <w:rFonts w:ascii="Angsana New" w:hAnsi="Angsana New"/>
          <w:sz w:val="32"/>
        </w:rPr>
        <w:fldChar w:fldCharType="end"/>
      </w:r>
    </w:p>
    <w:p w14:paraId="152F81C5" w14:textId="77777777" w:rsidR="00C51B0C" w:rsidRDefault="00C51B0C" w:rsidP="007B26EA">
      <w:pPr>
        <w:pStyle w:val="StyleABSParagraphFirstline15cm"/>
      </w:pPr>
    </w:p>
    <w:p w14:paraId="5A9211B2" w14:textId="77777777" w:rsidR="00C51B0C" w:rsidRPr="003E35B1" w:rsidRDefault="00C51B0C" w:rsidP="007B26EA">
      <w:pPr>
        <w:pStyle w:val="StyleABSParagraphFirstline15cm"/>
        <w:rPr>
          <w:cs/>
        </w:rPr>
      </w:pPr>
    </w:p>
    <w:p w14:paraId="30BDBD2C" w14:textId="77777777" w:rsidR="00C51B0C" w:rsidRDefault="00C51B0C" w:rsidP="00AB5039">
      <w:pPr>
        <w:pStyle w:val="ABSDescText"/>
        <w:ind w:firstLine="851"/>
        <w:jc w:val="both"/>
      </w:pPr>
    </w:p>
    <w:p w14:paraId="7A0EFCD9" w14:textId="77777777" w:rsidR="00C51B0C" w:rsidRDefault="00C51B0C" w:rsidP="00AB5039">
      <w:pPr>
        <w:pStyle w:val="ABSDescText"/>
        <w:ind w:firstLine="851"/>
        <w:jc w:val="both"/>
      </w:pPr>
    </w:p>
    <w:p w14:paraId="2C07160E" w14:textId="77777777" w:rsidR="00C51B0C" w:rsidRDefault="00C51B0C" w:rsidP="00AB5039">
      <w:pPr>
        <w:pStyle w:val="ABSDescText"/>
        <w:ind w:firstLine="851"/>
        <w:jc w:val="both"/>
      </w:pPr>
    </w:p>
    <w:p w14:paraId="26E5EF6E" w14:textId="77777777" w:rsidR="00C51B0C" w:rsidRDefault="00C51B0C" w:rsidP="00AB5039">
      <w:pPr>
        <w:pStyle w:val="ABSDescText"/>
        <w:ind w:firstLine="851"/>
        <w:jc w:val="both"/>
      </w:pPr>
    </w:p>
    <w:p w14:paraId="5E1F085B" w14:textId="77777777" w:rsidR="00C51B0C" w:rsidRDefault="00C51B0C" w:rsidP="00AB5039">
      <w:pPr>
        <w:pStyle w:val="ABSDescText"/>
        <w:ind w:firstLine="851"/>
        <w:jc w:val="both"/>
      </w:pPr>
    </w:p>
    <w:p w14:paraId="67906A24" w14:textId="77777777" w:rsidR="00C51B0C" w:rsidRDefault="00C51B0C" w:rsidP="00AB5039">
      <w:pPr>
        <w:pStyle w:val="ABSDescText"/>
        <w:ind w:firstLine="851"/>
        <w:jc w:val="both"/>
      </w:pPr>
    </w:p>
    <w:p w14:paraId="2A44D42D" w14:textId="77777777" w:rsidR="00C51B0C" w:rsidRDefault="00C51B0C" w:rsidP="00AB5039">
      <w:pPr>
        <w:pStyle w:val="ABSDescText"/>
        <w:ind w:firstLine="851"/>
        <w:jc w:val="both"/>
      </w:pPr>
    </w:p>
    <w:p w14:paraId="2D8C87CF" w14:textId="77777777" w:rsidR="00C51B0C" w:rsidRDefault="00C51B0C" w:rsidP="00AB5039">
      <w:pPr>
        <w:pStyle w:val="ABSDescText"/>
        <w:ind w:firstLine="851"/>
        <w:jc w:val="both"/>
      </w:pPr>
    </w:p>
    <w:p w14:paraId="0342D24A" w14:textId="77777777" w:rsidR="00C51B0C" w:rsidRDefault="00C51B0C" w:rsidP="00AB5039">
      <w:pPr>
        <w:pStyle w:val="ABSDescText"/>
        <w:ind w:firstLine="851"/>
        <w:jc w:val="both"/>
      </w:pPr>
    </w:p>
    <w:p w14:paraId="358A1C4D" w14:textId="77777777" w:rsidR="00C51B0C" w:rsidRDefault="00C51B0C" w:rsidP="00AB5039">
      <w:pPr>
        <w:pStyle w:val="ABSDescText"/>
        <w:ind w:firstLine="851"/>
        <w:jc w:val="both"/>
      </w:pPr>
    </w:p>
    <w:p w14:paraId="0E6C9164" w14:textId="77777777" w:rsidR="00C51B0C" w:rsidRDefault="00C51B0C" w:rsidP="00AB5039">
      <w:pPr>
        <w:pStyle w:val="ABSDescText"/>
        <w:ind w:firstLine="851"/>
        <w:jc w:val="both"/>
      </w:pPr>
    </w:p>
    <w:p w14:paraId="76126485" w14:textId="77777777" w:rsidR="00C51B0C" w:rsidRDefault="00C51B0C" w:rsidP="00AB5039">
      <w:pPr>
        <w:pStyle w:val="ABSDescText"/>
        <w:ind w:firstLine="851"/>
        <w:jc w:val="both"/>
      </w:pPr>
    </w:p>
    <w:p w14:paraId="3AA72F30" w14:textId="77777777" w:rsidR="00C51B0C" w:rsidRDefault="00C51B0C" w:rsidP="00AB5039">
      <w:pPr>
        <w:pStyle w:val="ABSDescText"/>
        <w:ind w:firstLine="851"/>
        <w:jc w:val="both"/>
      </w:pPr>
    </w:p>
    <w:p w14:paraId="3ACA1B6E" w14:textId="77777777" w:rsidR="00C51B0C" w:rsidRDefault="00C51B0C" w:rsidP="00AB5039">
      <w:pPr>
        <w:pStyle w:val="ABSDescText"/>
        <w:ind w:firstLine="851"/>
        <w:jc w:val="both"/>
      </w:pPr>
    </w:p>
    <w:p w14:paraId="768B2060" w14:textId="77777777" w:rsidR="00C51B0C" w:rsidRDefault="00C51B0C" w:rsidP="00AB5039">
      <w:pPr>
        <w:pStyle w:val="ABSDescText"/>
        <w:ind w:firstLine="851"/>
        <w:jc w:val="both"/>
      </w:pPr>
    </w:p>
    <w:p w14:paraId="526605C6" w14:textId="77777777" w:rsidR="00C51B0C" w:rsidRDefault="00C51B0C" w:rsidP="00AB5039">
      <w:pPr>
        <w:pStyle w:val="ABSDescText"/>
        <w:ind w:firstLine="851"/>
        <w:jc w:val="both"/>
      </w:pPr>
    </w:p>
    <w:p w14:paraId="2EF8635C" w14:textId="77777777" w:rsidR="00C51B0C" w:rsidRDefault="00C51B0C" w:rsidP="00AB5039">
      <w:pPr>
        <w:pStyle w:val="ABSDescText"/>
        <w:ind w:firstLine="851"/>
        <w:jc w:val="both"/>
      </w:pPr>
    </w:p>
    <w:p w14:paraId="0A087F84" w14:textId="77777777" w:rsidR="00C51B0C" w:rsidRDefault="00C51B0C" w:rsidP="00AB5039">
      <w:pPr>
        <w:pStyle w:val="ABSDescText"/>
        <w:ind w:firstLine="851"/>
        <w:jc w:val="both"/>
      </w:pPr>
    </w:p>
    <w:p w14:paraId="03109C2F" w14:textId="77777777" w:rsidR="00C51B0C" w:rsidRDefault="00C51B0C" w:rsidP="00AB5039">
      <w:pPr>
        <w:pStyle w:val="ABSDescText"/>
        <w:ind w:firstLine="851"/>
        <w:jc w:val="both"/>
      </w:pPr>
    </w:p>
    <w:p w14:paraId="2F447784" w14:textId="77777777" w:rsidR="00C51B0C" w:rsidRDefault="00C51B0C" w:rsidP="00AB5039">
      <w:pPr>
        <w:pStyle w:val="ABSDescText"/>
        <w:ind w:firstLine="851"/>
        <w:jc w:val="both"/>
      </w:pPr>
    </w:p>
    <w:p w14:paraId="70A9BE85" w14:textId="77777777" w:rsidR="00C51B0C" w:rsidRDefault="00C51B0C" w:rsidP="00AB5039">
      <w:pPr>
        <w:pStyle w:val="ABSDescText"/>
        <w:ind w:firstLine="851"/>
        <w:jc w:val="both"/>
      </w:pPr>
    </w:p>
    <w:p w14:paraId="3AFEF4AB" w14:textId="77777777" w:rsidR="00C51B0C" w:rsidRDefault="00C51B0C" w:rsidP="00AB5039">
      <w:pPr>
        <w:pStyle w:val="ABSDescText"/>
        <w:ind w:firstLine="851"/>
        <w:jc w:val="both"/>
      </w:pPr>
    </w:p>
    <w:p w14:paraId="61FD23CE" w14:textId="77777777" w:rsidR="00C51B0C" w:rsidRDefault="00C51B0C" w:rsidP="00AB5039">
      <w:pPr>
        <w:pStyle w:val="ABSDescText"/>
        <w:ind w:firstLine="851"/>
      </w:pPr>
    </w:p>
    <w:p w14:paraId="47536DF4" w14:textId="77777777" w:rsidR="00AB5039" w:rsidRDefault="00AB5039" w:rsidP="00AB5039">
      <w:pPr>
        <w:pStyle w:val="ABSDescText"/>
        <w:ind w:firstLine="851"/>
      </w:pPr>
    </w:p>
    <w:p w14:paraId="66ADF47E" w14:textId="77777777" w:rsidR="00AB5039" w:rsidRDefault="00AB5039" w:rsidP="00AB5039">
      <w:pPr>
        <w:pStyle w:val="ABSDescText"/>
        <w:ind w:firstLine="851"/>
      </w:pPr>
    </w:p>
    <w:p w14:paraId="3A897139" w14:textId="77777777" w:rsidR="00AB5039" w:rsidRDefault="00AB5039" w:rsidP="00AB5039">
      <w:pPr>
        <w:pStyle w:val="ABSDescText"/>
        <w:ind w:firstLine="851"/>
      </w:pPr>
    </w:p>
    <w:p w14:paraId="45C95D51" w14:textId="77777777" w:rsidR="00C51B0C" w:rsidRDefault="00C51B0C" w:rsidP="00AB5039">
      <w:pPr>
        <w:pStyle w:val="ABSDescText"/>
      </w:pPr>
      <w:r>
        <w:fldChar w:fldCharType="begin"/>
      </w:r>
      <w:r>
        <w:instrText xml:space="preserve"> MACROBUTTON  AcceptAllChangesInDoc &lt;</w:instrText>
      </w:r>
      <w:r>
        <w:rPr>
          <w:cs/>
        </w:rPr>
        <w:instrText>จำนวนหน้าทั้งหมด</w:instrText>
      </w:r>
      <w:r>
        <w:instrText xml:space="preserve">&gt; </w:instrText>
      </w:r>
      <w:r>
        <w:fldChar w:fldCharType="end"/>
      </w:r>
      <w:r>
        <w:rPr>
          <w:rFonts w:hint="cs"/>
          <w:cs/>
        </w:rPr>
        <w:t xml:space="preserve"> หน้า</w:t>
      </w:r>
    </w:p>
    <w:p w14:paraId="590DBC73" w14:textId="77777777" w:rsidR="00C51B0C" w:rsidRDefault="00C51B0C" w:rsidP="00AB5039">
      <w:pPr>
        <w:pStyle w:val="ABSDescText"/>
        <w:sectPr w:rsidR="00C51B0C" w:rsidSect="00EE3C46">
          <w:headerReference w:type="even" r:id="rId8"/>
          <w:headerReference w:type="default" r:id="rId9"/>
          <w:footerReference w:type="even" r:id="rId10"/>
          <w:footerReference w:type="default" r:id="rId11"/>
          <w:pgSz w:w="11906" w:h="16838" w:code="9"/>
          <w:pgMar w:top="2126" w:right="1418" w:bottom="1418" w:left="2126" w:header="720" w:footer="720" w:gutter="0"/>
          <w:pgNumType w:fmt="lowerRoman"/>
          <w:cols w:space="720"/>
          <w:formProt w:val="0"/>
          <w:docGrid w:linePitch="360"/>
        </w:sectPr>
      </w:pPr>
    </w:p>
    <w:p w14:paraId="7F036150" w14:textId="77777777" w:rsidR="00C51B0C" w:rsidRPr="00BB5210" w:rsidRDefault="00C51B0C" w:rsidP="00BB5210">
      <w:pPr>
        <w:jc w:val="center"/>
        <w:rPr>
          <w:b/>
          <w:bCs/>
          <w:sz w:val="28"/>
          <w:szCs w:val="32"/>
        </w:rPr>
      </w:pPr>
      <w:bookmarkStart w:id="10" w:name="_Toc163409024"/>
      <w:bookmarkStart w:id="11" w:name="_Toc183533724"/>
      <w:r w:rsidRPr="00BB5210">
        <w:rPr>
          <w:b/>
          <w:bCs/>
          <w:sz w:val="28"/>
          <w:szCs w:val="32"/>
        </w:rPr>
        <w:lastRenderedPageBreak/>
        <w:t>CONTENT</w:t>
      </w:r>
      <w:bookmarkEnd w:id="10"/>
      <w:bookmarkEnd w:id="11"/>
      <w:r w:rsidRPr="00BB5210">
        <w:rPr>
          <w:b/>
          <w:bCs/>
          <w:sz w:val="28"/>
          <w:szCs w:val="32"/>
        </w:rPr>
        <w:t>S</w:t>
      </w:r>
    </w:p>
    <w:p w14:paraId="3FB93C97" w14:textId="77777777" w:rsidR="00BB5210" w:rsidRPr="00BB5210" w:rsidRDefault="00BB5210" w:rsidP="00BB5210">
      <w:pPr>
        <w:pStyle w:val="TOCTitle"/>
        <w:spacing w:after="0"/>
        <w:rPr>
          <w:sz w:val="24"/>
          <w:szCs w:val="24"/>
        </w:rPr>
      </w:pPr>
    </w:p>
    <w:p w14:paraId="40563084" w14:textId="77777777" w:rsidR="00BB5210" w:rsidRPr="00BB5210" w:rsidRDefault="00BB5210" w:rsidP="00BB5210">
      <w:pPr>
        <w:pStyle w:val="TOCTitle"/>
        <w:spacing w:after="0"/>
        <w:rPr>
          <w:sz w:val="24"/>
          <w:szCs w:val="24"/>
        </w:rPr>
      </w:pPr>
    </w:p>
    <w:p w14:paraId="4590129E" w14:textId="77777777" w:rsidR="00C51B0C" w:rsidRDefault="00C51B0C" w:rsidP="00C51B0C">
      <w:pPr>
        <w:pStyle w:val="TOCPageText"/>
      </w:pPr>
      <w:r>
        <w:t>Page</w:t>
      </w:r>
    </w:p>
    <w:p w14:paraId="432708FF" w14:textId="77777777" w:rsidR="00BB5210" w:rsidRDefault="00C51B0C">
      <w:pPr>
        <w:pStyle w:val="TOC1"/>
        <w:rPr>
          <w:rFonts w:asciiTheme="minorHAnsi" w:eastAsiaTheme="minorEastAsia" w:hAnsiTheme="minorHAnsi" w:cstheme="minorBidi"/>
          <w:noProof/>
          <w:sz w:val="22"/>
        </w:rPr>
      </w:pPr>
      <w:r>
        <w:fldChar w:fldCharType="begin"/>
      </w:r>
      <w:r>
        <w:instrText xml:space="preserve"> TOC \h \z \t "ACK : Title,1,ABS : Title,1,TOC : Title,1" </w:instrText>
      </w:r>
      <w:r>
        <w:fldChar w:fldCharType="separate"/>
      </w:r>
      <w:hyperlink w:anchor="_Toc433050262" w:history="1">
        <w:r w:rsidR="00BB5210" w:rsidRPr="00D30A62">
          <w:rPr>
            <w:rStyle w:val="Hyperlink"/>
            <w:noProof/>
          </w:rPr>
          <w:t>ACKNOWLEDGEMENTS</w:t>
        </w:r>
        <w:r w:rsidR="00BB5210">
          <w:rPr>
            <w:noProof/>
            <w:webHidden/>
          </w:rPr>
          <w:tab/>
        </w:r>
        <w:r w:rsidR="00BB5210">
          <w:rPr>
            <w:noProof/>
            <w:webHidden/>
          </w:rPr>
          <w:fldChar w:fldCharType="begin"/>
        </w:r>
        <w:r w:rsidR="00BB5210">
          <w:rPr>
            <w:noProof/>
            <w:webHidden/>
          </w:rPr>
          <w:instrText xml:space="preserve"> PAGEREF _Toc433050262 \h </w:instrText>
        </w:r>
        <w:r w:rsidR="00BB5210">
          <w:rPr>
            <w:noProof/>
            <w:webHidden/>
          </w:rPr>
        </w:r>
        <w:r w:rsidR="00BB5210">
          <w:rPr>
            <w:noProof/>
            <w:webHidden/>
          </w:rPr>
          <w:fldChar w:fldCharType="separate"/>
        </w:r>
        <w:r w:rsidR="003852E5">
          <w:rPr>
            <w:noProof/>
            <w:webHidden/>
          </w:rPr>
          <w:t>ii</w:t>
        </w:r>
        <w:r w:rsidR="00BB5210">
          <w:rPr>
            <w:noProof/>
            <w:webHidden/>
          </w:rPr>
          <w:fldChar w:fldCharType="end"/>
        </w:r>
      </w:hyperlink>
    </w:p>
    <w:p w14:paraId="4B90F10F" w14:textId="77777777" w:rsidR="00BB5210" w:rsidRDefault="00000000">
      <w:pPr>
        <w:pStyle w:val="TOC1"/>
        <w:rPr>
          <w:rFonts w:asciiTheme="minorHAnsi" w:eastAsiaTheme="minorEastAsia" w:hAnsiTheme="minorHAnsi" w:cstheme="minorBidi"/>
          <w:noProof/>
          <w:sz w:val="22"/>
        </w:rPr>
      </w:pPr>
      <w:hyperlink w:anchor="_Toc433050263" w:history="1">
        <w:r w:rsidR="00BB5210" w:rsidRPr="00D30A62">
          <w:rPr>
            <w:rStyle w:val="Hyperlink"/>
            <w:noProof/>
          </w:rPr>
          <w:t>ABSTRACT</w:t>
        </w:r>
        <w:r w:rsidR="00BB5210">
          <w:rPr>
            <w:noProof/>
            <w:webHidden/>
          </w:rPr>
          <w:tab/>
        </w:r>
        <w:r w:rsidR="00BB5210">
          <w:rPr>
            <w:noProof/>
            <w:webHidden/>
          </w:rPr>
          <w:fldChar w:fldCharType="begin"/>
        </w:r>
        <w:r w:rsidR="00BB5210">
          <w:rPr>
            <w:noProof/>
            <w:webHidden/>
          </w:rPr>
          <w:instrText xml:space="preserve"> PAGEREF _Toc433050263 \h </w:instrText>
        </w:r>
        <w:r w:rsidR="00BB5210">
          <w:rPr>
            <w:noProof/>
            <w:webHidden/>
          </w:rPr>
        </w:r>
        <w:r w:rsidR="00BB5210">
          <w:rPr>
            <w:noProof/>
            <w:webHidden/>
          </w:rPr>
          <w:fldChar w:fldCharType="separate"/>
        </w:r>
        <w:r w:rsidR="003852E5">
          <w:rPr>
            <w:noProof/>
            <w:webHidden/>
          </w:rPr>
          <w:t>iii</w:t>
        </w:r>
        <w:r w:rsidR="00BB5210">
          <w:rPr>
            <w:noProof/>
            <w:webHidden/>
          </w:rPr>
          <w:fldChar w:fldCharType="end"/>
        </w:r>
      </w:hyperlink>
    </w:p>
    <w:p w14:paraId="127C9ECC" w14:textId="77777777" w:rsidR="00BB5210" w:rsidRDefault="00000000">
      <w:pPr>
        <w:pStyle w:val="TOC1"/>
        <w:rPr>
          <w:rFonts w:asciiTheme="minorHAnsi" w:eastAsiaTheme="minorEastAsia" w:hAnsiTheme="minorHAnsi" w:cstheme="minorBidi"/>
          <w:noProof/>
          <w:sz w:val="22"/>
        </w:rPr>
      </w:pPr>
      <w:hyperlink w:anchor="_Toc433050264" w:history="1">
        <w:r w:rsidR="00BB5210" w:rsidRPr="00D30A62">
          <w:rPr>
            <w:rStyle w:val="Hyperlink"/>
            <w:noProof/>
          </w:rPr>
          <w:t>LIST OF TABLES</w:t>
        </w:r>
        <w:r w:rsidR="00BB5210">
          <w:rPr>
            <w:noProof/>
            <w:webHidden/>
          </w:rPr>
          <w:tab/>
        </w:r>
        <w:r w:rsidR="00BB5210">
          <w:rPr>
            <w:noProof/>
            <w:webHidden/>
          </w:rPr>
          <w:fldChar w:fldCharType="begin"/>
        </w:r>
        <w:r w:rsidR="00BB5210">
          <w:rPr>
            <w:noProof/>
            <w:webHidden/>
          </w:rPr>
          <w:instrText xml:space="preserve"> PAGEREF _Toc433050264 \h </w:instrText>
        </w:r>
        <w:r w:rsidR="00BB5210">
          <w:rPr>
            <w:noProof/>
            <w:webHidden/>
          </w:rPr>
        </w:r>
        <w:r w:rsidR="00BB5210">
          <w:rPr>
            <w:noProof/>
            <w:webHidden/>
          </w:rPr>
          <w:fldChar w:fldCharType="separate"/>
        </w:r>
        <w:r w:rsidR="003852E5">
          <w:rPr>
            <w:noProof/>
            <w:webHidden/>
          </w:rPr>
          <w:t>iii</w:t>
        </w:r>
        <w:r w:rsidR="00BB5210">
          <w:rPr>
            <w:noProof/>
            <w:webHidden/>
          </w:rPr>
          <w:fldChar w:fldCharType="end"/>
        </w:r>
      </w:hyperlink>
    </w:p>
    <w:p w14:paraId="51E4C37D" w14:textId="77777777" w:rsidR="00BB5210" w:rsidRDefault="00000000">
      <w:pPr>
        <w:pStyle w:val="TOC1"/>
        <w:rPr>
          <w:rFonts w:asciiTheme="minorHAnsi" w:eastAsiaTheme="minorEastAsia" w:hAnsiTheme="minorHAnsi" w:cstheme="minorBidi"/>
          <w:noProof/>
          <w:sz w:val="22"/>
        </w:rPr>
      </w:pPr>
      <w:hyperlink w:anchor="_Toc433050265" w:history="1">
        <w:r w:rsidR="00BB5210" w:rsidRPr="00D30A62">
          <w:rPr>
            <w:rStyle w:val="Hyperlink"/>
            <w:noProof/>
          </w:rPr>
          <w:t>LIST OF FIGURES</w:t>
        </w:r>
        <w:r w:rsidR="00BB5210">
          <w:rPr>
            <w:noProof/>
            <w:webHidden/>
          </w:rPr>
          <w:tab/>
        </w:r>
        <w:r w:rsidR="00BB5210">
          <w:rPr>
            <w:noProof/>
            <w:webHidden/>
          </w:rPr>
          <w:fldChar w:fldCharType="begin"/>
        </w:r>
        <w:r w:rsidR="00BB5210">
          <w:rPr>
            <w:noProof/>
            <w:webHidden/>
          </w:rPr>
          <w:instrText xml:space="preserve"> PAGEREF _Toc433050265 \h </w:instrText>
        </w:r>
        <w:r w:rsidR="00BB5210">
          <w:rPr>
            <w:noProof/>
            <w:webHidden/>
          </w:rPr>
        </w:r>
        <w:r w:rsidR="00BB5210">
          <w:rPr>
            <w:noProof/>
            <w:webHidden/>
          </w:rPr>
          <w:fldChar w:fldCharType="separate"/>
        </w:r>
        <w:r w:rsidR="003852E5">
          <w:rPr>
            <w:noProof/>
            <w:webHidden/>
          </w:rPr>
          <w:t>iii</w:t>
        </w:r>
        <w:r w:rsidR="00BB5210">
          <w:rPr>
            <w:noProof/>
            <w:webHidden/>
          </w:rPr>
          <w:fldChar w:fldCharType="end"/>
        </w:r>
      </w:hyperlink>
    </w:p>
    <w:p w14:paraId="502C61E9" w14:textId="77777777" w:rsidR="00C51B0C" w:rsidRDefault="00C51B0C" w:rsidP="00C51B0C">
      <w:pPr>
        <w:outlineLvl w:val="0"/>
      </w:pPr>
      <w:r>
        <w:fldChar w:fldCharType="end"/>
      </w:r>
    </w:p>
    <w:p w14:paraId="51B4F6C5" w14:textId="77777777" w:rsidR="0004033D" w:rsidRDefault="00C51B0C">
      <w:pPr>
        <w:pStyle w:val="TOC2"/>
        <w:rPr>
          <w:rFonts w:asciiTheme="minorHAnsi" w:eastAsiaTheme="minorEastAsia" w:hAnsiTheme="minorHAnsi" w:cstheme="minorBidi"/>
          <w:b w:val="0"/>
          <w:caps w:val="0"/>
          <w:noProof/>
          <w:sz w:val="22"/>
        </w:rPr>
      </w:pPr>
      <w:r>
        <w:fldChar w:fldCharType="begin"/>
      </w:r>
      <w:r>
        <w:instrText xml:space="preserve"> TOC \h \z \t "Heading 1,2,Heading 2,3,Heading 3,4,REF : Title,1,BIO : Title,1" </w:instrText>
      </w:r>
      <w:r>
        <w:fldChar w:fldCharType="separate"/>
      </w:r>
      <w:hyperlink w:anchor="_Toc433052088" w:history="1">
        <w:r w:rsidR="0004033D">
          <w:rPr>
            <w:rFonts w:asciiTheme="minorHAnsi" w:eastAsiaTheme="minorEastAsia" w:hAnsiTheme="minorHAnsi" w:cstheme="minorBidi"/>
            <w:b w:val="0"/>
            <w:caps w:val="0"/>
            <w:noProof/>
            <w:sz w:val="22"/>
          </w:rPr>
          <w:tab/>
        </w:r>
        <w:r w:rsidR="0004033D" w:rsidRPr="00CE43CB">
          <w:rPr>
            <w:rStyle w:val="Hyperlink"/>
            <w:noProof/>
          </w:rPr>
          <w:t>Introduction</w:t>
        </w:r>
        <w:r w:rsidR="0004033D">
          <w:rPr>
            <w:noProof/>
            <w:webHidden/>
          </w:rPr>
          <w:tab/>
        </w:r>
        <w:r w:rsidR="0004033D">
          <w:rPr>
            <w:noProof/>
            <w:webHidden/>
          </w:rPr>
          <w:fldChar w:fldCharType="begin"/>
        </w:r>
        <w:r w:rsidR="0004033D">
          <w:rPr>
            <w:noProof/>
            <w:webHidden/>
          </w:rPr>
          <w:instrText xml:space="preserve"> PAGEREF _Toc433052088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266BB637" w14:textId="77777777" w:rsidR="0004033D" w:rsidRDefault="00000000">
      <w:pPr>
        <w:pStyle w:val="TOC3"/>
        <w:rPr>
          <w:rFonts w:asciiTheme="minorHAnsi" w:eastAsiaTheme="minorEastAsia" w:hAnsiTheme="minorHAnsi" w:cstheme="minorBidi"/>
          <w:caps w:val="0"/>
          <w:noProof/>
          <w:sz w:val="22"/>
        </w:rPr>
      </w:pPr>
      <w:hyperlink w:anchor="_Toc433052089" w:history="1">
        <w:r w:rsidR="0004033D" w:rsidRPr="00CE43CB">
          <w:rPr>
            <w:rStyle w:val="Hyperlink"/>
            <w:noProof/>
            <w14:scene3d>
              <w14:camera w14:prst="orthographicFront"/>
              <w14:lightRig w14:rig="threePt" w14:dir="t">
                <w14:rot w14:lat="0" w14:lon="0" w14:rev="0"/>
              </w14:lightRig>
            </w14:scene3d>
          </w:rPr>
          <w:t>1.1</w:t>
        </w:r>
        <w:r w:rsidR="0004033D">
          <w:rPr>
            <w:rFonts w:asciiTheme="minorHAnsi" w:eastAsiaTheme="minorEastAsia" w:hAnsiTheme="minorHAnsi" w:cstheme="minorBidi"/>
            <w:caps w:val="0"/>
            <w:noProof/>
            <w:sz w:val="22"/>
          </w:rPr>
          <w:tab/>
        </w:r>
        <w:r w:rsidR="0004033D" w:rsidRPr="00CE43CB">
          <w:rPr>
            <w:rStyle w:val="Hyperlink"/>
            <w:noProof/>
          </w:rPr>
          <w:t>Motivation</w:t>
        </w:r>
        <w:r w:rsidR="0004033D">
          <w:rPr>
            <w:noProof/>
            <w:webHidden/>
          </w:rPr>
          <w:tab/>
        </w:r>
        <w:r w:rsidR="0004033D">
          <w:rPr>
            <w:noProof/>
            <w:webHidden/>
          </w:rPr>
          <w:fldChar w:fldCharType="begin"/>
        </w:r>
        <w:r w:rsidR="0004033D">
          <w:rPr>
            <w:noProof/>
            <w:webHidden/>
          </w:rPr>
          <w:instrText xml:space="preserve"> PAGEREF _Toc433052089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D3A1CDF" w14:textId="77777777" w:rsidR="0004033D" w:rsidRDefault="00000000">
      <w:pPr>
        <w:pStyle w:val="TOC3"/>
        <w:rPr>
          <w:rFonts w:asciiTheme="minorHAnsi" w:eastAsiaTheme="minorEastAsia" w:hAnsiTheme="minorHAnsi" w:cstheme="minorBidi"/>
          <w:caps w:val="0"/>
          <w:noProof/>
          <w:sz w:val="22"/>
        </w:rPr>
      </w:pPr>
      <w:hyperlink w:anchor="_Toc433052090" w:history="1">
        <w:r w:rsidR="0004033D" w:rsidRPr="00CE43CB">
          <w:rPr>
            <w:rStyle w:val="Hyperlink"/>
            <w:noProof/>
            <w14:scene3d>
              <w14:camera w14:prst="orthographicFront"/>
              <w14:lightRig w14:rig="threePt" w14:dir="t">
                <w14:rot w14:lat="0" w14:lon="0" w14:rev="0"/>
              </w14:lightRig>
            </w14:scene3d>
          </w:rPr>
          <w:t>1.2</w:t>
        </w:r>
        <w:r w:rsidR="0004033D">
          <w:rPr>
            <w:rFonts w:asciiTheme="minorHAnsi" w:eastAsiaTheme="minorEastAsia" w:hAnsiTheme="minorHAnsi" w:cstheme="minorBidi"/>
            <w:caps w:val="0"/>
            <w:noProof/>
            <w:sz w:val="22"/>
          </w:rPr>
          <w:tab/>
        </w:r>
        <w:r w:rsidR="0004033D" w:rsidRPr="00CE43CB">
          <w:rPr>
            <w:rStyle w:val="Hyperlink"/>
            <w:noProof/>
          </w:rPr>
          <w:t>Problem Statement</w:t>
        </w:r>
        <w:r w:rsidR="0004033D">
          <w:rPr>
            <w:noProof/>
            <w:webHidden/>
          </w:rPr>
          <w:tab/>
        </w:r>
        <w:r w:rsidR="0004033D">
          <w:rPr>
            <w:noProof/>
            <w:webHidden/>
          </w:rPr>
          <w:fldChar w:fldCharType="begin"/>
        </w:r>
        <w:r w:rsidR="0004033D">
          <w:rPr>
            <w:noProof/>
            <w:webHidden/>
          </w:rPr>
          <w:instrText xml:space="preserve"> PAGEREF _Toc433052090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9725608" w14:textId="77777777" w:rsidR="0004033D" w:rsidRDefault="00000000">
      <w:pPr>
        <w:pStyle w:val="TOC3"/>
        <w:rPr>
          <w:rFonts w:asciiTheme="minorHAnsi" w:eastAsiaTheme="minorEastAsia" w:hAnsiTheme="minorHAnsi" w:cstheme="minorBidi"/>
          <w:caps w:val="0"/>
          <w:noProof/>
          <w:sz w:val="22"/>
        </w:rPr>
      </w:pPr>
      <w:hyperlink w:anchor="_Toc433052091" w:history="1">
        <w:r w:rsidR="0004033D" w:rsidRPr="00CE43CB">
          <w:rPr>
            <w:rStyle w:val="Hyperlink"/>
            <w:noProof/>
            <w14:scene3d>
              <w14:camera w14:prst="orthographicFront"/>
              <w14:lightRig w14:rig="threePt" w14:dir="t">
                <w14:rot w14:lat="0" w14:lon="0" w14:rev="0"/>
              </w14:lightRig>
            </w14:scene3d>
          </w:rPr>
          <w:t>1.3</w:t>
        </w:r>
        <w:r w:rsidR="0004033D">
          <w:rPr>
            <w:rFonts w:asciiTheme="minorHAnsi" w:eastAsiaTheme="minorEastAsia" w:hAnsiTheme="minorHAnsi" w:cstheme="minorBidi"/>
            <w:caps w:val="0"/>
            <w:noProof/>
            <w:sz w:val="22"/>
          </w:rPr>
          <w:tab/>
        </w:r>
        <w:r w:rsidR="0004033D" w:rsidRPr="00CE43CB">
          <w:rPr>
            <w:rStyle w:val="Hyperlink"/>
            <w:noProof/>
          </w:rPr>
          <w:t>Objectives of the Project</w:t>
        </w:r>
        <w:r w:rsidR="0004033D">
          <w:rPr>
            <w:noProof/>
            <w:webHidden/>
          </w:rPr>
          <w:tab/>
        </w:r>
        <w:r w:rsidR="0004033D">
          <w:rPr>
            <w:noProof/>
            <w:webHidden/>
          </w:rPr>
          <w:fldChar w:fldCharType="begin"/>
        </w:r>
        <w:r w:rsidR="0004033D">
          <w:rPr>
            <w:noProof/>
            <w:webHidden/>
          </w:rPr>
          <w:instrText xml:space="preserve"> PAGEREF _Toc433052091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25B1B2B" w14:textId="77777777" w:rsidR="0004033D" w:rsidRDefault="00000000">
      <w:pPr>
        <w:pStyle w:val="TOC3"/>
        <w:rPr>
          <w:rFonts w:asciiTheme="minorHAnsi" w:eastAsiaTheme="minorEastAsia" w:hAnsiTheme="minorHAnsi" w:cstheme="minorBidi"/>
          <w:caps w:val="0"/>
          <w:noProof/>
          <w:sz w:val="22"/>
        </w:rPr>
      </w:pPr>
      <w:hyperlink w:anchor="_Toc433052092" w:history="1">
        <w:r w:rsidR="0004033D" w:rsidRPr="00CE43CB">
          <w:rPr>
            <w:rStyle w:val="Hyperlink"/>
            <w:noProof/>
            <w14:scene3d>
              <w14:camera w14:prst="orthographicFront"/>
              <w14:lightRig w14:rig="threePt" w14:dir="t">
                <w14:rot w14:lat="0" w14:lon="0" w14:rev="0"/>
              </w14:lightRig>
            </w14:scene3d>
          </w:rPr>
          <w:t>1.4</w:t>
        </w:r>
        <w:r w:rsidR="0004033D">
          <w:rPr>
            <w:rFonts w:asciiTheme="minorHAnsi" w:eastAsiaTheme="minorEastAsia" w:hAnsiTheme="minorHAnsi" w:cstheme="minorBidi"/>
            <w:caps w:val="0"/>
            <w:noProof/>
            <w:sz w:val="22"/>
          </w:rPr>
          <w:tab/>
        </w:r>
        <w:r w:rsidR="0004033D" w:rsidRPr="00CE43CB">
          <w:rPr>
            <w:rStyle w:val="Hyperlink"/>
            <w:noProof/>
          </w:rPr>
          <w:t>Scope of the Project</w:t>
        </w:r>
        <w:r w:rsidR="0004033D">
          <w:rPr>
            <w:noProof/>
            <w:webHidden/>
          </w:rPr>
          <w:tab/>
        </w:r>
        <w:r w:rsidR="0004033D">
          <w:rPr>
            <w:noProof/>
            <w:webHidden/>
          </w:rPr>
          <w:fldChar w:fldCharType="begin"/>
        </w:r>
        <w:r w:rsidR="0004033D">
          <w:rPr>
            <w:noProof/>
            <w:webHidden/>
          </w:rPr>
          <w:instrText xml:space="preserve"> PAGEREF _Toc433052092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7C2E052D" w14:textId="77777777" w:rsidR="0004033D" w:rsidRDefault="00000000">
      <w:pPr>
        <w:pStyle w:val="TOC3"/>
        <w:rPr>
          <w:rFonts w:asciiTheme="minorHAnsi" w:eastAsiaTheme="minorEastAsia" w:hAnsiTheme="minorHAnsi" w:cstheme="minorBidi"/>
          <w:caps w:val="0"/>
          <w:noProof/>
          <w:sz w:val="22"/>
        </w:rPr>
      </w:pPr>
      <w:hyperlink w:anchor="_Toc433052093" w:history="1">
        <w:r w:rsidR="0004033D" w:rsidRPr="00CE43CB">
          <w:rPr>
            <w:rStyle w:val="Hyperlink"/>
            <w:noProof/>
            <w14:scene3d>
              <w14:camera w14:prst="orthographicFront"/>
              <w14:lightRig w14:rig="threePt" w14:dir="t">
                <w14:rot w14:lat="0" w14:lon="0" w14:rev="0"/>
              </w14:lightRig>
            </w14:scene3d>
          </w:rPr>
          <w:t>1.5</w:t>
        </w:r>
        <w:r w:rsidR="0004033D">
          <w:rPr>
            <w:rFonts w:asciiTheme="minorHAnsi" w:eastAsiaTheme="minorEastAsia" w:hAnsiTheme="minorHAnsi" w:cstheme="minorBidi"/>
            <w:caps w:val="0"/>
            <w:noProof/>
            <w:sz w:val="22"/>
          </w:rPr>
          <w:tab/>
        </w:r>
        <w:r w:rsidR="0004033D" w:rsidRPr="00CE43CB">
          <w:rPr>
            <w:rStyle w:val="Hyperlink"/>
            <w:noProof/>
          </w:rPr>
          <w:t>Expected Benefits</w:t>
        </w:r>
        <w:r w:rsidR="0004033D">
          <w:rPr>
            <w:noProof/>
            <w:webHidden/>
          </w:rPr>
          <w:tab/>
        </w:r>
        <w:r w:rsidR="0004033D">
          <w:rPr>
            <w:noProof/>
            <w:webHidden/>
          </w:rPr>
          <w:fldChar w:fldCharType="begin"/>
        </w:r>
        <w:r w:rsidR="0004033D">
          <w:rPr>
            <w:noProof/>
            <w:webHidden/>
          </w:rPr>
          <w:instrText xml:space="preserve"> PAGEREF _Toc433052093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C899746" w14:textId="77777777" w:rsidR="0004033D" w:rsidRDefault="00000000">
      <w:pPr>
        <w:pStyle w:val="TOC3"/>
        <w:rPr>
          <w:rFonts w:asciiTheme="minorHAnsi" w:eastAsiaTheme="minorEastAsia" w:hAnsiTheme="minorHAnsi" w:cstheme="minorBidi"/>
          <w:caps w:val="0"/>
          <w:noProof/>
          <w:sz w:val="22"/>
        </w:rPr>
      </w:pPr>
      <w:hyperlink w:anchor="_Toc433052094" w:history="1">
        <w:r w:rsidR="0004033D" w:rsidRPr="00CE43CB">
          <w:rPr>
            <w:rStyle w:val="Hyperlink"/>
            <w:noProof/>
            <w14:scene3d>
              <w14:camera w14:prst="orthographicFront"/>
              <w14:lightRig w14:rig="threePt" w14:dir="t">
                <w14:rot w14:lat="0" w14:lon="0" w14:rev="0"/>
              </w14:lightRig>
            </w14:scene3d>
          </w:rPr>
          <w:t>1.6</w:t>
        </w:r>
        <w:r w:rsidR="0004033D">
          <w:rPr>
            <w:rFonts w:asciiTheme="minorHAnsi" w:eastAsiaTheme="minorEastAsia" w:hAnsiTheme="minorHAnsi" w:cstheme="minorBidi"/>
            <w:caps w:val="0"/>
            <w:noProof/>
            <w:sz w:val="22"/>
          </w:rPr>
          <w:tab/>
        </w:r>
        <w:r w:rsidR="0004033D" w:rsidRPr="00CE43CB">
          <w:rPr>
            <w:rStyle w:val="Hyperlink"/>
            <w:noProof/>
          </w:rPr>
          <w:t>Organization of the Document</w:t>
        </w:r>
        <w:r w:rsidR="0004033D">
          <w:rPr>
            <w:noProof/>
            <w:webHidden/>
          </w:rPr>
          <w:tab/>
        </w:r>
        <w:r w:rsidR="0004033D">
          <w:rPr>
            <w:noProof/>
            <w:webHidden/>
          </w:rPr>
          <w:fldChar w:fldCharType="begin"/>
        </w:r>
        <w:r w:rsidR="0004033D">
          <w:rPr>
            <w:noProof/>
            <w:webHidden/>
          </w:rPr>
          <w:instrText xml:space="preserve"> PAGEREF _Toc433052094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157D0FA8" w14:textId="77777777" w:rsidR="0004033D" w:rsidRDefault="00000000">
      <w:pPr>
        <w:pStyle w:val="TOC2"/>
        <w:rPr>
          <w:rFonts w:asciiTheme="minorHAnsi" w:eastAsiaTheme="minorEastAsia" w:hAnsiTheme="minorHAnsi" w:cstheme="minorBidi"/>
          <w:b w:val="0"/>
          <w:caps w:val="0"/>
          <w:noProof/>
          <w:sz w:val="22"/>
        </w:rPr>
      </w:pPr>
      <w:hyperlink w:anchor="_Toc433052095" w:history="1">
        <w:r w:rsidR="0004033D">
          <w:rPr>
            <w:rFonts w:asciiTheme="minorHAnsi" w:eastAsiaTheme="minorEastAsia" w:hAnsiTheme="minorHAnsi" w:cstheme="minorBidi"/>
            <w:b w:val="0"/>
            <w:caps w:val="0"/>
            <w:noProof/>
            <w:sz w:val="22"/>
          </w:rPr>
          <w:tab/>
        </w:r>
        <w:r w:rsidR="0004033D" w:rsidRPr="00CE43CB">
          <w:rPr>
            <w:rStyle w:val="Hyperlink"/>
            <w:noProof/>
          </w:rPr>
          <w:t>Background</w:t>
        </w:r>
        <w:r w:rsidR="0004033D">
          <w:rPr>
            <w:noProof/>
            <w:webHidden/>
          </w:rPr>
          <w:tab/>
        </w:r>
        <w:r w:rsidR="0004033D">
          <w:rPr>
            <w:noProof/>
            <w:webHidden/>
          </w:rPr>
          <w:fldChar w:fldCharType="begin"/>
        </w:r>
        <w:r w:rsidR="0004033D">
          <w:rPr>
            <w:noProof/>
            <w:webHidden/>
          </w:rPr>
          <w:instrText xml:space="preserve"> PAGEREF _Toc433052095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79CE4E7C" w14:textId="77777777" w:rsidR="0004033D" w:rsidRDefault="00000000">
      <w:pPr>
        <w:pStyle w:val="TOC3"/>
        <w:rPr>
          <w:rFonts w:asciiTheme="minorHAnsi" w:eastAsiaTheme="minorEastAsia" w:hAnsiTheme="minorHAnsi" w:cstheme="minorBidi"/>
          <w:caps w:val="0"/>
          <w:noProof/>
          <w:sz w:val="22"/>
        </w:rPr>
      </w:pPr>
      <w:hyperlink w:anchor="_Toc433052096" w:history="1">
        <w:r w:rsidR="0004033D" w:rsidRPr="00CE43CB">
          <w:rPr>
            <w:rStyle w:val="Hyperlink"/>
            <w:noProof/>
            <w14:scene3d>
              <w14:camera w14:prst="orthographicFront"/>
              <w14:lightRig w14:rig="threePt" w14:dir="t">
                <w14:rot w14:lat="0" w14:lon="0" w14:rev="0"/>
              </w14:lightRig>
            </w14:scene3d>
          </w:rPr>
          <w:t>2.1</w:t>
        </w:r>
        <w:r w:rsidR="0004033D">
          <w:rPr>
            <w:rFonts w:asciiTheme="minorHAnsi" w:eastAsiaTheme="minorEastAsia" w:hAnsiTheme="minorHAnsi" w:cstheme="minorBidi"/>
            <w:caps w:val="0"/>
            <w:noProof/>
            <w:sz w:val="22"/>
          </w:rPr>
          <w:tab/>
        </w:r>
        <w:r w:rsidR="0004033D" w:rsidRPr="00CE43CB">
          <w:rPr>
            <w:rStyle w:val="Hyperlink"/>
            <w:noProof/>
          </w:rPr>
          <w:t>Literature Review</w:t>
        </w:r>
        <w:r w:rsidR="0004033D">
          <w:rPr>
            <w:noProof/>
            <w:webHidden/>
          </w:rPr>
          <w:tab/>
        </w:r>
        <w:r w:rsidR="0004033D">
          <w:rPr>
            <w:noProof/>
            <w:webHidden/>
          </w:rPr>
          <w:fldChar w:fldCharType="begin"/>
        </w:r>
        <w:r w:rsidR="0004033D">
          <w:rPr>
            <w:noProof/>
            <w:webHidden/>
          </w:rPr>
          <w:instrText xml:space="preserve"> PAGEREF _Toc433052096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7AA5DC8F" w14:textId="77777777" w:rsidR="0004033D" w:rsidRDefault="00000000">
      <w:pPr>
        <w:pStyle w:val="TOC2"/>
        <w:rPr>
          <w:rFonts w:asciiTheme="minorHAnsi" w:eastAsiaTheme="minorEastAsia" w:hAnsiTheme="minorHAnsi" w:cstheme="minorBidi"/>
          <w:b w:val="0"/>
          <w:caps w:val="0"/>
          <w:noProof/>
          <w:sz w:val="22"/>
        </w:rPr>
      </w:pPr>
      <w:hyperlink w:anchor="_Toc433052097" w:history="1">
        <w:r w:rsidR="0004033D">
          <w:rPr>
            <w:rFonts w:asciiTheme="minorHAnsi" w:eastAsiaTheme="minorEastAsia" w:hAnsiTheme="minorHAnsi" w:cstheme="minorBidi"/>
            <w:b w:val="0"/>
            <w:caps w:val="0"/>
            <w:noProof/>
            <w:sz w:val="22"/>
          </w:rPr>
          <w:tab/>
        </w:r>
        <w:r w:rsidR="0004033D" w:rsidRPr="00CE43CB">
          <w:rPr>
            <w:rStyle w:val="Hyperlink"/>
            <w:noProof/>
          </w:rPr>
          <w:t>Analysis and Design</w:t>
        </w:r>
        <w:r w:rsidR="0004033D">
          <w:rPr>
            <w:noProof/>
            <w:webHidden/>
          </w:rPr>
          <w:tab/>
        </w:r>
        <w:r w:rsidR="0004033D">
          <w:rPr>
            <w:noProof/>
            <w:webHidden/>
          </w:rPr>
          <w:fldChar w:fldCharType="begin"/>
        </w:r>
        <w:r w:rsidR="0004033D">
          <w:rPr>
            <w:noProof/>
            <w:webHidden/>
          </w:rPr>
          <w:instrText xml:space="preserve"> PAGEREF _Toc433052097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480B6158" w14:textId="77777777" w:rsidR="0004033D" w:rsidRDefault="00000000">
      <w:pPr>
        <w:pStyle w:val="TOC3"/>
        <w:rPr>
          <w:rFonts w:asciiTheme="minorHAnsi" w:eastAsiaTheme="minorEastAsia" w:hAnsiTheme="minorHAnsi" w:cstheme="minorBidi"/>
          <w:caps w:val="0"/>
          <w:noProof/>
          <w:sz w:val="22"/>
        </w:rPr>
      </w:pPr>
      <w:hyperlink w:anchor="_Toc433052098" w:history="1">
        <w:r w:rsidR="0004033D" w:rsidRPr="00CE43CB">
          <w:rPr>
            <w:rStyle w:val="Hyperlink"/>
            <w:noProof/>
            <w14:scene3d>
              <w14:camera w14:prst="orthographicFront"/>
              <w14:lightRig w14:rig="threePt" w14:dir="t">
                <w14:rot w14:lat="0" w14:lon="0" w14:rev="0"/>
              </w14:lightRig>
            </w14:scene3d>
          </w:rPr>
          <w:t>3.1</w:t>
        </w:r>
        <w:r w:rsidR="0004033D">
          <w:rPr>
            <w:rFonts w:asciiTheme="minorHAnsi" w:eastAsiaTheme="minorEastAsia" w:hAnsiTheme="minorHAnsi" w:cstheme="minorBidi"/>
            <w:caps w:val="0"/>
            <w:noProof/>
            <w:sz w:val="22"/>
          </w:rPr>
          <w:tab/>
        </w:r>
        <w:r w:rsidR="0004033D" w:rsidRPr="00CE43CB">
          <w:rPr>
            <w:rStyle w:val="Hyperlink"/>
            <w:noProof/>
          </w:rPr>
          <w:t>System Architecture Overview</w:t>
        </w:r>
        <w:r w:rsidR="0004033D">
          <w:rPr>
            <w:noProof/>
            <w:webHidden/>
          </w:rPr>
          <w:tab/>
        </w:r>
        <w:r w:rsidR="0004033D">
          <w:rPr>
            <w:noProof/>
            <w:webHidden/>
          </w:rPr>
          <w:fldChar w:fldCharType="begin"/>
        </w:r>
        <w:r w:rsidR="0004033D">
          <w:rPr>
            <w:noProof/>
            <w:webHidden/>
          </w:rPr>
          <w:instrText xml:space="preserve"> PAGEREF _Toc433052098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77A24F7F" w14:textId="77777777" w:rsidR="0004033D" w:rsidRDefault="00000000">
      <w:pPr>
        <w:pStyle w:val="TOC3"/>
        <w:rPr>
          <w:rFonts w:asciiTheme="minorHAnsi" w:eastAsiaTheme="minorEastAsia" w:hAnsiTheme="minorHAnsi" w:cstheme="minorBidi"/>
          <w:caps w:val="0"/>
          <w:noProof/>
          <w:sz w:val="22"/>
        </w:rPr>
      </w:pPr>
      <w:hyperlink w:anchor="_Toc433052099" w:history="1">
        <w:r w:rsidR="0004033D" w:rsidRPr="00CE43CB">
          <w:rPr>
            <w:rStyle w:val="Hyperlink"/>
            <w:noProof/>
            <w14:scene3d>
              <w14:camera w14:prst="orthographicFront"/>
              <w14:lightRig w14:rig="threePt" w14:dir="t">
                <w14:rot w14:lat="0" w14:lon="0" w14:rev="0"/>
              </w14:lightRig>
            </w14:scene3d>
          </w:rPr>
          <w:t>3.2</w:t>
        </w:r>
        <w:r w:rsidR="0004033D">
          <w:rPr>
            <w:rFonts w:asciiTheme="minorHAnsi" w:eastAsiaTheme="minorEastAsia" w:hAnsiTheme="minorHAnsi" w:cstheme="minorBidi"/>
            <w:caps w:val="0"/>
            <w:noProof/>
            <w:sz w:val="22"/>
          </w:rPr>
          <w:tab/>
        </w:r>
        <w:r w:rsidR="0004033D" w:rsidRPr="00CE43CB">
          <w:rPr>
            <w:rStyle w:val="Hyperlink"/>
            <w:noProof/>
          </w:rPr>
          <w:t>System Structure Chart</w:t>
        </w:r>
        <w:r w:rsidR="0004033D">
          <w:rPr>
            <w:noProof/>
            <w:webHidden/>
          </w:rPr>
          <w:tab/>
        </w:r>
        <w:r w:rsidR="0004033D">
          <w:rPr>
            <w:noProof/>
            <w:webHidden/>
          </w:rPr>
          <w:fldChar w:fldCharType="begin"/>
        </w:r>
        <w:r w:rsidR="0004033D">
          <w:rPr>
            <w:noProof/>
            <w:webHidden/>
          </w:rPr>
          <w:instrText xml:space="preserve"> PAGEREF _Toc433052099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28D0B5DF" w14:textId="77777777" w:rsidR="0004033D" w:rsidRDefault="00000000">
      <w:pPr>
        <w:pStyle w:val="TOC3"/>
        <w:rPr>
          <w:rFonts w:asciiTheme="minorHAnsi" w:eastAsiaTheme="minorEastAsia" w:hAnsiTheme="minorHAnsi" w:cstheme="minorBidi"/>
          <w:caps w:val="0"/>
          <w:noProof/>
          <w:sz w:val="22"/>
        </w:rPr>
      </w:pPr>
      <w:hyperlink w:anchor="_Toc433052100" w:history="1">
        <w:r w:rsidR="0004033D" w:rsidRPr="00CE43CB">
          <w:rPr>
            <w:rStyle w:val="Hyperlink"/>
            <w:noProof/>
            <w14:scene3d>
              <w14:camera w14:prst="orthographicFront"/>
              <w14:lightRig w14:rig="threePt" w14:dir="t">
                <w14:rot w14:lat="0" w14:lon="0" w14:rev="0"/>
              </w14:lightRig>
            </w14:scene3d>
          </w:rPr>
          <w:t>3.3</w:t>
        </w:r>
        <w:r w:rsidR="0004033D">
          <w:rPr>
            <w:rFonts w:asciiTheme="minorHAnsi" w:eastAsiaTheme="minorEastAsia" w:hAnsiTheme="minorHAnsi" w:cstheme="minorBidi"/>
            <w:caps w:val="0"/>
            <w:noProof/>
            <w:sz w:val="22"/>
          </w:rPr>
          <w:tab/>
        </w:r>
        <w:r w:rsidR="0004033D" w:rsidRPr="00CE43CB">
          <w:rPr>
            <w:rStyle w:val="Hyperlink"/>
            <w:noProof/>
          </w:rPr>
          <w:t>Process Analysis and Design</w:t>
        </w:r>
        <w:r w:rsidR="0004033D">
          <w:rPr>
            <w:noProof/>
            <w:webHidden/>
          </w:rPr>
          <w:tab/>
        </w:r>
        <w:r w:rsidR="0004033D">
          <w:rPr>
            <w:noProof/>
            <w:webHidden/>
          </w:rPr>
          <w:fldChar w:fldCharType="begin"/>
        </w:r>
        <w:r w:rsidR="0004033D">
          <w:rPr>
            <w:noProof/>
            <w:webHidden/>
          </w:rPr>
          <w:instrText xml:space="preserve"> PAGEREF _Toc433052100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69DDF3DE" w14:textId="77777777" w:rsidR="0004033D" w:rsidRDefault="00000000">
      <w:pPr>
        <w:pStyle w:val="TOC4"/>
        <w:rPr>
          <w:rFonts w:asciiTheme="minorHAnsi" w:eastAsiaTheme="minorEastAsia" w:hAnsiTheme="minorHAnsi" w:cstheme="minorBidi"/>
          <w:caps w:val="0"/>
          <w:noProof/>
          <w:sz w:val="22"/>
        </w:rPr>
      </w:pPr>
      <w:hyperlink w:anchor="_Toc433052101" w:history="1">
        <w:r w:rsidR="0004033D" w:rsidRPr="00CE43CB">
          <w:rPr>
            <w:rStyle w:val="Hyperlink"/>
            <w:noProof/>
            <w14:scene3d>
              <w14:camera w14:prst="orthographicFront"/>
              <w14:lightRig w14:rig="threePt" w14:dir="t">
                <w14:rot w14:lat="0" w14:lon="0" w14:rev="0"/>
              </w14:lightRig>
            </w14:scene3d>
          </w:rPr>
          <w:t>3.3.1</w:t>
        </w:r>
        <w:r w:rsidR="0004033D">
          <w:rPr>
            <w:rFonts w:asciiTheme="minorHAnsi" w:eastAsiaTheme="minorEastAsia" w:hAnsiTheme="minorHAnsi" w:cstheme="minorBidi"/>
            <w:caps w:val="0"/>
            <w:noProof/>
            <w:sz w:val="22"/>
          </w:rPr>
          <w:tab/>
        </w:r>
        <w:r w:rsidR="0004033D" w:rsidRPr="00CE43CB">
          <w:rPr>
            <w:rStyle w:val="Hyperlink"/>
            <w:noProof/>
          </w:rPr>
          <w:t>Data Flow Diagram</w:t>
        </w:r>
        <w:r w:rsidR="0004033D">
          <w:rPr>
            <w:noProof/>
            <w:webHidden/>
          </w:rPr>
          <w:tab/>
        </w:r>
        <w:r w:rsidR="0004033D">
          <w:rPr>
            <w:noProof/>
            <w:webHidden/>
          </w:rPr>
          <w:fldChar w:fldCharType="begin"/>
        </w:r>
        <w:r w:rsidR="0004033D">
          <w:rPr>
            <w:noProof/>
            <w:webHidden/>
          </w:rPr>
          <w:instrText xml:space="preserve"> PAGEREF _Toc433052101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2E16CE9" w14:textId="77777777" w:rsidR="0004033D" w:rsidRDefault="00000000">
      <w:pPr>
        <w:pStyle w:val="TOC4"/>
        <w:rPr>
          <w:rFonts w:asciiTheme="minorHAnsi" w:eastAsiaTheme="minorEastAsia" w:hAnsiTheme="minorHAnsi" w:cstheme="minorBidi"/>
          <w:caps w:val="0"/>
          <w:noProof/>
          <w:sz w:val="22"/>
        </w:rPr>
      </w:pPr>
      <w:hyperlink w:anchor="_Toc433052102" w:history="1">
        <w:r w:rsidR="0004033D" w:rsidRPr="00CE43CB">
          <w:rPr>
            <w:rStyle w:val="Hyperlink"/>
            <w:noProof/>
            <w14:scene3d>
              <w14:camera w14:prst="orthographicFront"/>
              <w14:lightRig w14:rig="threePt" w14:dir="t">
                <w14:rot w14:lat="0" w14:lon="0" w14:rev="0"/>
              </w14:lightRig>
            </w14:scene3d>
          </w:rPr>
          <w:t>3.3.2</w:t>
        </w:r>
        <w:r w:rsidR="0004033D">
          <w:rPr>
            <w:rFonts w:asciiTheme="minorHAnsi" w:eastAsiaTheme="minorEastAsia" w:hAnsiTheme="minorHAnsi" w:cstheme="minorBidi"/>
            <w:caps w:val="0"/>
            <w:noProof/>
            <w:sz w:val="22"/>
          </w:rPr>
          <w:tab/>
        </w:r>
        <w:r w:rsidR="0004033D" w:rsidRPr="00CE43CB">
          <w:rPr>
            <w:rStyle w:val="Hyperlink"/>
            <w:noProof/>
          </w:rPr>
          <w:t>Data Dictionary</w:t>
        </w:r>
        <w:r w:rsidR="0004033D">
          <w:rPr>
            <w:noProof/>
            <w:webHidden/>
          </w:rPr>
          <w:tab/>
        </w:r>
        <w:r w:rsidR="0004033D">
          <w:rPr>
            <w:noProof/>
            <w:webHidden/>
          </w:rPr>
          <w:fldChar w:fldCharType="begin"/>
        </w:r>
        <w:r w:rsidR="0004033D">
          <w:rPr>
            <w:noProof/>
            <w:webHidden/>
          </w:rPr>
          <w:instrText xml:space="preserve"> PAGEREF _Toc433052102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1D1BD148" w14:textId="77777777" w:rsidR="0004033D" w:rsidRDefault="00000000">
      <w:pPr>
        <w:pStyle w:val="TOC3"/>
        <w:rPr>
          <w:rFonts w:asciiTheme="minorHAnsi" w:eastAsiaTheme="minorEastAsia" w:hAnsiTheme="minorHAnsi" w:cstheme="minorBidi"/>
          <w:caps w:val="0"/>
          <w:noProof/>
          <w:sz w:val="22"/>
        </w:rPr>
      </w:pPr>
      <w:hyperlink w:anchor="_Toc433052103" w:history="1">
        <w:r w:rsidR="0004033D" w:rsidRPr="00CE43CB">
          <w:rPr>
            <w:rStyle w:val="Hyperlink"/>
            <w:noProof/>
            <w14:scene3d>
              <w14:camera w14:prst="orthographicFront"/>
              <w14:lightRig w14:rig="threePt" w14:dir="t">
                <w14:rot w14:lat="0" w14:lon="0" w14:rev="0"/>
              </w14:lightRig>
            </w14:scene3d>
          </w:rPr>
          <w:t>3.4</w:t>
        </w:r>
        <w:r w:rsidR="0004033D">
          <w:rPr>
            <w:rFonts w:asciiTheme="minorHAnsi" w:eastAsiaTheme="minorEastAsia" w:hAnsiTheme="minorHAnsi" w:cstheme="minorBidi"/>
            <w:caps w:val="0"/>
            <w:noProof/>
            <w:sz w:val="22"/>
          </w:rPr>
          <w:tab/>
        </w:r>
        <w:r w:rsidR="0004033D" w:rsidRPr="00CE43CB">
          <w:rPr>
            <w:rStyle w:val="Hyperlink"/>
            <w:noProof/>
          </w:rPr>
          <w:t>Database Analysis and Design</w:t>
        </w:r>
        <w:r w:rsidR="0004033D">
          <w:rPr>
            <w:noProof/>
            <w:webHidden/>
          </w:rPr>
          <w:tab/>
        </w:r>
        <w:r w:rsidR="0004033D">
          <w:rPr>
            <w:noProof/>
            <w:webHidden/>
          </w:rPr>
          <w:fldChar w:fldCharType="begin"/>
        </w:r>
        <w:r w:rsidR="0004033D">
          <w:rPr>
            <w:noProof/>
            <w:webHidden/>
          </w:rPr>
          <w:instrText xml:space="preserve"> PAGEREF _Toc433052103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4F387832" w14:textId="77777777" w:rsidR="0004033D" w:rsidRDefault="00000000">
      <w:pPr>
        <w:pStyle w:val="TOC4"/>
        <w:rPr>
          <w:rFonts w:asciiTheme="minorHAnsi" w:eastAsiaTheme="minorEastAsia" w:hAnsiTheme="minorHAnsi" w:cstheme="minorBidi"/>
          <w:caps w:val="0"/>
          <w:noProof/>
          <w:sz w:val="22"/>
        </w:rPr>
      </w:pPr>
      <w:hyperlink w:anchor="_Toc433052104" w:history="1">
        <w:r w:rsidR="0004033D" w:rsidRPr="00CE43CB">
          <w:rPr>
            <w:rStyle w:val="Hyperlink"/>
            <w:noProof/>
            <w14:scene3d>
              <w14:camera w14:prst="orthographicFront"/>
              <w14:lightRig w14:rig="threePt" w14:dir="t">
                <w14:rot w14:lat="0" w14:lon="0" w14:rev="0"/>
              </w14:lightRig>
            </w14:scene3d>
          </w:rPr>
          <w:t>3.4.1</w:t>
        </w:r>
        <w:r w:rsidR="0004033D">
          <w:rPr>
            <w:rFonts w:asciiTheme="minorHAnsi" w:eastAsiaTheme="minorEastAsia" w:hAnsiTheme="minorHAnsi" w:cstheme="minorBidi"/>
            <w:caps w:val="0"/>
            <w:noProof/>
            <w:sz w:val="22"/>
          </w:rPr>
          <w:tab/>
        </w:r>
        <w:r w:rsidR="0004033D" w:rsidRPr="00CE43CB">
          <w:rPr>
            <w:rStyle w:val="Hyperlink"/>
            <w:noProof/>
          </w:rPr>
          <w:t>ER-Diagram</w:t>
        </w:r>
        <w:r w:rsidR="0004033D">
          <w:rPr>
            <w:noProof/>
            <w:webHidden/>
          </w:rPr>
          <w:tab/>
        </w:r>
        <w:r w:rsidR="0004033D">
          <w:rPr>
            <w:noProof/>
            <w:webHidden/>
          </w:rPr>
          <w:fldChar w:fldCharType="begin"/>
        </w:r>
        <w:r w:rsidR="0004033D">
          <w:rPr>
            <w:noProof/>
            <w:webHidden/>
          </w:rPr>
          <w:instrText xml:space="preserve"> PAGEREF _Toc433052104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4467FA1E" w14:textId="77777777" w:rsidR="0004033D" w:rsidRDefault="00000000">
      <w:pPr>
        <w:pStyle w:val="TOC4"/>
        <w:rPr>
          <w:rFonts w:asciiTheme="minorHAnsi" w:eastAsiaTheme="minorEastAsia" w:hAnsiTheme="minorHAnsi" w:cstheme="minorBidi"/>
          <w:caps w:val="0"/>
          <w:noProof/>
          <w:sz w:val="22"/>
        </w:rPr>
      </w:pPr>
      <w:hyperlink w:anchor="_Toc433052105" w:history="1">
        <w:r w:rsidR="0004033D" w:rsidRPr="00CE43CB">
          <w:rPr>
            <w:rStyle w:val="Hyperlink"/>
            <w:noProof/>
            <w14:scene3d>
              <w14:camera w14:prst="orthographicFront"/>
              <w14:lightRig w14:rig="threePt" w14:dir="t">
                <w14:rot w14:lat="0" w14:lon="0" w14:rev="0"/>
              </w14:lightRig>
            </w14:scene3d>
          </w:rPr>
          <w:t>3.4.2</w:t>
        </w:r>
        <w:r w:rsidR="0004033D">
          <w:rPr>
            <w:rFonts w:asciiTheme="minorHAnsi" w:eastAsiaTheme="minorEastAsia" w:hAnsiTheme="minorHAnsi" w:cstheme="minorBidi"/>
            <w:caps w:val="0"/>
            <w:noProof/>
            <w:sz w:val="22"/>
          </w:rPr>
          <w:tab/>
        </w:r>
        <w:r w:rsidR="0004033D" w:rsidRPr="00CE43CB">
          <w:rPr>
            <w:rStyle w:val="Hyperlink"/>
            <w:noProof/>
          </w:rPr>
          <w:t>Relational Schema</w:t>
        </w:r>
        <w:r w:rsidR="0004033D">
          <w:rPr>
            <w:noProof/>
            <w:webHidden/>
          </w:rPr>
          <w:tab/>
        </w:r>
        <w:r w:rsidR="0004033D">
          <w:rPr>
            <w:noProof/>
            <w:webHidden/>
          </w:rPr>
          <w:fldChar w:fldCharType="begin"/>
        </w:r>
        <w:r w:rsidR="0004033D">
          <w:rPr>
            <w:noProof/>
            <w:webHidden/>
          </w:rPr>
          <w:instrText xml:space="preserve"> PAGEREF _Toc433052105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63F33693" w14:textId="77777777" w:rsidR="0004033D" w:rsidRDefault="00000000">
      <w:pPr>
        <w:pStyle w:val="TOC4"/>
        <w:rPr>
          <w:rFonts w:asciiTheme="minorHAnsi" w:eastAsiaTheme="minorEastAsia" w:hAnsiTheme="minorHAnsi" w:cstheme="minorBidi"/>
          <w:caps w:val="0"/>
          <w:noProof/>
          <w:sz w:val="22"/>
        </w:rPr>
      </w:pPr>
      <w:hyperlink w:anchor="_Toc433052106" w:history="1">
        <w:r w:rsidR="0004033D" w:rsidRPr="00CE43CB">
          <w:rPr>
            <w:rStyle w:val="Hyperlink"/>
            <w:noProof/>
            <w14:scene3d>
              <w14:camera w14:prst="orthographicFront"/>
              <w14:lightRig w14:rig="threePt" w14:dir="t">
                <w14:rot w14:lat="0" w14:lon="0" w14:rev="0"/>
              </w14:lightRig>
            </w14:scene3d>
          </w:rPr>
          <w:t>3.4.3</w:t>
        </w:r>
        <w:r w:rsidR="0004033D">
          <w:rPr>
            <w:rFonts w:asciiTheme="minorHAnsi" w:eastAsiaTheme="minorEastAsia" w:hAnsiTheme="minorHAnsi" w:cstheme="minorBidi"/>
            <w:caps w:val="0"/>
            <w:noProof/>
            <w:sz w:val="22"/>
          </w:rPr>
          <w:tab/>
        </w:r>
        <w:r w:rsidR="0004033D" w:rsidRPr="00CE43CB">
          <w:rPr>
            <w:rStyle w:val="Hyperlink"/>
            <w:noProof/>
          </w:rPr>
          <w:t>File Structure</w:t>
        </w:r>
        <w:r w:rsidR="0004033D">
          <w:rPr>
            <w:noProof/>
            <w:webHidden/>
          </w:rPr>
          <w:tab/>
        </w:r>
        <w:r w:rsidR="0004033D">
          <w:rPr>
            <w:noProof/>
            <w:webHidden/>
          </w:rPr>
          <w:fldChar w:fldCharType="begin"/>
        </w:r>
        <w:r w:rsidR="0004033D">
          <w:rPr>
            <w:noProof/>
            <w:webHidden/>
          </w:rPr>
          <w:instrText xml:space="preserve"> PAGEREF _Toc433052106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48191E7" w14:textId="77777777" w:rsidR="0004033D" w:rsidRDefault="00000000">
      <w:pPr>
        <w:pStyle w:val="TOC3"/>
        <w:rPr>
          <w:rFonts w:asciiTheme="minorHAnsi" w:eastAsiaTheme="minorEastAsia" w:hAnsiTheme="minorHAnsi" w:cstheme="minorBidi"/>
          <w:caps w:val="0"/>
          <w:noProof/>
          <w:sz w:val="22"/>
        </w:rPr>
      </w:pPr>
      <w:hyperlink w:anchor="_Toc433052107" w:history="1">
        <w:r w:rsidR="0004033D" w:rsidRPr="00CE43CB">
          <w:rPr>
            <w:rStyle w:val="Hyperlink"/>
            <w:noProof/>
            <w14:scene3d>
              <w14:camera w14:prst="orthographicFront"/>
              <w14:lightRig w14:rig="threePt" w14:dir="t">
                <w14:rot w14:lat="0" w14:lon="0" w14:rev="0"/>
              </w14:lightRig>
            </w14:scene3d>
          </w:rPr>
          <w:t>3.5</w:t>
        </w:r>
        <w:r w:rsidR="0004033D">
          <w:rPr>
            <w:rFonts w:asciiTheme="minorHAnsi" w:eastAsiaTheme="minorEastAsia" w:hAnsiTheme="minorHAnsi" w:cstheme="minorBidi"/>
            <w:caps w:val="0"/>
            <w:noProof/>
            <w:sz w:val="22"/>
          </w:rPr>
          <w:tab/>
        </w:r>
        <w:r w:rsidR="0004033D" w:rsidRPr="00CE43CB">
          <w:rPr>
            <w:rStyle w:val="Hyperlink"/>
            <w:noProof/>
          </w:rPr>
          <w:t>I/O Design</w:t>
        </w:r>
        <w:r w:rsidR="0004033D">
          <w:rPr>
            <w:noProof/>
            <w:webHidden/>
          </w:rPr>
          <w:tab/>
        </w:r>
        <w:r w:rsidR="0004033D">
          <w:rPr>
            <w:noProof/>
            <w:webHidden/>
          </w:rPr>
          <w:fldChar w:fldCharType="begin"/>
        </w:r>
        <w:r w:rsidR="0004033D">
          <w:rPr>
            <w:noProof/>
            <w:webHidden/>
          </w:rPr>
          <w:instrText xml:space="preserve"> PAGEREF _Toc433052107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79C6FEFD" w14:textId="77777777" w:rsidR="0004033D" w:rsidRDefault="00000000">
      <w:pPr>
        <w:pStyle w:val="TOC4"/>
        <w:rPr>
          <w:rFonts w:asciiTheme="minorHAnsi" w:eastAsiaTheme="minorEastAsia" w:hAnsiTheme="minorHAnsi" w:cstheme="minorBidi"/>
          <w:caps w:val="0"/>
          <w:noProof/>
          <w:sz w:val="22"/>
        </w:rPr>
      </w:pPr>
      <w:hyperlink w:anchor="_Toc433052108" w:history="1">
        <w:r w:rsidR="0004033D" w:rsidRPr="00CE43CB">
          <w:rPr>
            <w:rStyle w:val="Hyperlink"/>
            <w:noProof/>
            <w14:scene3d>
              <w14:camera w14:prst="orthographicFront"/>
              <w14:lightRig w14:rig="threePt" w14:dir="t">
                <w14:rot w14:lat="0" w14:lon="0" w14:rev="0"/>
              </w14:lightRig>
            </w14:scene3d>
          </w:rPr>
          <w:t>3.5.1</w:t>
        </w:r>
        <w:r w:rsidR="0004033D">
          <w:rPr>
            <w:rFonts w:asciiTheme="minorHAnsi" w:eastAsiaTheme="minorEastAsia" w:hAnsiTheme="minorHAnsi" w:cstheme="minorBidi"/>
            <w:caps w:val="0"/>
            <w:noProof/>
            <w:sz w:val="22"/>
          </w:rPr>
          <w:tab/>
        </w:r>
        <w:r w:rsidR="0004033D" w:rsidRPr="00CE43CB">
          <w:rPr>
            <w:rStyle w:val="Hyperlink"/>
            <w:noProof/>
          </w:rPr>
          <w:t>Interface Design</w:t>
        </w:r>
        <w:r w:rsidR="0004033D">
          <w:rPr>
            <w:noProof/>
            <w:webHidden/>
          </w:rPr>
          <w:tab/>
        </w:r>
        <w:r w:rsidR="0004033D">
          <w:rPr>
            <w:noProof/>
            <w:webHidden/>
          </w:rPr>
          <w:fldChar w:fldCharType="begin"/>
        </w:r>
        <w:r w:rsidR="0004033D">
          <w:rPr>
            <w:noProof/>
            <w:webHidden/>
          </w:rPr>
          <w:instrText xml:space="preserve"> PAGEREF _Toc433052108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62313954" w14:textId="77777777" w:rsidR="0004033D" w:rsidRDefault="00000000">
      <w:pPr>
        <w:pStyle w:val="TOC4"/>
        <w:rPr>
          <w:rFonts w:asciiTheme="minorHAnsi" w:eastAsiaTheme="minorEastAsia" w:hAnsiTheme="minorHAnsi" w:cstheme="minorBidi"/>
          <w:caps w:val="0"/>
          <w:noProof/>
          <w:sz w:val="22"/>
        </w:rPr>
      </w:pPr>
      <w:hyperlink w:anchor="_Toc433052109" w:history="1">
        <w:r w:rsidR="0004033D" w:rsidRPr="00CE43CB">
          <w:rPr>
            <w:rStyle w:val="Hyperlink"/>
            <w:noProof/>
            <w14:scene3d>
              <w14:camera w14:prst="orthographicFront"/>
              <w14:lightRig w14:rig="threePt" w14:dir="t">
                <w14:rot w14:lat="0" w14:lon="0" w14:rev="0"/>
              </w14:lightRig>
            </w14:scene3d>
          </w:rPr>
          <w:t>3.5.2</w:t>
        </w:r>
        <w:r w:rsidR="0004033D">
          <w:rPr>
            <w:rFonts w:asciiTheme="minorHAnsi" w:eastAsiaTheme="minorEastAsia" w:hAnsiTheme="minorHAnsi" w:cstheme="minorBidi"/>
            <w:caps w:val="0"/>
            <w:noProof/>
            <w:sz w:val="22"/>
          </w:rPr>
          <w:tab/>
        </w:r>
        <w:r w:rsidR="0004033D" w:rsidRPr="00CE43CB">
          <w:rPr>
            <w:rStyle w:val="Hyperlink"/>
            <w:noProof/>
          </w:rPr>
          <w:t>Transition Diagram</w:t>
        </w:r>
        <w:r w:rsidR="0004033D">
          <w:rPr>
            <w:noProof/>
            <w:webHidden/>
          </w:rPr>
          <w:tab/>
        </w:r>
        <w:r w:rsidR="0004033D">
          <w:rPr>
            <w:noProof/>
            <w:webHidden/>
          </w:rPr>
          <w:fldChar w:fldCharType="begin"/>
        </w:r>
        <w:r w:rsidR="0004033D">
          <w:rPr>
            <w:noProof/>
            <w:webHidden/>
          </w:rPr>
          <w:instrText xml:space="preserve"> PAGEREF _Toc433052109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15712A74" w14:textId="77777777" w:rsidR="0031582F" w:rsidRPr="00BB5210" w:rsidRDefault="0031582F" w:rsidP="0031582F">
      <w:pPr>
        <w:jc w:val="center"/>
        <w:rPr>
          <w:b/>
          <w:bCs/>
          <w:sz w:val="28"/>
          <w:szCs w:val="32"/>
        </w:rPr>
      </w:pPr>
      <w:r w:rsidRPr="00BB5210">
        <w:rPr>
          <w:b/>
          <w:bCs/>
          <w:sz w:val="28"/>
          <w:szCs w:val="32"/>
        </w:rPr>
        <w:lastRenderedPageBreak/>
        <w:t>CONTENTS</w:t>
      </w:r>
      <w:r>
        <w:rPr>
          <w:b/>
          <w:bCs/>
          <w:sz w:val="28"/>
          <w:szCs w:val="32"/>
        </w:rPr>
        <w:t xml:space="preserve"> (Cont.)</w:t>
      </w:r>
    </w:p>
    <w:p w14:paraId="31765CF0" w14:textId="77777777" w:rsidR="0031582F" w:rsidRPr="0031582F" w:rsidRDefault="0031582F" w:rsidP="0031582F">
      <w:pPr>
        <w:pStyle w:val="TOC2"/>
        <w:numPr>
          <w:ilvl w:val="0"/>
          <w:numId w:val="0"/>
        </w:numPr>
        <w:ind w:left="426"/>
        <w:rPr>
          <w:rFonts w:asciiTheme="minorHAnsi" w:eastAsiaTheme="minorEastAsia" w:hAnsiTheme="minorHAnsi" w:cstheme="minorBidi"/>
          <w:b w:val="0"/>
          <w:caps w:val="0"/>
          <w:noProof/>
          <w:sz w:val="22"/>
        </w:rPr>
      </w:pPr>
    </w:p>
    <w:p w14:paraId="24D830E4" w14:textId="77777777" w:rsidR="0004033D" w:rsidRDefault="00000000">
      <w:pPr>
        <w:pStyle w:val="TOC2"/>
        <w:rPr>
          <w:rFonts w:asciiTheme="minorHAnsi" w:eastAsiaTheme="minorEastAsia" w:hAnsiTheme="minorHAnsi" w:cstheme="minorBidi"/>
          <w:b w:val="0"/>
          <w:caps w:val="0"/>
          <w:noProof/>
          <w:sz w:val="22"/>
        </w:rPr>
      </w:pPr>
      <w:hyperlink w:anchor="_Toc433052110" w:history="1">
        <w:r w:rsidR="0004033D">
          <w:rPr>
            <w:rFonts w:asciiTheme="minorHAnsi" w:eastAsiaTheme="minorEastAsia" w:hAnsiTheme="minorHAnsi" w:cstheme="minorBidi"/>
            <w:b w:val="0"/>
            <w:caps w:val="0"/>
            <w:noProof/>
            <w:sz w:val="22"/>
          </w:rPr>
          <w:tab/>
        </w:r>
        <w:r w:rsidR="0004033D" w:rsidRPr="00CE43CB">
          <w:rPr>
            <w:rStyle w:val="Hyperlink"/>
            <w:noProof/>
          </w:rPr>
          <w:t>Implementation</w:t>
        </w:r>
        <w:r w:rsidR="0004033D">
          <w:rPr>
            <w:noProof/>
            <w:webHidden/>
          </w:rPr>
          <w:tab/>
        </w:r>
        <w:r w:rsidR="0004033D">
          <w:rPr>
            <w:noProof/>
            <w:webHidden/>
          </w:rPr>
          <w:fldChar w:fldCharType="begin"/>
        </w:r>
        <w:r w:rsidR="0004033D">
          <w:rPr>
            <w:noProof/>
            <w:webHidden/>
          </w:rPr>
          <w:instrText xml:space="preserve"> PAGEREF _Toc433052110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14D85C2B" w14:textId="77777777" w:rsidR="0004033D" w:rsidRDefault="00000000">
      <w:pPr>
        <w:pStyle w:val="TOC3"/>
        <w:rPr>
          <w:rFonts w:asciiTheme="minorHAnsi" w:eastAsiaTheme="minorEastAsia" w:hAnsiTheme="minorHAnsi" w:cstheme="minorBidi"/>
          <w:caps w:val="0"/>
          <w:noProof/>
          <w:sz w:val="22"/>
        </w:rPr>
      </w:pPr>
      <w:hyperlink w:anchor="_Toc433052111" w:history="1">
        <w:r w:rsidR="0004033D" w:rsidRPr="00CE43CB">
          <w:rPr>
            <w:rStyle w:val="Hyperlink"/>
            <w:noProof/>
            <w14:scene3d>
              <w14:camera w14:prst="orthographicFront"/>
              <w14:lightRig w14:rig="threePt" w14:dir="t">
                <w14:rot w14:lat="0" w14:lon="0" w14:rev="0"/>
              </w14:lightRig>
            </w14:scene3d>
          </w:rPr>
          <w:t>4.1</w:t>
        </w:r>
        <w:r w:rsidR="0004033D">
          <w:rPr>
            <w:rFonts w:asciiTheme="minorHAnsi" w:eastAsiaTheme="minorEastAsia" w:hAnsiTheme="minorHAnsi" w:cstheme="minorBidi"/>
            <w:caps w:val="0"/>
            <w:noProof/>
            <w:sz w:val="22"/>
          </w:rPr>
          <w:tab/>
        </w:r>
        <w:r w:rsidR="0004033D" w:rsidRPr="00CE43CB">
          <w:rPr>
            <w:rStyle w:val="Hyperlink"/>
            <w:noProof/>
          </w:rPr>
          <w:t>Hardware and System Environment</w:t>
        </w:r>
        <w:r w:rsidR="0004033D">
          <w:rPr>
            <w:noProof/>
            <w:webHidden/>
          </w:rPr>
          <w:tab/>
        </w:r>
        <w:r w:rsidR="0004033D">
          <w:rPr>
            <w:noProof/>
            <w:webHidden/>
          </w:rPr>
          <w:fldChar w:fldCharType="begin"/>
        </w:r>
        <w:r w:rsidR="0004033D">
          <w:rPr>
            <w:noProof/>
            <w:webHidden/>
          </w:rPr>
          <w:instrText xml:space="preserve"> PAGEREF _Toc433052111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4B54A015" w14:textId="77777777" w:rsidR="0004033D" w:rsidRDefault="00000000">
      <w:pPr>
        <w:pStyle w:val="TOC3"/>
        <w:rPr>
          <w:rFonts w:asciiTheme="minorHAnsi" w:eastAsiaTheme="minorEastAsia" w:hAnsiTheme="minorHAnsi" w:cstheme="minorBidi"/>
          <w:caps w:val="0"/>
          <w:noProof/>
          <w:sz w:val="22"/>
        </w:rPr>
      </w:pPr>
      <w:hyperlink w:anchor="_Toc433052112" w:history="1">
        <w:r w:rsidR="0004033D" w:rsidRPr="00CE43CB">
          <w:rPr>
            <w:rStyle w:val="Hyperlink"/>
            <w:noProof/>
            <w14:scene3d>
              <w14:camera w14:prst="orthographicFront"/>
              <w14:lightRig w14:rig="threePt" w14:dir="t">
                <w14:rot w14:lat="0" w14:lon="0" w14:rev="0"/>
              </w14:lightRig>
            </w14:scene3d>
          </w:rPr>
          <w:t>4.2</w:t>
        </w:r>
        <w:r w:rsidR="0004033D">
          <w:rPr>
            <w:rFonts w:asciiTheme="minorHAnsi" w:eastAsiaTheme="minorEastAsia" w:hAnsiTheme="minorHAnsi" w:cstheme="minorBidi"/>
            <w:caps w:val="0"/>
            <w:noProof/>
            <w:sz w:val="22"/>
          </w:rPr>
          <w:tab/>
        </w:r>
        <w:r w:rsidR="0004033D" w:rsidRPr="00CE43CB">
          <w:rPr>
            <w:rStyle w:val="Hyperlink"/>
            <w:noProof/>
          </w:rPr>
          <w:t>Implementation Guide and Techniques</w:t>
        </w:r>
        <w:r w:rsidR="0004033D">
          <w:rPr>
            <w:noProof/>
            <w:webHidden/>
          </w:rPr>
          <w:tab/>
        </w:r>
        <w:r w:rsidR="0004033D">
          <w:rPr>
            <w:noProof/>
            <w:webHidden/>
          </w:rPr>
          <w:fldChar w:fldCharType="begin"/>
        </w:r>
        <w:r w:rsidR="0004033D">
          <w:rPr>
            <w:noProof/>
            <w:webHidden/>
          </w:rPr>
          <w:instrText xml:space="preserve"> PAGEREF _Toc433052112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88E23E4" w14:textId="77777777" w:rsidR="0004033D" w:rsidRDefault="00000000">
      <w:pPr>
        <w:pStyle w:val="TOC4"/>
        <w:rPr>
          <w:rFonts w:asciiTheme="minorHAnsi" w:eastAsiaTheme="minorEastAsia" w:hAnsiTheme="minorHAnsi" w:cstheme="minorBidi"/>
          <w:caps w:val="0"/>
          <w:noProof/>
          <w:sz w:val="22"/>
        </w:rPr>
      </w:pPr>
      <w:hyperlink w:anchor="_Toc433052113" w:history="1">
        <w:r w:rsidR="0004033D" w:rsidRPr="00CE43CB">
          <w:rPr>
            <w:rStyle w:val="Hyperlink"/>
            <w:noProof/>
            <w14:scene3d>
              <w14:camera w14:prst="orthographicFront"/>
              <w14:lightRig w14:rig="threePt" w14:dir="t">
                <w14:rot w14:lat="0" w14:lon="0" w14:rev="0"/>
              </w14:lightRig>
            </w14:scene3d>
          </w:rPr>
          <w:t>4.2.1</w:t>
        </w:r>
        <w:r w:rsidR="0004033D">
          <w:rPr>
            <w:rFonts w:asciiTheme="minorHAnsi" w:eastAsiaTheme="minorEastAsia" w:hAnsiTheme="minorHAnsi" w:cstheme="minorBidi"/>
            <w:caps w:val="0"/>
            <w:noProof/>
            <w:sz w:val="22"/>
          </w:rPr>
          <w:tab/>
        </w:r>
        <w:r w:rsidR="0004033D" w:rsidRPr="00CE43CB">
          <w:rPr>
            <w:rStyle w:val="Hyperlink"/>
            <w:noProof/>
          </w:rPr>
          <w:t>&lt;Guide/Technique/Know-how&gt;</w:t>
        </w:r>
        <w:r w:rsidR="0004033D">
          <w:rPr>
            <w:noProof/>
            <w:webHidden/>
          </w:rPr>
          <w:tab/>
        </w:r>
        <w:r w:rsidR="0004033D">
          <w:rPr>
            <w:noProof/>
            <w:webHidden/>
          </w:rPr>
          <w:fldChar w:fldCharType="begin"/>
        </w:r>
        <w:r w:rsidR="0004033D">
          <w:rPr>
            <w:noProof/>
            <w:webHidden/>
          </w:rPr>
          <w:instrText xml:space="preserve"> PAGEREF _Toc433052113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5003A8A2" w14:textId="77777777" w:rsidR="0004033D" w:rsidRDefault="00000000">
      <w:pPr>
        <w:pStyle w:val="TOC4"/>
        <w:rPr>
          <w:rFonts w:asciiTheme="minorHAnsi" w:eastAsiaTheme="minorEastAsia" w:hAnsiTheme="minorHAnsi" w:cstheme="minorBidi"/>
          <w:caps w:val="0"/>
          <w:noProof/>
          <w:sz w:val="22"/>
        </w:rPr>
      </w:pPr>
      <w:hyperlink w:anchor="_Toc433052114" w:history="1">
        <w:r w:rsidR="0004033D" w:rsidRPr="00CE43CB">
          <w:rPr>
            <w:rStyle w:val="Hyperlink"/>
            <w:noProof/>
            <w14:scene3d>
              <w14:camera w14:prst="orthographicFront"/>
              <w14:lightRig w14:rig="threePt" w14:dir="t">
                <w14:rot w14:lat="0" w14:lon="0" w14:rev="0"/>
              </w14:lightRig>
            </w14:scene3d>
          </w:rPr>
          <w:t>4.2.2</w:t>
        </w:r>
        <w:r w:rsidR="0004033D">
          <w:rPr>
            <w:rFonts w:asciiTheme="minorHAnsi" w:eastAsiaTheme="minorEastAsia" w:hAnsiTheme="minorHAnsi" w:cstheme="minorBidi"/>
            <w:caps w:val="0"/>
            <w:noProof/>
            <w:sz w:val="22"/>
          </w:rPr>
          <w:tab/>
        </w:r>
        <w:r w:rsidR="0004033D" w:rsidRPr="00CE43CB">
          <w:rPr>
            <w:rStyle w:val="Hyperlink"/>
            <w:noProof/>
          </w:rPr>
          <w:t>&lt; Guide/Technique/Know-how&gt;</w:t>
        </w:r>
        <w:r w:rsidR="0004033D">
          <w:rPr>
            <w:noProof/>
            <w:webHidden/>
          </w:rPr>
          <w:tab/>
        </w:r>
        <w:r w:rsidR="0004033D">
          <w:rPr>
            <w:noProof/>
            <w:webHidden/>
          </w:rPr>
          <w:fldChar w:fldCharType="begin"/>
        </w:r>
        <w:r w:rsidR="0004033D">
          <w:rPr>
            <w:noProof/>
            <w:webHidden/>
          </w:rPr>
          <w:instrText xml:space="preserve"> PAGEREF _Toc433052114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376941A4" w14:textId="77777777" w:rsidR="0004033D" w:rsidRDefault="00000000">
      <w:pPr>
        <w:pStyle w:val="TOC2"/>
        <w:rPr>
          <w:rFonts w:asciiTheme="minorHAnsi" w:eastAsiaTheme="minorEastAsia" w:hAnsiTheme="minorHAnsi" w:cstheme="minorBidi"/>
          <w:b w:val="0"/>
          <w:caps w:val="0"/>
          <w:noProof/>
          <w:sz w:val="22"/>
        </w:rPr>
      </w:pPr>
      <w:hyperlink w:anchor="_Toc433052115" w:history="1">
        <w:r w:rsidR="0004033D">
          <w:rPr>
            <w:rFonts w:asciiTheme="minorHAnsi" w:eastAsiaTheme="minorEastAsia" w:hAnsiTheme="minorHAnsi" w:cstheme="minorBidi"/>
            <w:b w:val="0"/>
            <w:caps w:val="0"/>
            <w:noProof/>
            <w:sz w:val="22"/>
          </w:rPr>
          <w:tab/>
        </w:r>
        <w:r w:rsidR="0004033D" w:rsidRPr="00CE43CB">
          <w:rPr>
            <w:rStyle w:val="Hyperlink"/>
            <w:noProof/>
          </w:rPr>
          <w:t>Testing and Evaluation</w:t>
        </w:r>
        <w:r w:rsidR="0004033D">
          <w:rPr>
            <w:noProof/>
            <w:webHidden/>
          </w:rPr>
          <w:tab/>
        </w:r>
        <w:r w:rsidR="0004033D">
          <w:rPr>
            <w:noProof/>
            <w:webHidden/>
          </w:rPr>
          <w:fldChar w:fldCharType="begin"/>
        </w:r>
        <w:r w:rsidR="0004033D">
          <w:rPr>
            <w:noProof/>
            <w:webHidden/>
          </w:rPr>
          <w:instrText xml:space="preserve"> PAGEREF _Toc433052115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5C0814E8" w14:textId="77777777" w:rsidR="0004033D" w:rsidRDefault="00000000">
      <w:pPr>
        <w:pStyle w:val="TOC3"/>
        <w:rPr>
          <w:rFonts w:asciiTheme="minorHAnsi" w:eastAsiaTheme="minorEastAsia" w:hAnsiTheme="minorHAnsi" w:cstheme="minorBidi"/>
          <w:caps w:val="0"/>
          <w:noProof/>
          <w:sz w:val="22"/>
        </w:rPr>
      </w:pPr>
      <w:hyperlink w:anchor="_Toc433052116" w:history="1">
        <w:r w:rsidR="0004033D" w:rsidRPr="00CE43CB">
          <w:rPr>
            <w:rStyle w:val="Hyperlink"/>
            <w:noProof/>
            <w14:scene3d>
              <w14:camera w14:prst="orthographicFront"/>
              <w14:lightRig w14:rig="threePt" w14:dir="t">
                <w14:rot w14:lat="0" w14:lon="0" w14:rev="0"/>
              </w14:lightRig>
            </w14:scene3d>
          </w:rPr>
          <w:t>5.1</w:t>
        </w:r>
        <w:r w:rsidR="0004033D">
          <w:rPr>
            <w:rFonts w:asciiTheme="minorHAnsi" w:eastAsiaTheme="minorEastAsia" w:hAnsiTheme="minorHAnsi" w:cstheme="minorBidi"/>
            <w:caps w:val="0"/>
            <w:noProof/>
            <w:sz w:val="22"/>
          </w:rPr>
          <w:tab/>
        </w:r>
        <w:r w:rsidR="0004033D" w:rsidRPr="00CE43CB">
          <w:rPr>
            <w:rStyle w:val="Hyperlink"/>
            <w:noProof/>
          </w:rPr>
          <w:t>Unit Tests</w:t>
        </w:r>
        <w:r w:rsidR="0004033D">
          <w:rPr>
            <w:noProof/>
            <w:webHidden/>
          </w:rPr>
          <w:tab/>
        </w:r>
        <w:r w:rsidR="0004033D">
          <w:rPr>
            <w:noProof/>
            <w:webHidden/>
          </w:rPr>
          <w:fldChar w:fldCharType="begin"/>
        </w:r>
        <w:r w:rsidR="0004033D">
          <w:rPr>
            <w:noProof/>
            <w:webHidden/>
          </w:rPr>
          <w:instrText xml:space="preserve"> PAGEREF _Toc433052116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3D16EA70" w14:textId="77777777" w:rsidR="0004033D" w:rsidRDefault="00000000">
      <w:pPr>
        <w:pStyle w:val="TOC4"/>
        <w:rPr>
          <w:rFonts w:asciiTheme="minorHAnsi" w:eastAsiaTheme="minorEastAsia" w:hAnsiTheme="minorHAnsi" w:cstheme="minorBidi"/>
          <w:caps w:val="0"/>
          <w:noProof/>
          <w:sz w:val="22"/>
        </w:rPr>
      </w:pPr>
      <w:hyperlink w:anchor="_Toc433052117" w:history="1">
        <w:r w:rsidR="0004033D" w:rsidRPr="00CE43CB">
          <w:rPr>
            <w:rStyle w:val="Hyperlink"/>
            <w:noProof/>
            <w14:scene3d>
              <w14:camera w14:prst="orthographicFront"/>
              <w14:lightRig w14:rig="threePt" w14:dir="t">
                <w14:rot w14:lat="0" w14:lon="0" w14:rev="0"/>
              </w14:lightRig>
            </w14:scene3d>
          </w:rPr>
          <w:t>5.1.1</w:t>
        </w:r>
        <w:r w:rsidR="0004033D">
          <w:rPr>
            <w:rFonts w:asciiTheme="minorHAnsi" w:eastAsiaTheme="minorEastAsia" w:hAnsiTheme="minorHAnsi" w:cstheme="minorBidi"/>
            <w:caps w:val="0"/>
            <w:noProof/>
            <w:sz w:val="22"/>
          </w:rPr>
          <w:tab/>
        </w:r>
        <w:r w:rsidR="0004033D" w:rsidRPr="00CE43CB">
          <w:rPr>
            <w:rStyle w:val="Hyperlink"/>
            <w:noProof/>
          </w:rPr>
          <w:t>Test Performed on &lt;Process Number&gt; &lt;Process Name&gt;</w:t>
        </w:r>
        <w:r w:rsidR="0004033D">
          <w:rPr>
            <w:noProof/>
            <w:webHidden/>
          </w:rPr>
          <w:tab/>
        </w:r>
        <w:r w:rsidR="0031582F">
          <w:rPr>
            <w:noProof/>
            <w:webHidden/>
          </w:rPr>
          <w:tab/>
        </w:r>
        <w:r w:rsidR="0004033D">
          <w:rPr>
            <w:noProof/>
            <w:webHidden/>
          </w:rPr>
          <w:fldChar w:fldCharType="begin"/>
        </w:r>
        <w:r w:rsidR="0004033D">
          <w:rPr>
            <w:noProof/>
            <w:webHidden/>
          </w:rPr>
          <w:instrText xml:space="preserve"> PAGEREF _Toc433052117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332CA294" w14:textId="77777777" w:rsidR="0004033D" w:rsidRDefault="00000000">
      <w:pPr>
        <w:pStyle w:val="TOC4"/>
        <w:rPr>
          <w:rFonts w:asciiTheme="minorHAnsi" w:eastAsiaTheme="minorEastAsia" w:hAnsiTheme="minorHAnsi" w:cstheme="minorBidi"/>
          <w:caps w:val="0"/>
          <w:noProof/>
          <w:sz w:val="22"/>
        </w:rPr>
      </w:pPr>
      <w:hyperlink w:anchor="_Toc433052118" w:history="1">
        <w:r w:rsidR="0004033D" w:rsidRPr="00CE43CB">
          <w:rPr>
            <w:rStyle w:val="Hyperlink"/>
            <w:noProof/>
            <w14:scene3d>
              <w14:camera w14:prst="orthographicFront"/>
              <w14:lightRig w14:rig="threePt" w14:dir="t">
                <w14:rot w14:lat="0" w14:lon="0" w14:rev="0"/>
              </w14:lightRig>
            </w14:scene3d>
          </w:rPr>
          <w:t>5.1.2</w:t>
        </w:r>
        <w:r w:rsidR="0004033D">
          <w:rPr>
            <w:rFonts w:asciiTheme="minorHAnsi" w:eastAsiaTheme="minorEastAsia" w:hAnsiTheme="minorHAnsi" w:cstheme="minorBidi"/>
            <w:caps w:val="0"/>
            <w:noProof/>
            <w:sz w:val="22"/>
          </w:rPr>
          <w:tab/>
        </w:r>
        <w:r w:rsidR="0004033D" w:rsidRPr="00CE43CB">
          <w:rPr>
            <w:rStyle w:val="Hyperlink"/>
            <w:noProof/>
          </w:rPr>
          <w:t>Test Performed on &lt;Process Number&gt; &lt;Process Name&gt;</w:t>
        </w:r>
        <w:r w:rsidR="0004033D">
          <w:rPr>
            <w:noProof/>
            <w:webHidden/>
          </w:rPr>
          <w:tab/>
        </w:r>
        <w:r w:rsidR="0031582F">
          <w:rPr>
            <w:noProof/>
            <w:webHidden/>
          </w:rPr>
          <w:tab/>
        </w:r>
        <w:r w:rsidR="0004033D">
          <w:rPr>
            <w:noProof/>
            <w:webHidden/>
          </w:rPr>
          <w:fldChar w:fldCharType="begin"/>
        </w:r>
        <w:r w:rsidR="0004033D">
          <w:rPr>
            <w:noProof/>
            <w:webHidden/>
          </w:rPr>
          <w:instrText xml:space="preserve"> PAGEREF _Toc433052118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5265E414" w14:textId="77777777" w:rsidR="0004033D" w:rsidRDefault="00000000">
      <w:pPr>
        <w:pStyle w:val="TOC3"/>
        <w:rPr>
          <w:rFonts w:asciiTheme="minorHAnsi" w:eastAsiaTheme="minorEastAsia" w:hAnsiTheme="minorHAnsi" w:cstheme="minorBidi"/>
          <w:caps w:val="0"/>
          <w:noProof/>
          <w:sz w:val="22"/>
        </w:rPr>
      </w:pPr>
      <w:hyperlink w:anchor="_Toc433052119" w:history="1">
        <w:r w:rsidR="0004033D" w:rsidRPr="00CE43CB">
          <w:rPr>
            <w:rStyle w:val="Hyperlink"/>
            <w:noProof/>
            <w14:scene3d>
              <w14:camera w14:prst="orthographicFront"/>
              <w14:lightRig w14:rig="threePt" w14:dir="t">
                <w14:rot w14:lat="0" w14:lon="0" w14:rev="0"/>
              </w14:lightRig>
            </w14:scene3d>
          </w:rPr>
          <w:t>5.2</w:t>
        </w:r>
        <w:r w:rsidR="0004033D">
          <w:rPr>
            <w:rFonts w:asciiTheme="minorHAnsi" w:eastAsiaTheme="minorEastAsia" w:hAnsiTheme="minorHAnsi" w:cstheme="minorBidi"/>
            <w:caps w:val="0"/>
            <w:noProof/>
            <w:sz w:val="22"/>
          </w:rPr>
          <w:tab/>
        </w:r>
        <w:r w:rsidR="0004033D" w:rsidRPr="00CE43CB">
          <w:rPr>
            <w:rStyle w:val="Hyperlink"/>
            <w:noProof/>
          </w:rPr>
          <w:t>System Integration Test</w:t>
        </w:r>
        <w:r w:rsidR="0004033D">
          <w:rPr>
            <w:noProof/>
            <w:webHidden/>
          </w:rPr>
          <w:tab/>
        </w:r>
        <w:r w:rsidR="0004033D">
          <w:rPr>
            <w:noProof/>
            <w:webHidden/>
          </w:rPr>
          <w:fldChar w:fldCharType="begin"/>
        </w:r>
        <w:r w:rsidR="0004033D">
          <w:rPr>
            <w:noProof/>
            <w:webHidden/>
          </w:rPr>
          <w:instrText xml:space="preserve"> PAGEREF _Toc433052119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29EBA4B7" w14:textId="77777777" w:rsidR="0004033D" w:rsidRDefault="00000000">
      <w:pPr>
        <w:pStyle w:val="TOC4"/>
        <w:rPr>
          <w:rFonts w:asciiTheme="minorHAnsi" w:eastAsiaTheme="minorEastAsia" w:hAnsiTheme="minorHAnsi" w:cstheme="minorBidi"/>
          <w:caps w:val="0"/>
          <w:noProof/>
          <w:sz w:val="22"/>
        </w:rPr>
      </w:pPr>
      <w:hyperlink w:anchor="_Toc433052120" w:history="1">
        <w:r w:rsidR="0004033D" w:rsidRPr="00CE43CB">
          <w:rPr>
            <w:rStyle w:val="Hyperlink"/>
            <w:noProof/>
            <w14:scene3d>
              <w14:camera w14:prst="orthographicFront"/>
              <w14:lightRig w14:rig="threePt" w14:dir="t">
                <w14:rot w14:lat="0" w14:lon="0" w14:rev="0"/>
              </w14:lightRig>
            </w14:scene3d>
          </w:rPr>
          <w:t>5.2.1</w:t>
        </w:r>
        <w:r w:rsidR="0004033D">
          <w:rPr>
            <w:rFonts w:asciiTheme="minorHAnsi" w:eastAsiaTheme="minorEastAsia" w:hAnsiTheme="minorHAnsi" w:cstheme="minorBidi"/>
            <w:caps w:val="0"/>
            <w:noProof/>
            <w:sz w:val="22"/>
          </w:rPr>
          <w:tab/>
        </w:r>
        <w:r w:rsidR="0004033D" w:rsidRPr="00CE43CB">
          <w:rPr>
            <w:rStyle w:val="Hyperlink"/>
            <w:noProof/>
          </w:rPr>
          <w:t>Test Scenario</w:t>
        </w:r>
        <w:r w:rsidR="0004033D">
          <w:rPr>
            <w:noProof/>
            <w:webHidden/>
          </w:rPr>
          <w:tab/>
        </w:r>
        <w:r w:rsidR="0004033D">
          <w:rPr>
            <w:noProof/>
            <w:webHidden/>
          </w:rPr>
          <w:fldChar w:fldCharType="begin"/>
        </w:r>
        <w:r w:rsidR="0004033D">
          <w:rPr>
            <w:noProof/>
            <w:webHidden/>
          </w:rPr>
          <w:instrText xml:space="preserve"> PAGEREF _Toc433052120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501AC4F7" w14:textId="77777777" w:rsidR="0004033D" w:rsidRDefault="00000000">
      <w:pPr>
        <w:pStyle w:val="TOC2"/>
        <w:rPr>
          <w:rFonts w:asciiTheme="minorHAnsi" w:eastAsiaTheme="minorEastAsia" w:hAnsiTheme="minorHAnsi" w:cstheme="minorBidi"/>
          <w:b w:val="0"/>
          <w:caps w:val="0"/>
          <w:noProof/>
          <w:sz w:val="22"/>
        </w:rPr>
      </w:pPr>
      <w:hyperlink w:anchor="_Toc433052121" w:history="1">
        <w:r w:rsidR="0004033D">
          <w:rPr>
            <w:rFonts w:asciiTheme="minorHAnsi" w:eastAsiaTheme="minorEastAsia" w:hAnsiTheme="minorHAnsi" w:cstheme="minorBidi"/>
            <w:b w:val="0"/>
            <w:caps w:val="0"/>
            <w:noProof/>
            <w:sz w:val="22"/>
          </w:rPr>
          <w:tab/>
        </w:r>
        <w:r w:rsidR="0004033D" w:rsidRPr="00CE43CB">
          <w:rPr>
            <w:rStyle w:val="Hyperlink"/>
            <w:noProof/>
          </w:rPr>
          <w:t>Conclusions</w:t>
        </w:r>
        <w:r w:rsidR="0004033D">
          <w:rPr>
            <w:noProof/>
            <w:webHidden/>
          </w:rPr>
          <w:tab/>
        </w:r>
        <w:r w:rsidR="0004033D">
          <w:rPr>
            <w:noProof/>
            <w:webHidden/>
          </w:rPr>
          <w:fldChar w:fldCharType="begin"/>
        </w:r>
        <w:r w:rsidR="0004033D">
          <w:rPr>
            <w:noProof/>
            <w:webHidden/>
          </w:rPr>
          <w:instrText xml:space="preserve"> PAGEREF _Toc433052121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2E031252" w14:textId="77777777" w:rsidR="0004033D" w:rsidRDefault="00000000">
      <w:pPr>
        <w:pStyle w:val="TOC3"/>
        <w:rPr>
          <w:rFonts w:asciiTheme="minorHAnsi" w:eastAsiaTheme="minorEastAsia" w:hAnsiTheme="minorHAnsi" w:cstheme="minorBidi"/>
          <w:caps w:val="0"/>
          <w:noProof/>
          <w:sz w:val="22"/>
        </w:rPr>
      </w:pPr>
      <w:hyperlink w:anchor="_Toc433052122" w:history="1">
        <w:r w:rsidR="0004033D" w:rsidRPr="00CE43CB">
          <w:rPr>
            <w:rStyle w:val="Hyperlink"/>
            <w:noProof/>
            <w14:scene3d>
              <w14:camera w14:prst="orthographicFront"/>
              <w14:lightRig w14:rig="threePt" w14:dir="t">
                <w14:rot w14:lat="0" w14:lon="0" w14:rev="0"/>
              </w14:lightRig>
            </w14:scene3d>
          </w:rPr>
          <w:t>6.1</w:t>
        </w:r>
        <w:r w:rsidR="0004033D">
          <w:rPr>
            <w:rFonts w:asciiTheme="minorHAnsi" w:eastAsiaTheme="minorEastAsia" w:hAnsiTheme="minorHAnsi" w:cstheme="minorBidi"/>
            <w:caps w:val="0"/>
            <w:noProof/>
            <w:sz w:val="22"/>
          </w:rPr>
          <w:tab/>
        </w:r>
        <w:r w:rsidR="0004033D" w:rsidRPr="00CE43CB">
          <w:rPr>
            <w:rStyle w:val="Hyperlink"/>
            <w:noProof/>
          </w:rPr>
          <w:t>Benefits</w:t>
        </w:r>
        <w:r w:rsidR="0004033D">
          <w:rPr>
            <w:noProof/>
            <w:webHidden/>
          </w:rPr>
          <w:tab/>
        </w:r>
        <w:r w:rsidR="0004033D">
          <w:rPr>
            <w:noProof/>
            <w:webHidden/>
          </w:rPr>
          <w:fldChar w:fldCharType="begin"/>
        </w:r>
        <w:r w:rsidR="0004033D">
          <w:rPr>
            <w:noProof/>
            <w:webHidden/>
          </w:rPr>
          <w:instrText xml:space="preserve"> PAGEREF _Toc433052122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46E29E6B" w14:textId="77777777" w:rsidR="0004033D" w:rsidRDefault="00000000">
      <w:pPr>
        <w:pStyle w:val="TOC4"/>
        <w:rPr>
          <w:rFonts w:asciiTheme="minorHAnsi" w:eastAsiaTheme="minorEastAsia" w:hAnsiTheme="minorHAnsi" w:cstheme="minorBidi"/>
          <w:caps w:val="0"/>
          <w:noProof/>
          <w:sz w:val="22"/>
        </w:rPr>
      </w:pPr>
      <w:hyperlink w:anchor="_Toc433052123" w:history="1">
        <w:r w:rsidR="0004033D" w:rsidRPr="00CE43CB">
          <w:rPr>
            <w:rStyle w:val="Hyperlink"/>
            <w:noProof/>
            <w14:scene3d>
              <w14:camera w14:prst="orthographicFront"/>
              <w14:lightRig w14:rig="threePt" w14:dir="t">
                <w14:rot w14:lat="0" w14:lon="0" w14:rev="0"/>
              </w14:lightRig>
            </w14:scene3d>
          </w:rPr>
          <w:t>6.1.1</w:t>
        </w:r>
        <w:r w:rsidR="0004033D">
          <w:rPr>
            <w:rFonts w:asciiTheme="minorHAnsi" w:eastAsiaTheme="minorEastAsia" w:hAnsiTheme="minorHAnsi" w:cstheme="minorBidi"/>
            <w:caps w:val="0"/>
            <w:noProof/>
            <w:sz w:val="22"/>
          </w:rPr>
          <w:tab/>
        </w:r>
        <w:r w:rsidR="0004033D" w:rsidRPr="00CE43CB">
          <w:rPr>
            <w:rStyle w:val="Hyperlink"/>
            <w:noProof/>
          </w:rPr>
          <w:t>Benefits to Project Developers</w:t>
        </w:r>
        <w:r w:rsidR="0004033D">
          <w:rPr>
            <w:noProof/>
            <w:webHidden/>
          </w:rPr>
          <w:tab/>
        </w:r>
        <w:r w:rsidR="0004033D">
          <w:rPr>
            <w:noProof/>
            <w:webHidden/>
          </w:rPr>
          <w:fldChar w:fldCharType="begin"/>
        </w:r>
        <w:r w:rsidR="0004033D">
          <w:rPr>
            <w:noProof/>
            <w:webHidden/>
          </w:rPr>
          <w:instrText xml:space="preserve"> PAGEREF _Toc433052123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7EE44569" w14:textId="77777777" w:rsidR="0004033D" w:rsidRDefault="00000000">
      <w:pPr>
        <w:pStyle w:val="TOC4"/>
        <w:rPr>
          <w:rFonts w:asciiTheme="minorHAnsi" w:eastAsiaTheme="minorEastAsia" w:hAnsiTheme="minorHAnsi" w:cstheme="minorBidi"/>
          <w:caps w:val="0"/>
          <w:noProof/>
          <w:sz w:val="22"/>
        </w:rPr>
      </w:pPr>
      <w:hyperlink w:anchor="_Toc433052124" w:history="1">
        <w:r w:rsidR="0004033D" w:rsidRPr="00CE43CB">
          <w:rPr>
            <w:rStyle w:val="Hyperlink"/>
            <w:noProof/>
            <w14:scene3d>
              <w14:camera w14:prst="orthographicFront"/>
              <w14:lightRig w14:rig="threePt" w14:dir="t">
                <w14:rot w14:lat="0" w14:lon="0" w14:rev="0"/>
              </w14:lightRig>
            </w14:scene3d>
          </w:rPr>
          <w:t>6.1.2</w:t>
        </w:r>
        <w:r w:rsidR="0004033D">
          <w:rPr>
            <w:rFonts w:asciiTheme="minorHAnsi" w:eastAsiaTheme="minorEastAsia" w:hAnsiTheme="minorHAnsi" w:cstheme="minorBidi"/>
            <w:caps w:val="0"/>
            <w:noProof/>
            <w:sz w:val="22"/>
          </w:rPr>
          <w:tab/>
        </w:r>
        <w:r w:rsidR="0004033D" w:rsidRPr="00CE43CB">
          <w:rPr>
            <w:rStyle w:val="Hyperlink"/>
            <w:noProof/>
          </w:rPr>
          <w:t>Benefits to Users</w:t>
        </w:r>
        <w:r w:rsidR="0004033D">
          <w:rPr>
            <w:noProof/>
            <w:webHidden/>
          </w:rPr>
          <w:tab/>
        </w:r>
        <w:r w:rsidR="0004033D">
          <w:rPr>
            <w:noProof/>
            <w:webHidden/>
          </w:rPr>
          <w:fldChar w:fldCharType="begin"/>
        </w:r>
        <w:r w:rsidR="0004033D">
          <w:rPr>
            <w:noProof/>
            <w:webHidden/>
          </w:rPr>
          <w:instrText xml:space="preserve"> PAGEREF _Toc433052124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1647C57B" w14:textId="77777777" w:rsidR="0004033D" w:rsidRDefault="00000000">
      <w:pPr>
        <w:pStyle w:val="TOC3"/>
        <w:rPr>
          <w:rFonts w:asciiTheme="minorHAnsi" w:eastAsiaTheme="minorEastAsia" w:hAnsiTheme="minorHAnsi" w:cstheme="minorBidi"/>
          <w:caps w:val="0"/>
          <w:noProof/>
          <w:sz w:val="22"/>
        </w:rPr>
      </w:pPr>
      <w:hyperlink w:anchor="_Toc433052125" w:history="1">
        <w:r w:rsidR="0004033D" w:rsidRPr="00CE43CB">
          <w:rPr>
            <w:rStyle w:val="Hyperlink"/>
            <w:noProof/>
            <w14:scene3d>
              <w14:camera w14:prst="orthographicFront"/>
              <w14:lightRig w14:rig="threePt" w14:dir="t">
                <w14:rot w14:lat="0" w14:lon="0" w14:rev="0"/>
              </w14:lightRig>
            </w14:scene3d>
          </w:rPr>
          <w:t>6.2</w:t>
        </w:r>
        <w:r w:rsidR="0004033D">
          <w:rPr>
            <w:rFonts w:asciiTheme="minorHAnsi" w:eastAsiaTheme="minorEastAsia" w:hAnsiTheme="minorHAnsi" w:cstheme="minorBidi"/>
            <w:caps w:val="0"/>
            <w:noProof/>
            <w:sz w:val="22"/>
          </w:rPr>
          <w:tab/>
        </w:r>
        <w:r w:rsidR="0004033D" w:rsidRPr="00CE43CB">
          <w:rPr>
            <w:rStyle w:val="Hyperlink"/>
            <w:noProof/>
          </w:rPr>
          <w:t>Problems and Limitations</w:t>
        </w:r>
        <w:r w:rsidR="0004033D">
          <w:rPr>
            <w:noProof/>
            <w:webHidden/>
          </w:rPr>
          <w:tab/>
        </w:r>
        <w:r w:rsidR="0004033D">
          <w:rPr>
            <w:noProof/>
            <w:webHidden/>
          </w:rPr>
          <w:fldChar w:fldCharType="begin"/>
        </w:r>
        <w:r w:rsidR="0004033D">
          <w:rPr>
            <w:noProof/>
            <w:webHidden/>
          </w:rPr>
          <w:instrText xml:space="preserve"> PAGEREF _Toc433052125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5A6FCEBB" w14:textId="77777777" w:rsidR="0004033D" w:rsidRDefault="00000000">
      <w:pPr>
        <w:pStyle w:val="TOC3"/>
        <w:rPr>
          <w:rFonts w:asciiTheme="minorHAnsi" w:eastAsiaTheme="minorEastAsia" w:hAnsiTheme="minorHAnsi" w:cstheme="minorBidi"/>
          <w:caps w:val="0"/>
          <w:noProof/>
          <w:sz w:val="22"/>
        </w:rPr>
      </w:pPr>
      <w:hyperlink w:anchor="_Toc433052126" w:history="1">
        <w:r w:rsidR="0004033D" w:rsidRPr="00CE43CB">
          <w:rPr>
            <w:rStyle w:val="Hyperlink"/>
            <w:noProof/>
            <w14:scene3d>
              <w14:camera w14:prst="orthographicFront"/>
              <w14:lightRig w14:rig="threePt" w14:dir="t">
                <w14:rot w14:lat="0" w14:lon="0" w14:rev="0"/>
              </w14:lightRig>
            </w14:scene3d>
          </w:rPr>
          <w:t>6.3</w:t>
        </w:r>
        <w:r w:rsidR="0004033D">
          <w:rPr>
            <w:rFonts w:asciiTheme="minorHAnsi" w:eastAsiaTheme="minorEastAsia" w:hAnsiTheme="minorHAnsi" w:cstheme="minorBidi"/>
            <w:caps w:val="0"/>
            <w:noProof/>
            <w:sz w:val="22"/>
          </w:rPr>
          <w:tab/>
        </w:r>
        <w:r w:rsidR="0004033D" w:rsidRPr="00CE43CB">
          <w:rPr>
            <w:rStyle w:val="Hyperlink"/>
            <w:noProof/>
          </w:rPr>
          <w:t>Future Work</w:t>
        </w:r>
        <w:r w:rsidR="0004033D">
          <w:rPr>
            <w:noProof/>
            <w:webHidden/>
          </w:rPr>
          <w:tab/>
        </w:r>
        <w:r w:rsidR="0004033D">
          <w:rPr>
            <w:noProof/>
            <w:webHidden/>
          </w:rPr>
          <w:fldChar w:fldCharType="begin"/>
        </w:r>
        <w:r w:rsidR="0004033D">
          <w:rPr>
            <w:noProof/>
            <w:webHidden/>
          </w:rPr>
          <w:instrText xml:space="preserve"> PAGEREF _Toc433052126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0E5ACDFA" w14:textId="77777777" w:rsidR="0004033D" w:rsidRDefault="00000000" w:rsidP="0004033D">
      <w:pPr>
        <w:pStyle w:val="TOC1"/>
        <w:rPr>
          <w:rStyle w:val="Hyperlink"/>
          <w:noProof/>
        </w:rPr>
      </w:pPr>
      <w:hyperlink w:anchor="_Toc433052127" w:history="1">
        <w:r w:rsidR="0004033D" w:rsidRPr="00CE43CB">
          <w:rPr>
            <w:rStyle w:val="Hyperlink"/>
            <w:rFonts w:cs="Times New Roman"/>
            <w:noProof/>
          </w:rPr>
          <w:t>REFERENCES</w:t>
        </w:r>
        <w:r w:rsidR="0004033D">
          <w:rPr>
            <w:noProof/>
            <w:webHidden/>
          </w:rPr>
          <w:tab/>
        </w:r>
        <w:r w:rsidR="0004033D">
          <w:rPr>
            <w:noProof/>
            <w:webHidden/>
          </w:rPr>
          <w:fldChar w:fldCharType="begin"/>
        </w:r>
        <w:r w:rsidR="0004033D">
          <w:rPr>
            <w:noProof/>
            <w:webHidden/>
          </w:rPr>
          <w:instrText xml:space="preserve"> PAGEREF _Toc433052127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4C9CB4D4" w14:textId="77777777" w:rsidR="0004033D" w:rsidRDefault="00000000" w:rsidP="0004033D">
      <w:pPr>
        <w:pStyle w:val="TOC1"/>
        <w:rPr>
          <w:rStyle w:val="Hyperlink"/>
          <w:noProof/>
        </w:rPr>
      </w:pPr>
      <w:hyperlink w:anchor="_Toc433052127" w:history="1">
        <w:r w:rsidR="0004033D">
          <w:rPr>
            <w:rStyle w:val="Hyperlink"/>
            <w:rFonts w:cs="Times New Roman"/>
            <w:noProof/>
          </w:rPr>
          <w:t>APPENDIX A</w:t>
        </w:r>
        <w:r w:rsidR="0004033D">
          <w:rPr>
            <w:noProof/>
            <w:webHidden/>
          </w:rPr>
          <w:tab/>
        </w:r>
        <w:r w:rsidR="0004033D">
          <w:rPr>
            <w:noProof/>
            <w:webHidden/>
          </w:rPr>
          <w:fldChar w:fldCharType="begin"/>
        </w:r>
        <w:r w:rsidR="0004033D">
          <w:rPr>
            <w:noProof/>
            <w:webHidden/>
          </w:rPr>
          <w:instrText xml:space="preserve"> PAGEREF _Toc433052127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32D20E05" w14:textId="77777777" w:rsidR="0004033D" w:rsidRDefault="00000000">
      <w:pPr>
        <w:pStyle w:val="TOC1"/>
        <w:rPr>
          <w:rFonts w:asciiTheme="minorHAnsi" w:eastAsiaTheme="minorEastAsia" w:hAnsiTheme="minorHAnsi" w:cstheme="minorBidi"/>
          <w:noProof/>
          <w:sz w:val="22"/>
        </w:rPr>
      </w:pPr>
      <w:hyperlink w:anchor="_Toc433052129" w:history="1">
        <w:r w:rsidR="0004033D" w:rsidRPr="00CE43CB">
          <w:rPr>
            <w:rStyle w:val="Hyperlink"/>
            <w:noProof/>
          </w:rPr>
          <w:t>BIOGRAPHIES</w:t>
        </w:r>
        <w:r w:rsidR="0004033D">
          <w:rPr>
            <w:noProof/>
            <w:webHidden/>
          </w:rPr>
          <w:tab/>
        </w:r>
        <w:r w:rsidR="0004033D">
          <w:rPr>
            <w:noProof/>
            <w:webHidden/>
          </w:rPr>
          <w:fldChar w:fldCharType="begin"/>
        </w:r>
        <w:r w:rsidR="0004033D">
          <w:rPr>
            <w:noProof/>
            <w:webHidden/>
          </w:rPr>
          <w:instrText xml:space="preserve"> PAGEREF _Toc433052129 \h </w:instrText>
        </w:r>
        <w:r w:rsidR="0004033D">
          <w:rPr>
            <w:noProof/>
            <w:webHidden/>
          </w:rPr>
        </w:r>
        <w:r w:rsidR="0004033D">
          <w:rPr>
            <w:noProof/>
            <w:webHidden/>
          </w:rPr>
          <w:fldChar w:fldCharType="separate"/>
        </w:r>
        <w:r w:rsidR="003852E5">
          <w:rPr>
            <w:noProof/>
            <w:webHidden/>
          </w:rPr>
          <w:t>3</w:t>
        </w:r>
        <w:r w:rsidR="0004033D">
          <w:rPr>
            <w:noProof/>
            <w:webHidden/>
          </w:rPr>
          <w:fldChar w:fldCharType="end"/>
        </w:r>
      </w:hyperlink>
    </w:p>
    <w:p w14:paraId="3F70A9F6" w14:textId="77777777" w:rsidR="00C51B0C" w:rsidRDefault="00C51B0C" w:rsidP="00C51B0C">
      <w:pPr>
        <w:outlineLvl w:val="0"/>
      </w:pPr>
      <w:r>
        <w:fldChar w:fldCharType="end"/>
      </w:r>
    </w:p>
    <w:p w14:paraId="60351B88" w14:textId="77777777" w:rsidR="00C51B0C" w:rsidRDefault="00C51B0C" w:rsidP="00C51B0C">
      <w:pPr>
        <w:pStyle w:val="TOC3"/>
        <w:rPr>
          <w:noProof/>
        </w:rPr>
      </w:pPr>
      <w:r>
        <w:fldChar w:fldCharType="begin"/>
      </w:r>
      <w:r>
        <w:instrText xml:space="preserve"> TOC \h \z \t "Heading 1,2,Heading 2,3,Heading 3,4" </w:instrText>
      </w:r>
      <w:r>
        <w:fldChar w:fldCharType="separate"/>
      </w:r>
    </w:p>
    <w:p w14:paraId="706E1016" w14:textId="77777777" w:rsidR="00C51B0C" w:rsidRDefault="00C51B0C" w:rsidP="00C51B0C">
      <w:pPr>
        <w:pStyle w:val="TOCTitle"/>
      </w:pPr>
      <w:r>
        <w:fldChar w:fldCharType="end"/>
      </w:r>
      <w:r>
        <w:br w:type="page"/>
      </w:r>
      <w:bookmarkStart w:id="12" w:name="_Toc163409025"/>
      <w:bookmarkStart w:id="13" w:name="_Toc433050264"/>
      <w:r>
        <w:lastRenderedPageBreak/>
        <w:t>LIST OF TABLES</w:t>
      </w:r>
      <w:bookmarkEnd w:id="12"/>
      <w:bookmarkEnd w:id="13"/>
    </w:p>
    <w:p w14:paraId="496C1A79" w14:textId="77777777" w:rsidR="00C51B0C" w:rsidRDefault="00C51B0C" w:rsidP="00C51B0C">
      <w:pPr>
        <w:pStyle w:val="TOCPageText"/>
      </w:pPr>
      <w:r>
        <w:t>Page</w:t>
      </w:r>
    </w:p>
    <w:p w14:paraId="53405ECF" w14:textId="77777777" w:rsidR="00082855" w:rsidRDefault="00C51B0C">
      <w:pPr>
        <w:pStyle w:val="TableofFigures"/>
        <w:rPr>
          <w:rFonts w:asciiTheme="minorHAnsi" w:eastAsiaTheme="minorEastAsia" w:hAnsiTheme="minorHAnsi" w:cstheme="minorBidi"/>
          <w:sz w:val="22"/>
        </w:rPr>
      </w:pPr>
      <w:r>
        <w:fldChar w:fldCharType="begin"/>
      </w:r>
      <w:r>
        <w:instrText xml:space="preserve"> TOC \h \z \c "Table" </w:instrText>
      </w:r>
      <w:r>
        <w:fldChar w:fldCharType="separate"/>
      </w:r>
      <w:hyperlink w:anchor="_Toc433051533" w:history="1">
        <w:r w:rsidR="00082855" w:rsidRPr="003633CE">
          <w:rPr>
            <w:rStyle w:val="Hyperlink"/>
          </w:rPr>
          <w:t>Table 3.1: List of all Processes</w:t>
        </w:r>
        <w:r w:rsidR="00082855">
          <w:rPr>
            <w:webHidden/>
          </w:rPr>
          <w:tab/>
        </w:r>
        <w:r w:rsidR="00082855">
          <w:rPr>
            <w:webHidden/>
          </w:rPr>
          <w:fldChar w:fldCharType="begin"/>
        </w:r>
        <w:r w:rsidR="00082855">
          <w:rPr>
            <w:webHidden/>
          </w:rPr>
          <w:instrText xml:space="preserve"> PAGEREF _Toc433051533 \h </w:instrText>
        </w:r>
        <w:r w:rsidR="00082855">
          <w:rPr>
            <w:webHidden/>
          </w:rPr>
        </w:r>
        <w:r w:rsidR="00082855">
          <w:rPr>
            <w:webHidden/>
          </w:rPr>
          <w:fldChar w:fldCharType="separate"/>
        </w:r>
        <w:r w:rsidR="003852E5">
          <w:rPr>
            <w:webHidden/>
          </w:rPr>
          <w:t>3</w:t>
        </w:r>
        <w:r w:rsidR="00082855">
          <w:rPr>
            <w:webHidden/>
          </w:rPr>
          <w:fldChar w:fldCharType="end"/>
        </w:r>
      </w:hyperlink>
    </w:p>
    <w:p w14:paraId="678216A5" w14:textId="77777777" w:rsidR="00082855" w:rsidRDefault="00000000">
      <w:pPr>
        <w:pStyle w:val="TableofFigures"/>
        <w:rPr>
          <w:rFonts w:asciiTheme="minorHAnsi" w:eastAsiaTheme="minorEastAsia" w:hAnsiTheme="minorHAnsi" w:cstheme="minorBidi"/>
          <w:sz w:val="22"/>
        </w:rPr>
      </w:pPr>
      <w:hyperlink w:anchor="_Toc433051534" w:history="1">
        <w:r w:rsidR="00082855" w:rsidRPr="003633CE">
          <w:rPr>
            <w:rStyle w:val="Hyperlink"/>
          </w:rPr>
          <w:t>Table 3.2: Process Description of &lt;Process Name&gt;</w:t>
        </w:r>
        <w:r w:rsidR="00082855">
          <w:rPr>
            <w:webHidden/>
          </w:rPr>
          <w:tab/>
        </w:r>
        <w:r w:rsidR="00082855">
          <w:rPr>
            <w:webHidden/>
          </w:rPr>
          <w:fldChar w:fldCharType="begin"/>
        </w:r>
        <w:r w:rsidR="00082855">
          <w:rPr>
            <w:webHidden/>
          </w:rPr>
          <w:instrText xml:space="preserve"> PAGEREF _Toc433051534 \h </w:instrText>
        </w:r>
        <w:r w:rsidR="00082855">
          <w:rPr>
            <w:webHidden/>
          </w:rPr>
        </w:r>
        <w:r w:rsidR="00082855">
          <w:rPr>
            <w:webHidden/>
          </w:rPr>
          <w:fldChar w:fldCharType="separate"/>
        </w:r>
        <w:r w:rsidR="003852E5">
          <w:rPr>
            <w:webHidden/>
          </w:rPr>
          <w:t>3</w:t>
        </w:r>
        <w:r w:rsidR="00082855">
          <w:rPr>
            <w:webHidden/>
          </w:rPr>
          <w:fldChar w:fldCharType="end"/>
        </w:r>
      </w:hyperlink>
    </w:p>
    <w:p w14:paraId="04ABA3EB" w14:textId="77777777" w:rsidR="00082855" w:rsidRDefault="00000000">
      <w:pPr>
        <w:pStyle w:val="TableofFigures"/>
        <w:rPr>
          <w:rFonts w:asciiTheme="minorHAnsi" w:eastAsiaTheme="minorEastAsia" w:hAnsiTheme="minorHAnsi" w:cstheme="minorBidi"/>
          <w:sz w:val="22"/>
        </w:rPr>
      </w:pPr>
      <w:hyperlink w:anchor="_Toc433051535" w:history="1">
        <w:r w:rsidR="00082855" w:rsidRPr="003633CE">
          <w:rPr>
            <w:rStyle w:val="Hyperlink"/>
          </w:rPr>
          <w:t>Table 3.3: Process Description of &lt;Process Name&gt;</w:t>
        </w:r>
        <w:r w:rsidR="00082855">
          <w:rPr>
            <w:webHidden/>
          </w:rPr>
          <w:tab/>
        </w:r>
        <w:r w:rsidR="00082855">
          <w:rPr>
            <w:webHidden/>
          </w:rPr>
          <w:fldChar w:fldCharType="begin"/>
        </w:r>
        <w:r w:rsidR="00082855">
          <w:rPr>
            <w:webHidden/>
          </w:rPr>
          <w:instrText xml:space="preserve"> PAGEREF _Toc433051535 \h </w:instrText>
        </w:r>
        <w:r w:rsidR="00082855">
          <w:rPr>
            <w:webHidden/>
          </w:rPr>
        </w:r>
        <w:r w:rsidR="00082855">
          <w:rPr>
            <w:webHidden/>
          </w:rPr>
          <w:fldChar w:fldCharType="separate"/>
        </w:r>
        <w:r w:rsidR="003852E5">
          <w:rPr>
            <w:webHidden/>
          </w:rPr>
          <w:t>3</w:t>
        </w:r>
        <w:r w:rsidR="00082855">
          <w:rPr>
            <w:webHidden/>
          </w:rPr>
          <w:fldChar w:fldCharType="end"/>
        </w:r>
      </w:hyperlink>
    </w:p>
    <w:p w14:paraId="47BC1808" w14:textId="77777777" w:rsidR="00082855" w:rsidRDefault="00000000">
      <w:pPr>
        <w:pStyle w:val="TableofFigures"/>
        <w:rPr>
          <w:rFonts w:asciiTheme="minorHAnsi" w:eastAsiaTheme="minorEastAsia" w:hAnsiTheme="minorHAnsi" w:cstheme="minorBidi"/>
          <w:sz w:val="22"/>
        </w:rPr>
      </w:pPr>
      <w:hyperlink w:anchor="_Toc433051536" w:history="1">
        <w:r w:rsidR="00082855" w:rsidRPr="003633CE">
          <w:rPr>
            <w:rStyle w:val="Hyperlink"/>
          </w:rPr>
          <w:t>Table 3.4: List of all Data Stores</w:t>
        </w:r>
        <w:r w:rsidR="00082855">
          <w:rPr>
            <w:webHidden/>
          </w:rPr>
          <w:tab/>
        </w:r>
        <w:r w:rsidR="00082855">
          <w:rPr>
            <w:webHidden/>
          </w:rPr>
          <w:fldChar w:fldCharType="begin"/>
        </w:r>
        <w:r w:rsidR="00082855">
          <w:rPr>
            <w:webHidden/>
          </w:rPr>
          <w:instrText xml:space="preserve"> PAGEREF _Toc433051536 \h </w:instrText>
        </w:r>
        <w:r w:rsidR="00082855">
          <w:rPr>
            <w:webHidden/>
          </w:rPr>
        </w:r>
        <w:r w:rsidR="00082855">
          <w:rPr>
            <w:webHidden/>
          </w:rPr>
          <w:fldChar w:fldCharType="separate"/>
        </w:r>
        <w:r w:rsidR="003852E5">
          <w:rPr>
            <w:webHidden/>
          </w:rPr>
          <w:t>3</w:t>
        </w:r>
        <w:r w:rsidR="00082855">
          <w:rPr>
            <w:webHidden/>
          </w:rPr>
          <w:fldChar w:fldCharType="end"/>
        </w:r>
      </w:hyperlink>
    </w:p>
    <w:p w14:paraId="15F2C473" w14:textId="77777777" w:rsidR="00082855" w:rsidRDefault="00000000">
      <w:pPr>
        <w:pStyle w:val="TableofFigures"/>
        <w:rPr>
          <w:rFonts w:asciiTheme="minorHAnsi" w:eastAsiaTheme="minorEastAsia" w:hAnsiTheme="minorHAnsi" w:cstheme="minorBidi"/>
          <w:sz w:val="22"/>
        </w:rPr>
      </w:pPr>
      <w:hyperlink w:anchor="_Toc433051537" w:history="1">
        <w:r w:rsidR="00082855" w:rsidRPr="003633CE">
          <w:rPr>
            <w:rStyle w:val="Hyperlink"/>
          </w:rPr>
          <w:t>Table 3.5: Data Store Description of &lt;Data Store Name&gt;</w:t>
        </w:r>
        <w:r w:rsidR="00082855">
          <w:rPr>
            <w:webHidden/>
          </w:rPr>
          <w:tab/>
        </w:r>
        <w:r w:rsidR="00082855">
          <w:rPr>
            <w:webHidden/>
          </w:rPr>
          <w:fldChar w:fldCharType="begin"/>
        </w:r>
        <w:r w:rsidR="00082855">
          <w:rPr>
            <w:webHidden/>
          </w:rPr>
          <w:instrText xml:space="preserve"> PAGEREF _Toc433051537 \h </w:instrText>
        </w:r>
        <w:r w:rsidR="00082855">
          <w:rPr>
            <w:webHidden/>
          </w:rPr>
        </w:r>
        <w:r w:rsidR="00082855">
          <w:rPr>
            <w:webHidden/>
          </w:rPr>
          <w:fldChar w:fldCharType="separate"/>
        </w:r>
        <w:r w:rsidR="003852E5">
          <w:rPr>
            <w:webHidden/>
          </w:rPr>
          <w:t>3</w:t>
        </w:r>
        <w:r w:rsidR="00082855">
          <w:rPr>
            <w:webHidden/>
          </w:rPr>
          <w:fldChar w:fldCharType="end"/>
        </w:r>
      </w:hyperlink>
    </w:p>
    <w:p w14:paraId="1D672594" w14:textId="77777777" w:rsidR="00082855" w:rsidRDefault="00000000">
      <w:pPr>
        <w:pStyle w:val="TableofFigures"/>
        <w:rPr>
          <w:rFonts w:asciiTheme="minorHAnsi" w:eastAsiaTheme="minorEastAsia" w:hAnsiTheme="minorHAnsi" w:cstheme="minorBidi"/>
          <w:sz w:val="22"/>
        </w:rPr>
      </w:pPr>
      <w:hyperlink w:anchor="_Toc433051538" w:history="1">
        <w:r w:rsidR="00082855" w:rsidRPr="003633CE">
          <w:rPr>
            <w:rStyle w:val="Hyperlink"/>
          </w:rPr>
          <w:t>Table 3.6: Data Store Description of &lt;Data Store Name&gt;</w:t>
        </w:r>
        <w:r w:rsidR="00082855">
          <w:rPr>
            <w:webHidden/>
          </w:rPr>
          <w:tab/>
        </w:r>
        <w:r w:rsidR="00082855">
          <w:rPr>
            <w:webHidden/>
          </w:rPr>
          <w:fldChar w:fldCharType="begin"/>
        </w:r>
        <w:r w:rsidR="00082855">
          <w:rPr>
            <w:webHidden/>
          </w:rPr>
          <w:instrText xml:space="preserve"> PAGEREF _Toc433051538 \h </w:instrText>
        </w:r>
        <w:r w:rsidR="00082855">
          <w:rPr>
            <w:webHidden/>
          </w:rPr>
        </w:r>
        <w:r w:rsidR="00082855">
          <w:rPr>
            <w:webHidden/>
          </w:rPr>
          <w:fldChar w:fldCharType="separate"/>
        </w:r>
        <w:r w:rsidR="003852E5">
          <w:rPr>
            <w:webHidden/>
          </w:rPr>
          <w:t>3</w:t>
        </w:r>
        <w:r w:rsidR="00082855">
          <w:rPr>
            <w:webHidden/>
          </w:rPr>
          <w:fldChar w:fldCharType="end"/>
        </w:r>
      </w:hyperlink>
    </w:p>
    <w:p w14:paraId="19196247" w14:textId="77777777" w:rsidR="00082855" w:rsidRDefault="00000000">
      <w:pPr>
        <w:pStyle w:val="TableofFigures"/>
        <w:rPr>
          <w:rFonts w:asciiTheme="minorHAnsi" w:eastAsiaTheme="minorEastAsia" w:hAnsiTheme="minorHAnsi" w:cstheme="minorBidi"/>
          <w:sz w:val="22"/>
        </w:rPr>
      </w:pPr>
      <w:hyperlink w:anchor="_Toc433051539" w:history="1">
        <w:r w:rsidR="00082855" w:rsidRPr="003633CE">
          <w:rPr>
            <w:rStyle w:val="Hyperlink"/>
          </w:rPr>
          <w:t>Table 3.7: List of All Data Elements</w:t>
        </w:r>
        <w:r w:rsidR="00082855">
          <w:rPr>
            <w:webHidden/>
          </w:rPr>
          <w:tab/>
        </w:r>
        <w:r w:rsidR="00082855">
          <w:rPr>
            <w:webHidden/>
          </w:rPr>
          <w:fldChar w:fldCharType="begin"/>
        </w:r>
        <w:r w:rsidR="00082855">
          <w:rPr>
            <w:webHidden/>
          </w:rPr>
          <w:instrText xml:space="preserve"> PAGEREF _Toc433051539 \h </w:instrText>
        </w:r>
        <w:r w:rsidR="00082855">
          <w:rPr>
            <w:webHidden/>
          </w:rPr>
        </w:r>
        <w:r w:rsidR="00082855">
          <w:rPr>
            <w:webHidden/>
          </w:rPr>
          <w:fldChar w:fldCharType="separate"/>
        </w:r>
        <w:r w:rsidR="003852E5">
          <w:rPr>
            <w:webHidden/>
          </w:rPr>
          <w:t>3</w:t>
        </w:r>
        <w:r w:rsidR="00082855">
          <w:rPr>
            <w:webHidden/>
          </w:rPr>
          <w:fldChar w:fldCharType="end"/>
        </w:r>
      </w:hyperlink>
    </w:p>
    <w:p w14:paraId="7DDC0A84" w14:textId="77777777" w:rsidR="00082855" w:rsidRDefault="00000000">
      <w:pPr>
        <w:pStyle w:val="TableofFigures"/>
        <w:rPr>
          <w:rFonts w:asciiTheme="minorHAnsi" w:eastAsiaTheme="minorEastAsia" w:hAnsiTheme="minorHAnsi" w:cstheme="minorBidi"/>
          <w:sz w:val="22"/>
        </w:rPr>
      </w:pPr>
      <w:hyperlink w:anchor="_Toc433051540" w:history="1">
        <w:r w:rsidR="00082855" w:rsidRPr="003633CE">
          <w:rPr>
            <w:rStyle w:val="Hyperlink"/>
          </w:rPr>
          <w:t>Table 3.8: List of all Tables in Our System Database</w:t>
        </w:r>
        <w:r w:rsidR="00082855">
          <w:rPr>
            <w:webHidden/>
          </w:rPr>
          <w:tab/>
        </w:r>
        <w:r w:rsidR="00082855">
          <w:rPr>
            <w:webHidden/>
          </w:rPr>
          <w:fldChar w:fldCharType="begin"/>
        </w:r>
        <w:r w:rsidR="00082855">
          <w:rPr>
            <w:webHidden/>
          </w:rPr>
          <w:instrText xml:space="preserve"> PAGEREF _Toc433051540 \h </w:instrText>
        </w:r>
        <w:r w:rsidR="00082855">
          <w:rPr>
            <w:webHidden/>
          </w:rPr>
        </w:r>
        <w:r w:rsidR="00082855">
          <w:rPr>
            <w:webHidden/>
          </w:rPr>
          <w:fldChar w:fldCharType="separate"/>
        </w:r>
        <w:r w:rsidR="003852E5">
          <w:rPr>
            <w:webHidden/>
          </w:rPr>
          <w:t>3</w:t>
        </w:r>
        <w:r w:rsidR="00082855">
          <w:rPr>
            <w:webHidden/>
          </w:rPr>
          <w:fldChar w:fldCharType="end"/>
        </w:r>
      </w:hyperlink>
    </w:p>
    <w:p w14:paraId="7D8C6A27" w14:textId="77777777" w:rsidR="00082855" w:rsidRDefault="00000000">
      <w:pPr>
        <w:pStyle w:val="TableofFigures"/>
        <w:rPr>
          <w:rFonts w:asciiTheme="minorHAnsi" w:eastAsiaTheme="minorEastAsia" w:hAnsiTheme="minorHAnsi" w:cstheme="minorBidi"/>
          <w:sz w:val="22"/>
        </w:rPr>
      </w:pPr>
      <w:hyperlink w:anchor="_Toc433051541" w:history="1">
        <w:r w:rsidR="00082855" w:rsidRPr="003633CE">
          <w:rPr>
            <w:rStyle w:val="Hyperlink"/>
          </w:rPr>
          <w:t>Table 3.9: File Structure of &lt;Data Store Name&gt;</w:t>
        </w:r>
        <w:r w:rsidR="00082855">
          <w:rPr>
            <w:webHidden/>
          </w:rPr>
          <w:tab/>
        </w:r>
        <w:r w:rsidR="00082855">
          <w:rPr>
            <w:webHidden/>
          </w:rPr>
          <w:fldChar w:fldCharType="begin"/>
        </w:r>
        <w:r w:rsidR="00082855">
          <w:rPr>
            <w:webHidden/>
          </w:rPr>
          <w:instrText xml:space="preserve"> PAGEREF _Toc433051541 \h </w:instrText>
        </w:r>
        <w:r w:rsidR="00082855">
          <w:rPr>
            <w:webHidden/>
          </w:rPr>
        </w:r>
        <w:r w:rsidR="00082855">
          <w:rPr>
            <w:webHidden/>
          </w:rPr>
          <w:fldChar w:fldCharType="separate"/>
        </w:r>
        <w:r w:rsidR="003852E5">
          <w:rPr>
            <w:webHidden/>
          </w:rPr>
          <w:t>3</w:t>
        </w:r>
        <w:r w:rsidR="00082855">
          <w:rPr>
            <w:webHidden/>
          </w:rPr>
          <w:fldChar w:fldCharType="end"/>
        </w:r>
      </w:hyperlink>
    </w:p>
    <w:p w14:paraId="0ED15248" w14:textId="77777777" w:rsidR="00082855" w:rsidRDefault="00000000">
      <w:pPr>
        <w:pStyle w:val="TableofFigures"/>
        <w:rPr>
          <w:rFonts w:asciiTheme="minorHAnsi" w:eastAsiaTheme="minorEastAsia" w:hAnsiTheme="minorHAnsi" w:cstheme="minorBidi"/>
          <w:sz w:val="22"/>
        </w:rPr>
      </w:pPr>
      <w:hyperlink w:anchor="_Toc433051542" w:history="1">
        <w:r w:rsidR="00082855" w:rsidRPr="003633CE">
          <w:rPr>
            <w:rStyle w:val="Hyperlink"/>
          </w:rPr>
          <w:t>Table 5.1: &lt;Test Name&gt;</w:t>
        </w:r>
        <w:r w:rsidR="00082855">
          <w:rPr>
            <w:webHidden/>
          </w:rPr>
          <w:tab/>
        </w:r>
        <w:r w:rsidR="00082855">
          <w:rPr>
            <w:webHidden/>
          </w:rPr>
          <w:fldChar w:fldCharType="begin"/>
        </w:r>
        <w:r w:rsidR="00082855">
          <w:rPr>
            <w:webHidden/>
          </w:rPr>
          <w:instrText xml:space="preserve"> PAGEREF _Toc433051542 \h </w:instrText>
        </w:r>
        <w:r w:rsidR="00082855">
          <w:rPr>
            <w:webHidden/>
          </w:rPr>
        </w:r>
        <w:r w:rsidR="00082855">
          <w:rPr>
            <w:webHidden/>
          </w:rPr>
          <w:fldChar w:fldCharType="separate"/>
        </w:r>
        <w:r w:rsidR="003852E5">
          <w:rPr>
            <w:webHidden/>
          </w:rPr>
          <w:t>3</w:t>
        </w:r>
        <w:r w:rsidR="00082855">
          <w:rPr>
            <w:webHidden/>
          </w:rPr>
          <w:fldChar w:fldCharType="end"/>
        </w:r>
      </w:hyperlink>
    </w:p>
    <w:p w14:paraId="0F4E4E3B" w14:textId="77777777" w:rsidR="00082855" w:rsidRDefault="00000000">
      <w:pPr>
        <w:pStyle w:val="TableofFigures"/>
        <w:rPr>
          <w:rFonts w:asciiTheme="minorHAnsi" w:eastAsiaTheme="minorEastAsia" w:hAnsiTheme="minorHAnsi" w:cstheme="minorBidi"/>
          <w:sz w:val="22"/>
        </w:rPr>
      </w:pPr>
      <w:hyperlink w:anchor="_Toc433051543" w:history="1">
        <w:r w:rsidR="00082855" w:rsidRPr="003633CE">
          <w:rPr>
            <w:rStyle w:val="Hyperlink"/>
          </w:rPr>
          <w:t>Table 5.2: &lt;Test Name&gt;</w:t>
        </w:r>
        <w:r w:rsidR="00082855">
          <w:rPr>
            <w:webHidden/>
          </w:rPr>
          <w:tab/>
        </w:r>
        <w:r w:rsidR="00082855">
          <w:rPr>
            <w:webHidden/>
          </w:rPr>
          <w:fldChar w:fldCharType="begin"/>
        </w:r>
        <w:r w:rsidR="00082855">
          <w:rPr>
            <w:webHidden/>
          </w:rPr>
          <w:instrText xml:space="preserve"> PAGEREF _Toc433051543 \h </w:instrText>
        </w:r>
        <w:r w:rsidR="00082855">
          <w:rPr>
            <w:webHidden/>
          </w:rPr>
        </w:r>
        <w:r w:rsidR="00082855">
          <w:rPr>
            <w:webHidden/>
          </w:rPr>
          <w:fldChar w:fldCharType="separate"/>
        </w:r>
        <w:r w:rsidR="003852E5">
          <w:rPr>
            <w:webHidden/>
          </w:rPr>
          <w:t>3</w:t>
        </w:r>
        <w:r w:rsidR="00082855">
          <w:rPr>
            <w:webHidden/>
          </w:rPr>
          <w:fldChar w:fldCharType="end"/>
        </w:r>
      </w:hyperlink>
    </w:p>
    <w:p w14:paraId="4A1BD824" w14:textId="77777777" w:rsidR="00C51B0C" w:rsidRPr="00B23750" w:rsidRDefault="00C51B0C" w:rsidP="00C51B0C">
      <w:pPr>
        <w:pStyle w:val="TableofFigures"/>
      </w:pPr>
      <w:r>
        <w:fldChar w:fldCharType="end"/>
      </w:r>
    </w:p>
    <w:p w14:paraId="293FCB73" w14:textId="77777777" w:rsidR="00C51B0C" w:rsidRPr="00B23750" w:rsidRDefault="00C51B0C" w:rsidP="00C51B0C"/>
    <w:p w14:paraId="0F6CC39C" w14:textId="77777777" w:rsidR="00C51B0C" w:rsidRDefault="00C51B0C" w:rsidP="00C51B0C">
      <w:pPr>
        <w:pStyle w:val="TOCTitle"/>
      </w:pPr>
      <w:r>
        <w:br w:type="page"/>
      </w:r>
      <w:bookmarkStart w:id="14" w:name="_Toc163409026"/>
      <w:bookmarkStart w:id="15" w:name="_Toc433050265"/>
      <w:r>
        <w:lastRenderedPageBreak/>
        <w:t>LIST OF FIGURES</w:t>
      </w:r>
      <w:bookmarkEnd w:id="14"/>
      <w:bookmarkEnd w:id="15"/>
    </w:p>
    <w:p w14:paraId="5A99006D" w14:textId="77777777" w:rsidR="00C51B0C" w:rsidRDefault="00C51B0C" w:rsidP="00C51B0C">
      <w:pPr>
        <w:pStyle w:val="TOCPageText"/>
      </w:pPr>
      <w:r>
        <w:t>Page</w:t>
      </w:r>
    </w:p>
    <w:p w14:paraId="3AB23DC0" w14:textId="77777777" w:rsidR="00082855" w:rsidRDefault="00C51B0C">
      <w:pPr>
        <w:pStyle w:val="TableofFigures"/>
        <w:rPr>
          <w:rFonts w:asciiTheme="minorHAnsi" w:eastAsiaTheme="minorEastAsia" w:hAnsiTheme="minorHAnsi" w:cstheme="minorBidi"/>
          <w:sz w:val="22"/>
        </w:rPr>
      </w:pPr>
      <w:r>
        <w:fldChar w:fldCharType="begin"/>
      </w:r>
      <w:r>
        <w:instrText xml:space="preserve"> TOC \h \z \c "Figure" </w:instrText>
      </w:r>
      <w:r>
        <w:fldChar w:fldCharType="separate"/>
      </w:r>
      <w:hyperlink w:anchor="_Toc433051683" w:history="1">
        <w:r w:rsidR="00082855" w:rsidRPr="005D1D81">
          <w:rPr>
            <w:rStyle w:val="Hyperlink"/>
          </w:rPr>
          <w:t>Figure 3.1: &lt;Description of the Figure Above&gt;</w:t>
        </w:r>
        <w:r w:rsidR="00082855">
          <w:rPr>
            <w:webHidden/>
          </w:rPr>
          <w:tab/>
        </w:r>
        <w:r w:rsidR="00082855">
          <w:rPr>
            <w:webHidden/>
          </w:rPr>
          <w:fldChar w:fldCharType="begin"/>
        </w:r>
        <w:r w:rsidR="00082855">
          <w:rPr>
            <w:webHidden/>
          </w:rPr>
          <w:instrText xml:space="preserve"> PAGEREF _Toc433051683 \h </w:instrText>
        </w:r>
        <w:r w:rsidR="00082855">
          <w:rPr>
            <w:webHidden/>
          </w:rPr>
        </w:r>
        <w:r w:rsidR="00082855">
          <w:rPr>
            <w:webHidden/>
          </w:rPr>
          <w:fldChar w:fldCharType="separate"/>
        </w:r>
        <w:r w:rsidR="003852E5">
          <w:rPr>
            <w:webHidden/>
          </w:rPr>
          <w:t>3</w:t>
        </w:r>
        <w:r w:rsidR="00082855">
          <w:rPr>
            <w:webHidden/>
          </w:rPr>
          <w:fldChar w:fldCharType="end"/>
        </w:r>
      </w:hyperlink>
    </w:p>
    <w:p w14:paraId="62F7B4A8" w14:textId="77777777" w:rsidR="00082855" w:rsidRDefault="00000000">
      <w:pPr>
        <w:pStyle w:val="TableofFigures"/>
        <w:rPr>
          <w:rFonts w:asciiTheme="minorHAnsi" w:eastAsiaTheme="minorEastAsia" w:hAnsiTheme="minorHAnsi" w:cstheme="minorBidi"/>
          <w:sz w:val="22"/>
        </w:rPr>
      </w:pPr>
      <w:hyperlink w:anchor="_Toc433051684" w:history="1">
        <w:r w:rsidR="00082855" w:rsidRPr="005D1D81">
          <w:rPr>
            <w:rStyle w:val="Hyperlink"/>
          </w:rPr>
          <w:t>Figure 3.2: &lt;Description of the Figure Above&gt;</w:t>
        </w:r>
        <w:r w:rsidR="00082855">
          <w:rPr>
            <w:webHidden/>
          </w:rPr>
          <w:tab/>
        </w:r>
        <w:r w:rsidR="00082855">
          <w:rPr>
            <w:webHidden/>
          </w:rPr>
          <w:fldChar w:fldCharType="begin"/>
        </w:r>
        <w:r w:rsidR="00082855">
          <w:rPr>
            <w:webHidden/>
          </w:rPr>
          <w:instrText xml:space="preserve"> PAGEREF _Toc433051684 \h </w:instrText>
        </w:r>
        <w:r w:rsidR="00082855">
          <w:rPr>
            <w:webHidden/>
          </w:rPr>
        </w:r>
        <w:r w:rsidR="00082855">
          <w:rPr>
            <w:webHidden/>
          </w:rPr>
          <w:fldChar w:fldCharType="separate"/>
        </w:r>
        <w:r w:rsidR="003852E5">
          <w:rPr>
            <w:webHidden/>
          </w:rPr>
          <w:t>3</w:t>
        </w:r>
        <w:r w:rsidR="00082855">
          <w:rPr>
            <w:webHidden/>
          </w:rPr>
          <w:fldChar w:fldCharType="end"/>
        </w:r>
      </w:hyperlink>
    </w:p>
    <w:p w14:paraId="53DA7CED" w14:textId="77777777" w:rsidR="00082855" w:rsidRDefault="00000000">
      <w:pPr>
        <w:pStyle w:val="TableofFigures"/>
        <w:rPr>
          <w:rFonts w:asciiTheme="minorHAnsi" w:eastAsiaTheme="minorEastAsia" w:hAnsiTheme="minorHAnsi" w:cstheme="minorBidi"/>
          <w:sz w:val="22"/>
        </w:rPr>
      </w:pPr>
      <w:hyperlink w:anchor="_Toc433051685" w:history="1">
        <w:r w:rsidR="00082855" w:rsidRPr="005D1D81">
          <w:rPr>
            <w:rStyle w:val="Hyperlink"/>
          </w:rPr>
          <w:t>Figure 3.3: &lt;Description of the Figure Above&gt;</w:t>
        </w:r>
        <w:r w:rsidR="00082855">
          <w:rPr>
            <w:webHidden/>
          </w:rPr>
          <w:tab/>
        </w:r>
        <w:r w:rsidR="00082855">
          <w:rPr>
            <w:webHidden/>
          </w:rPr>
          <w:fldChar w:fldCharType="begin"/>
        </w:r>
        <w:r w:rsidR="00082855">
          <w:rPr>
            <w:webHidden/>
          </w:rPr>
          <w:instrText xml:space="preserve"> PAGEREF _Toc433051685 \h </w:instrText>
        </w:r>
        <w:r w:rsidR="00082855">
          <w:rPr>
            <w:webHidden/>
          </w:rPr>
        </w:r>
        <w:r w:rsidR="00082855">
          <w:rPr>
            <w:webHidden/>
          </w:rPr>
          <w:fldChar w:fldCharType="separate"/>
        </w:r>
        <w:r w:rsidR="003852E5">
          <w:rPr>
            <w:webHidden/>
          </w:rPr>
          <w:t>3</w:t>
        </w:r>
        <w:r w:rsidR="00082855">
          <w:rPr>
            <w:webHidden/>
          </w:rPr>
          <w:fldChar w:fldCharType="end"/>
        </w:r>
      </w:hyperlink>
    </w:p>
    <w:p w14:paraId="7FF77F83" w14:textId="77777777" w:rsidR="00082855" w:rsidRDefault="00000000">
      <w:pPr>
        <w:pStyle w:val="TableofFigures"/>
        <w:rPr>
          <w:rFonts w:asciiTheme="minorHAnsi" w:eastAsiaTheme="minorEastAsia" w:hAnsiTheme="minorHAnsi" w:cstheme="minorBidi"/>
          <w:sz w:val="22"/>
        </w:rPr>
      </w:pPr>
      <w:hyperlink w:anchor="_Toc433051686" w:history="1">
        <w:r w:rsidR="00082855" w:rsidRPr="005D1D81">
          <w:rPr>
            <w:rStyle w:val="Hyperlink"/>
          </w:rPr>
          <w:t>Figure 3.4: &lt;Description of the Figure Above&gt;</w:t>
        </w:r>
        <w:r w:rsidR="00082855">
          <w:rPr>
            <w:webHidden/>
          </w:rPr>
          <w:tab/>
        </w:r>
        <w:r w:rsidR="00082855">
          <w:rPr>
            <w:webHidden/>
          </w:rPr>
          <w:fldChar w:fldCharType="begin"/>
        </w:r>
        <w:r w:rsidR="00082855">
          <w:rPr>
            <w:webHidden/>
          </w:rPr>
          <w:instrText xml:space="preserve"> PAGEREF _Toc433051686 \h </w:instrText>
        </w:r>
        <w:r w:rsidR="00082855">
          <w:rPr>
            <w:webHidden/>
          </w:rPr>
        </w:r>
        <w:r w:rsidR="00082855">
          <w:rPr>
            <w:webHidden/>
          </w:rPr>
          <w:fldChar w:fldCharType="separate"/>
        </w:r>
        <w:r w:rsidR="003852E5">
          <w:rPr>
            <w:webHidden/>
          </w:rPr>
          <w:t>3</w:t>
        </w:r>
        <w:r w:rsidR="00082855">
          <w:rPr>
            <w:webHidden/>
          </w:rPr>
          <w:fldChar w:fldCharType="end"/>
        </w:r>
      </w:hyperlink>
    </w:p>
    <w:p w14:paraId="54E3C89D" w14:textId="77777777" w:rsidR="00082855" w:rsidRDefault="00000000">
      <w:pPr>
        <w:pStyle w:val="TableofFigures"/>
        <w:rPr>
          <w:rFonts w:asciiTheme="minorHAnsi" w:eastAsiaTheme="minorEastAsia" w:hAnsiTheme="minorHAnsi" w:cstheme="minorBidi"/>
          <w:sz w:val="22"/>
        </w:rPr>
      </w:pPr>
      <w:hyperlink w:anchor="_Toc433051687" w:history="1">
        <w:r w:rsidR="00082855" w:rsidRPr="005D1D81">
          <w:rPr>
            <w:rStyle w:val="Hyperlink"/>
          </w:rPr>
          <w:t>Figure 3.5: &lt;Description of the Figure Above&gt;</w:t>
        </w:r>
        <w:r w:rsidR="00082855">
          <w:rPr>
            <w:webHidden/>
          </w:rPr>
          <w:tab/>
        </w:r>
        <w:r w:rsidR="00082855">
          <w:rPr>
            <w:webHidden/>
          </w:rPr>
          <w:fldChar w:fldCharType="begin"/>
        </w:r>
        <w:r w:rsidR="00082855">
          <w:rPr>
            <w:webHidden/>
          </w:rPr>
          <w:instrText xml:space="preserve"> PAGEREF _Toc433051687 \h </w:instrText>
        </w:r>
        <w:r w:rsidR="00082855">
          <w:rPr>
            <w:webHidden/>
          </w:rPr>
        </w:r>
        <w:r w:rsidR="00082855">
          <w:rPr>
            <w:webHidden/>
          </w:rPr>
          <w:fldChar w:fldCharType="separate"/>
        </w:r>
        <w:r w:rsidR="003852E5">
          <w:rPr>
            <w:webHidden/>
          </w:rPr>
          <w:t>3</w:t>
        </w:r>
        <w:r w:rsidR="00082855">
          <w:rPr>
            <w:webHidden/>
          </w:rPr>
          <w:fldChar w:fldCharType="end"/>
        </w:r>
      </w:hyperlink>
    </w:p>
    <w:p w14:paraId="41940AF9" w14:textId="77777777" w:rsidR="00C51B0C" w:rsidRPr="00AA75C3" w:rsidRDefault="00C51B0C" w:rsidP="00C51B0C">
      <w:pPr>
        <w:pStyle w:val="TableofFigures"/>
      </w:pPr>
      <w:r>
        <w:fldChar w:fldCharType="end"/>
      </w:r>
    </w:p>
    <w:p w14:paraId="6775C76C" w14:textId="77777777" w:rsidR="00C51B0C" w:rsidRDefault="00C51B0C" w:rsidP="00C51B0C"/>
    <w:p w14:paraId="2C7079B0" w14:textId="77777777" w:rsidR="00C51B0C" w:rsidRDefault="00C51B0C" w:rsidP="00C51B0C">
      <w:pPr>
        <w:sectPr w:rsidR="00C51B0C" w:rsidSect="00EE3C46">
          <w:headerReference w:type="even" r:id="rId12"/>
          <w:headerReference w:type="default" r:id="rId13"/>
          <w:footerReference w:type="even" r:id="rId14"/>
          <w:footerReference w:type="default" r:id="rId15"/>
          <w:pgSz w:w="11906" w:h="16838" w:code="9"/>
          <w:pgMar w:top="2126" w:right="1418" w:bottom="1418" w:left="2126" w:header="720" w:footer="720" w:gutter="0"/>
          <w:pgNumType w:fmt="lowerRoman"/>
          <w:cols w:space="720"/>
          <w:formProt w:val="0"/>
          <w:docGrid w:linePitch="360"/>
        </w:sectPr>
      </w:pPr>
    </w:p>
    <w:p w14:paraId="71F92DA6" w14:textId="77777777" w:rsidR="00C51B0C" w:rsidRPr="009333B7" w:rsidRDefault="00C51B0C" w:rsidP="00C51B0C">
      <w:pPr>
        <w:pStyle w:val="CHAPNumber"/>
      </w:pPr>
      <w:bookmarkStart w:id="16" w:name="_Toc183509324"/>
      <w:bookmarkStart w:id="17" w:name="_Toc183534182"/>
      <w:bookmarkStart w:id="18" w:name="_Ref183534803"/>
      <w:bookmarkStart w:id="19" w:name="_Toc232925359"/>
      <w:bookmarkStart w:id="20" w:name="_Toc232925439"/>
      <w:bookmarkStart w:id="21" w:name="_Toc232926091"/>
      <w:bookmarkStart w:id="22" w:name="_Toc232926214"/>
      <w:r>
        <w:lastRenderedPageBreak/>
        <w:t>CHAPTER 1</w:t>
      </w:r>
    </w:p>
    <w:p w14:paraId="7F593BE7" w14:textId="77777777" w:rsidR="00C51B0C" w:rsidRDefault="00C51B0C" w:rsidP="003D592C">
      <w:pPr>
        <w:pStyle w:val="Heading1"/>
        <w:numPr>
          <w:ilvl w:val="0"/>
          <w:numId w:val="1"/>
        </w:numPr>
      </w:pPr>
      <w:bookmarkStart w:id="23" w:name="_Toc433052088"/>
      <w:bookmarkEnd w:id="16"/>
      <w:bookmarkEnd w:id="17"/>
      <w:bookmarkEnd w:id="18"/>
      <w:bookmarkEnd w:id="19"/>
      <w:bookmarkEnd w:id="20"/>
      <w:bookmarkEnd w:id="21"/>
      <w:bookmarkEnd w:id="22"/>
      <w:r>
        <w:t>Introduction</w:t>
      </w:r>
      <w:bookmarkEnd w:id="23"/>
    </w:p>
    <w:p w14:paraId="1D5BFDD6" w14:textId="2A2F621D" w:rsidR="00C51B0C" w:rsidRPr="0025242A" w:rsidRDefault="0025242A" w:rsidP="0025242A">
      <w:pPr>
        <w:ind w:firstLine="720"/>
        <w:jc w:val="thaiDistribute"/>
        <w:rPr>
          <w:color w:val="000000"/>
        </w:rPr>
      </w:pPr>
      <w:r w:rsidRPr="0003676A">
        <w:rPr>
          <w:color w:val="000000"/>
        </w:rPr>
        <w:t>In this chapter, there are 6 parts of introduction which are Motivation, Problem Statement, Objectives of the Project, Scope of the Project, Expected Benefits of the Project, and Organization of the Document. Their focus will be on how the application was developed, why there is a need for the application, and what were the benefits of the application.</w:t>
      </w:r>
    </w:p>
    <w:p w14:paraId="6D25CA63" w14:textId="77777777" w:rsidR="00C51B0C" w:rsidRPr="00956A2B" w:rsidRDefault="00C51B0C" w:rsidP="00C51B0C">
      <w:pPr>
        <w:pStyle w:val="TXTParagraph"/>
      </w:pPr>
      <w:r>
        <w:t>(Example of Reference</w:t>
      </w:r>
      <w:r>
        <w:fldChar w:fldCharType="begin">
          <w:fldData xml:space="preserve">PEVuZE5vdGU+PENpdGU+PEF1dGhvcj5BdXRob3I8L0F1dGhvcj48WWVhcj5ZZWFyPC9ZZWFyPjxS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</w:fldData>
        </w:fldChar>
      </w:r>
      <w:r>
        <w:instrText xml:space="preserve"> ADDIN EN.CITE </w:instrText>
      </w:r>
      <w:r>
        <w:fldChar w:fldCharType="begin">
          <w:fldData xml:space="preserve">PEVuZE5vdGU+PENpdGU+PEF1dGhvcj5BdXRob3I8L0F1dGhvcj48WWVhcj5ZZWFyPC9ZZWFyPjxS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</w:fldData>
        </w:fldChar>
      </w:r>
      <w:r>
        <w:instrText xml:space="preserve"> ADDIN EN.CITE.DATA </w:instrText>
      </w:r>
      <w:r>
        <w:fldChar w:fldCharType="end"/>
      </w:r>
      <w:r>
        <w:fldChar w:fldCharType="separate"/>
      </w:r>
      <w:r>
        <w:t>[1, 2]</w:t>
      </w:r>
      <w:r>
        <w:fldChar w:fldCharType="end"/>
      </w:r>
      <w:r>
        <w:t>)</w:t>
      </w:r>
    </w:p>
    <w:p w14:paraId="5DD23B63" w14:textId="77777777" w:rsidR="00C51B0C" w:rsidRDefault="00C51B0C" w:rsidP="003D592C">
      <w:pPr>
        <w:pStyle w:val="Heading2"/>
        <w:numPr>
          <w:ilvl w:val="1"/>
          <w:numId w:val="1"/>
        </w:numPr>
      </w:pPr>
      <w:bookmarkStart w:id="24" w:name="_Toc183509325"/>
      <w:bookmarkStart w:id="25" w:name="_Toc183509423"/>
      <w:bookmarkStart w:id="26" w:name="_Toc183533957"/>
      <w:bookmarkStart w:id="27" w:name="_Toc183534183"/>
      <w:bookmarkStart w:id="28" w:name="_Toc232925360"/>
      <w:bookmarkStart w:id="29" w:name="_Toc232925440"/>
      <w:bookmarkStart w:id="30" w:name="_Toc232926000"/>
      <w:bookmarkStart w:id="31" w:name="_Toc232926092"/>
      <w:bookmarkStart w:id="32" w:name="_Toc232926215"/>
      <w:bookmarkStart w:id="33" w:name="_Toc433052089"/>
      <w:bookmarkStart w:id="34" w:name="_Toc165641768"/>
      <w:r>
        <w:t>Motivation</w:t>
      </w:r>
      <w:bookmarkEnd w:id="24"/>
      <w:bookmarkEnd w:id="25"/>
      <w:bookmarkEnd w:id="26"/>
      <w:bookmarkEnd w:id="27"/>
      <w:bookmarkEnd w:id="28"/>
      <w:bookmarkEnd w:id="29"/>
      <w:bookmarkEnd w:id="30"/>
      <w:bookmarkEnd w:id="31"/>
      <w:bookmarkEnd w:id="32"/>
      <w:bookmarkEnd w:id="33"/>
    </w:p>
    <w:p w14:paraId="653D35E1" w14:textId="22CB0247" w:rsidR="00C51B0C" w:rsidRPr="0025242A" w:rsidRDefault="0025242A" w:rsidP="0025242A">
      <w:pPr>
        <w:pStyle w:val="NormalWeb"/>
        <w:spacing w:line="360" w:lineRule="auto"/>
        <w:ind w:firstLine="576"/>
        <w:jc w:val="thaiDistribute"/>
        <w:rPr>
          <w:rFonts w:ascii="TimesNewRomanPSMT" w:hAnsi="TimesNewRomanPSMT"/>
          <w:lang w:val="en-US"/>
        </w:rPr>
      </w:pPr>
      <w:r>
        <w:rPr>
          <w:color w:val="000000"/>
        </w:rPr>
        <w:t xml:space="preserve">Whether it is a training, preparation, or competing, the common problems with athlete are injuries and the illnesses. These problems can affect the physical training, </w:t>
      </w:r>
      <w:r>
        <w:rPr>
          <w:rFonts w:hint="cs"/>
          <w:color w:val="000000"/>
        </w:rPr>
        <w:t>performance</w:t>
      </w:r>
      <w:r w:rsidRPr="009E33F1">
        <w:rPr>
          <w:color w:val="000000"/>
        </w:rPr>
        <w:t xml:space="preserve"> of the athletes at that time</w:t>
      </w:r>
      <w:r>
        <w:rPr>
          <w:color w:val="000000"/>
        </w:rPr>
        <w:t>, and the success of winning competitive.</w:t>
      </w:r>
      <w:r>
        <w:rPr>
          <w:rFonts w:hint="cs"/>
          <w:color w:val="000000"/>
          <w:cs/>
        </w:rPr>
        <w:t xml:space="preserve"> </w:t>
      </w:r>
      <w:r>
        <w:rPr>
          <w:rFonts w:cs="Angsana New"/>
          <w:color w:val="000000"/>
          <w:szCs w:val="30"/>
        </w:rPr>
        <w:t>Therefore, t</w:t>
      </w:r>
      <w:r w:rsidRPr="00554046">
        <w:rPr>
          <w:color w:val="000000"/>
        </w:rPr>
        <w:t xml:space="preserve">o prevent </w:t>
      </w:r>
      <w:r>
        <w:rPr>
          <w:color w:val="000000"/>
        </w:rPr>
        <w:t>these things</w:t>
      </w:r>
      <w:r w:rsidRPr="00554046">
        <w:rPr>
          <w:color w:val="000000"/>
        </w:rPr>
        <w:t>, it</w:t>
      </w:r>
      <w:r>
        <w:rPr>
          <w:color w:val="000000"/>
        </w:rPr>
        <w:t xml:space="preserve"> is </w:t>
      </w:r>
      <w:r w:rsidRPr="00554046">
        <w:rPr>
          <w:color w:val="000000"/>
        </w:rPr>
        <w:t>important to keep track of athletes regularly and monitor their health and ailments.</w:t>
      </w:r>
      <w:r>
        <w:rPr>
          <w:color w:val="000000"/>
        </w:rPr>
        <w:t xml:space="preserve"> Collecting the data from athlete tracking help personnel in many fields such as the coaches of the athlete, the information can help them for planning about training and competition session, the medical teams (</w:t>
      </w:r>
      <w:r>
        <w:rPr>
          <w:rFonts w:ascii="TimesNewRomanPSMT" w:hAnsi="TimesNewRomanPSMT"/>
        </w:rPr>
        <w:t>e.g., general practitioners, specialists, physical therapists)</w:t>
      </w:r>
      <w:r>
        <w:rPr>
          <w:rFonts w:ascii="TimesNewRomanPSMT" w:hAnsi="TimesNewRomanPSMT"/>
          <w:lang w:val="en-US"/>
        </w:rPr>
        <w:t>, the information can help to know t</w:t>
      </w:r>
      <w:r w:rsidRPr="009A5EC6">
        <w:rPr>
          <w:rFonts w:ascii="TimesNewRomanPSMT" w:hAnsi="TimesNewRomanPSMT"/>
          <w:lang w:val="en-US"/>
        </w:rPr>
        <w:t>he predominant injury</w:t>
      </w:r>
      <w:r>
        <w:rPr>
          <w:rFonts w:ascii="TimesNewRomanPSMT" w:hAnsi="TimesNewRomanPSMT"/>
          <w:lang w:val="en-US"/>
        </w:rPr>
        <w:t xml:space="preserve"> and illness</w:t>
      </w:r>
      <w:r w:rsidRPr="009A5EC6">
        <w:rPr>
          <w:rFonts w:ascii="TimesNewRomanPSMT" w:hAnsi="TimesNewRomanPSMT"/>
          <w:lang w:val="en-US"/>
        </w:rPr>
        <w:t xml:space="preserve"> type</w:t>
      </w:r>
      <w:r>
        <w:rPr>
          <w:rFonts w:ascii="TimesNewRomanPSMT" w:hAnsi="TimesNewRomanPSMT"/>
          <w:lang w:val="en-US"/>
        </w:rPr>
        <w:t xml:space="preserve"> so that it can prevent and treat injury and illness in that time. Other information besides illness and injury also affects training and competition such as</w:t>
      </w:r>
      <w:r>
        <w:rPr>
          <w:rFonts w:ascii="TimesNewRomanPSMT" w:hAnsi="TimesNewRomanPSMT" w:hint="cs"/>
          <w:cs/>
          <w:lang w:val="en-US"/>
        </w:rPr>
        <w:t xml:space="preserve"> </w:t>
      </w:r>
      <w:r>
        <w:rPr>
          <w:rFonts w:ascii="TimesNewRomanPSMT" w:hAnsi="TimesNewRomanPSMT"/>
          <w:lang w:val="en-US"/>
        </w:rPr>
        <w:t>stressing level, athlete sleep time or else that effect to athletes meatal. So</w:t>
      </w:r>
      <w:r w:rsidRPr="008D5F79">
        <w:rPr>
          <w:rFonts w:ascii="TimesNewRomanPSMT" w:hAnsi="TimesNewRomanPSMT"/>
          <w:lang w:val="en-US"/>
        </w:rPr>
        <w:t>, these are very important to check for the athletes to have a more stable mind and better intentions.</w:t>
      </w:r>
    </w:p>
    <w:p w14:paraId="7848EEAC" w14:textId="77777777" w:rsidR="00C51B0C" w:rsidRDefault="00C51B0C" w:rsidP="003D592C">
      <w:pPr>
        <w:pStyle w:val="Heading2"/>
        <w:numPr>
          <w:ilvl w:val="1"/>
          <w:numId w:val="1"/>
        </w:numPr>
      </w:pPr>
      <w:bookmarkStart w:id="35" w:name="_Toc183509326"/>
      <w:bookmarkStart w:id="36" w:name="_Toc183509424"/>
      <w:bookmarkStart w:id="37" w:name="_Toc183533958"/>
      <w:bookmarkStart w:id="38" w:name="_Toc183534184"/>
      <w:bookmarkStart w:id="39" w:name="_Toc232925361"/>
      <w:bookmarkStart w:id="40" w:name="_Toc232925441"/>
      <w:bookmarkStart w:id="41" w:name="_Toc232926001"/>
      <w:bookmarkStart w:id="42" w:name="_Toc232926093"/>
      <w:bookmarkStart w:id="43" w:name="_Toc232926216"/>
      <w:bookmarkStart w:id="44" w:name="_Toc433052090"/>
      <w:r>
        <w:t>Problem Statement</w:t>
      </w:r>
      <w:bookmarkEnd w:id="34"/>
      <w:bookmarkEnd w:id="35"/>
      <w:bookmarkEnd w:id="36"/>
      <w:bookmarkEnd w:id="37"/>
      <w:bookmarkEnd w:id="38"/>
      <w:bookmarkEnd w:id="39"/>
      <w:bookmarkEnd w:id="40"/>
      <w:bookmarkEnd w:id="41"/>
      <w:bookmarkEnd w:id="42"/>
      <w:bookmarkEnd w:id="43"/>
      <w:bookmarkEnd w:id="44"/>
    </w:p>
    <w:p w14:paraId="20F938F1" w14:textId="738BF5DA" w:rsidR="00C51B0C" w:rsidRPr="00556240" w:rsidRDefault="0025242A" w:rsidP="00556240">
      <w:pPr>
        <w:pStyle w:val="NormalWeb"/>
        <w:spacing w:before="280" w:beforeAutospacing="0" w:after="0" w:afterAutospacing="0" w:line="360" w:lineRule="auto"/>
        <w:ind w:firstLine="576"/>
        <w:rPr>
          <w:rFonts w:ascii="Times" w:hAnsi="Times" w:hint="cs"/>
          <w:color w:val="000000"/>
          <w:lang w:val="en-US"/>
        </w:rPr>
      </w:pPr>
      <w:r>
        <w:rPr>
          <w:rFonts w:ascii="Times" w:hAnsi="Times"/>
          <w:color w:val="000000"/>
        </w:rPr>
        <w:t xml:space="preserve">Collecting data from the Athletes via Questionnaires form is difficult to manage in terms of sorting out between Medical team and Athletes. To make athletes feel </w:t>
      </w:r>
      <w:r>
        <w:rPr>
          <w:rFonts w:ascii="Times" w:hAnsi="Times"/>
          <w:color w:val="000000"/>
        </w:rPr>
        <w:lastRenderedPageBreak/>
        <w:t>comfortable to use our application is also hard to analyze since we need to get the feedback from athletes as much as possible</w:t>
      </w:r>
      <w:r>
        <w:rPr>
          <w:rFonts w:ascii="Times" w:hAnsi="Times"/>
          <w:color w:val="000000"/>
          <w:lang w:val="en-US"/>
        </w:rPr>
        <w:t>.</w:t>
      </w:r>
    </w:p>
    <w:p w14:paraId="140A4427" w14:textId="6EEEC115" w:rsidR="00C51B0C" w:rsidRDefault="00C51B0C" w:rsidP="003D592C">
      <w:pPr>
        <w:pStyle w:val="Heading2"/>
        <w:numPr>
          <w:ilvl w:val="1"/>
          <w:numId w:val="1"/>
        </w:numPr>
      </w:pPr>
      <w:bookmarkStart w:id="45" w:name="_Toc165641769"/>
      <w:bookmarkStart w:id="46" w:name="_Toc183509327"/>
      <w:bookmarkStart w:id="47" w:name="_Toc183509425"/>
      <w:bookmarkStart w:id="48" w:name="_Toc183533959"/>
      <w:bookmarkStart w:id="49" w:name="_Toc183534185"/>
      <w:bookmarkStart w:id="50" w:name="_Toc232925362"/>
      <w:bookmarkStart w:id="51" w:name="_Toc232925442"/>
      <w:bookmarkStart w:id="52" w:name="_Toc232926002"/>
      <w:bookmarkStart w:id="53" w:name="_Toc232926094"/>
      <w:bookmarkStart w:id="54" w:name="_Toc232926217"/>
      <w:bookmarkStart w:id="55" w:name="_Toc433052091"/>
      <w:r>
        <w:t>Objectives of the Project</w:t>
      </w:r>
      <w:bookmarkEnd w:id="45"/>
      <w:bookmarkEnd w:id="46"/>
      <w:bookmarkEnd w:id="47"/>
      <w:bookmarkEnd w:id="48"/>
      <w:bookmarkEnd w:id="49"/>
      <w:bookmarkEnd w:id="50"/>
      <w:bookmarkEnd w:id="51"/>
      <w:bookmarkEnd w:id="52"/>
      <w:bookmarkEnd w:id="53"/>
      <w:bookmarkEnd w:id="54"/>
      <w:bookmarkEnd w:id="55"/>
    </w:p>
    <w:p w14:paraId="09A2ED3B" w14:textId="0CC35428" w:rsidR="00556240" w:rsidRDefault="00556240" w:rsidP="00556240">
      <w:pPr>
        <w:ind w:left="576"/>
      </w:pPr>
      <w:proofErr w:type="gramStart"/>
      <w:r>
        <w:t>In order to</w:t>
      </w:r>
      <w:proofErr w:type="gramEnd"/>
      <w:r>
        <w:t xml:space="preserve"> create the application, we provide </w:t>
      </w:r>
    </w:p>
    <w:p w14:paraId="2D36C0F7" w14:textId="77777777" w:rsidR="00556240" w:rsidRPr="00556240" w:rsidRDefault="00556240">
      <w:pPr>
        <w:pStyle w:val="ListParagraph"/>
        <w:numPr>
          <w:ilvl w:val="0"/>
          <w:numId w:val="23"/>
        </w:numPr>
        <w:rPr>
          <w:szCs w:val="30"/>
        </w:rPr>
      </w:pPr>
      <w:proofErr w:type="spellStart"/>
      <w:r w:rsidRPr="00556240">
        <w:rPr>
          <w:szCs w:val="30"/>
        </w:rPr>
        <w:t>Develop</w:t>
      </w:r>
      <w:proofErr w:type="spellEnd"/>
      <w:r w:rsidRPr="00556240">
        <w:rPr>
          <w:szCs w:val="30"/>
        </w:rPr>
        <w:t xml:space="preserve"> SIATS system capable of managing data on both sport injuries and sport psychology.</w:t>
      </w:r>
    </w:p>
    <w:p w14:paraId="7A4AE659" w14:textId="77777777" w:rsidR="00556240" w:rsidRPr="00556240" w:rsidRDefault="00556240">
      <w:pPr>
        <w:pStyle w:val="ListParagraph"/>
        <w:numPr>
          <w:ilvl w:val="0"/>
          <w:numId w:val="23"/>
        </w:numPr>
        <w:rPr>
          <w:szCs w:val="30"/>
        </w:rPr>
      </w:pPr>
      <w:r w:rsidRPr="00556240">
        <w:rPr>
          <w:szCs w:val="30"/>
        </w:rPr>
        <w:t>Make it possible for athletes to monitor their present level of physical and mental wellness.</w:t>
      </w:r>
    </w:p>
    <w:p w14:paraId="6B41B0B0" w14:textId="3391C54D" w:rsidR="00C51B0C" w:rsidRPr="00556240" w:rsidRDefault="00556240">
      <w:pPr>
        <w:pStyle w:val="ListParagraph"/>
        <w:numPr>
          <w:ilvl w:val="0"/>
          <w:numId w:val="23"/>
        </w:numPr>
        <w:rPr>
          <w:rFonts w:hint="cs"/>
        </w:rPr>
      </w:pPr>
      <w:r w:rsidRPr="00556240">
        <w:rPr>
          <w:szCs w:val="30"/>
        </w:rPr>
        <w:t>Enable coaches and the medical staff to use athlete health data and provide coaching and treatment input to specific athletes</w:t>
      </w:r>
    </w:p>
    <w:p w14:paraId="522451B6" w14:textId="77777777" w:rsidR="00C51B0C" w:rsidRDefault="00C51B0C" w:rsidP="003D592C">
      <w:pPr>
        <w:pStyle w:val="Heading2"/>
        <w:numPr>
          <w:ilvl w:val="1"/>
          <w:numId w:val="1"/>
        </w:numPr>
      </w:pPr>
      <w:bookmarkStart w:id="56" w:name="_Toc165641770"/>
      <w:bookmarkStart w:id="57" w:name="_Toc183509328"/>
      <w:bookmarkStart w:id="58" w:name="_Toc183509426"/>
      <w:bookmarkStart w:id="59" w:name="_Toc183533960"/>
      <w:bookmarkStart w:id="60" w:name="_Toc183534186"/>
      <w:bookmarkStart w:id="61" w:name="_Toc232925363"/>
      <w:bookmarkStart w:id="62" w:name="_Toc232925443"/>
      <w:bookmarkStart w:id="63" w:name="_Toc232926003"/>
      <w:bookmarkStart w:id="64" w:name="_Toc232926095"/>
      <w:bookmarkStart w:id="65" w:name="_Toc232926218"/>
      <w:bookmarkStart w:id="66" w:name="_Toc433052092"/>
      <w:r>
        <w:t>Scope of the Project</w:t>
      </w:r>
      <w:bookmarkEnd w:id="56"/>
      <w:bookmarkEnd w:id="57"/>
      <w:bookmarkEnd w:id="58"/>
      <w:bookmarkEnd w:id="59"/>
      <w:bookmarkEnd w:id="60"/>
      <w:bookmarkEnd w:id="61"/>
      <w:bookmarkEnd w:id="62"/>
      <w:bookmarkEnd w:id="63"/>
      <w:bookmarkEnd w:id="64"/>
      <w:bookmarkEnd w:id="65"/>
      <w:bookmarkEnd w:id="66"/>
    </w:p>
    <w:p w14:paraId="565FA408" w14:textId="1CF77F29" w:rsidR="00C51B0C" w:rsidRPr="00556240" w:rsidRDefault="00556240" w:rsidP="00556240">
      <w:pPr>
        <w:ind w:firstLine="576"/>
        <w:rPr>
          <w:rFonts w:hint="cs"/>
          <w:szCs w:val="30"/>
        </w:rPr>
      </w:pPr>
      <w:r w:rsidRPr="006F51C9">
        <w:rPr>
          <w:szCs w:val="30"/>
        </w:rPr>
        <w:t>A computing application that allows athletes to check their physical condition through online channels. The application is designed to facilitate both athletes and coaches and healthcare professionals with functionality that meets the needs of teams that care for athletes. Athletes and officials can view athlete statistics and check for ailments.</w:t>
      </w:r>
    </w:p>
    <w:p w14:paraId="1DE3DF02" w14:textId="77777777" w:rsidR="00C51B0C" w:rsidRDefault="00C51B0C" w:rsidP="003D592C">
      <w:pPr>
        <w:pStyle w:val="Heading2"/>
        <w:numPr>
          <w:ilvl w:val="1"/>
          <w:numId w:val="1"/>
        </w:numPr>
      </w:pPr>
      <w:bookmarkStart w:id="67" w:name="_Toc165641771"/>
      <w:bookmarkStart w:id="68" w:name="_Toc183509329"/>
      <w:bookmarkStart w:id="69" w:name="_Toc183509427"/>
      <w:bookmarkStart w:id="70" w:name="_Toc183533961"/>
      <w:bookmarkStart w:id="71" w:name="_Toc183534187"/>
      <w:bookmarkStart w:id="72" w:name="_Toc232925364"/>
      <w:bookmarkStart w:id="73" w:name="_Toc232925444"/>
      <w:bookmarkStart w:id="74" w:name="_Toc232926004"/>
      <w:bookmarkStart w:id="75" w:name="_Toc232926096"/>
      <w:bookmarkStart w:id="76" w:name="_Toc232926219"/>
      <w:bookmarkStart w:id="77" w:name="_Toc433052093"/>
      <w:r>
        <w:t>Expected Benefits</w:t>
      </w:r>
      <w:bookmarkEnd w:id="67"/>
      <w:bookmarkEnd w:id="68"/>
      <w:bookmarkEnd w:id="69"/>
      <w:bookmarkEnd w:id="70"/>
      <w:bookmarkEnd w:id="71"/>
      <w:bookmarkEnd w:id="72"/>
      <w:bookmarkEnd w:id="73"/>
      <w:bookmarkEnd w:id="74"/>
      <w:bookmarkEnd w:id="75"/>
      <w:bookmarkEnd w:id="76"/>
      <w:bookmarkEnd w:id="77"/>
    </w:p>
    <w:p w14:paraId="56DE8E80" w14:textId="4BEEAD50" w:rsidR="00904178" w:rsidRDefault="00556240" w:rsidP="00904178">
      <w:pPr>
        <w:pStyle w:val="TXTParagraph"/>
        <w:ind w:left="576" w:firstLine="0"/>
      </w:pPr>
      <w:proofErr w:type="gramStart"/>
      <w:r>
        <w:t>In order to</w:t>
      </w:r>
      <w:proofErr w:type="gramEnd"/>
      <w:r>
        <w:t xml:space="preserve"> build the application, we expected our solution would be assisted to any kinds of users that were classified into two groups including users and developers. </w:t>
      </w:r>
      <w:r w:rsidR="001E68C2">
        <w:t>Furthermore, users were more classified into three groups including athletes, medical team, and organization agents. The description as follows:</w:t>
      </w:r>
    </w:p>
    <w:p w14:paraId="72A264D1" w14:textId="588445E6" w:rsidR="00C51B0C" w:rsidRDefault="001E68C2">
      <w:pPr>
        <w:pStyle w:val="TXTParagraph"/>
        <w:numPr>
          <w:ilvl w:val="0"/>
          <w:numId w:val="9"/>
        </w:numPr>
      </w:pPr>
      <w:r>
        <w:t>Athletes</w:t>
      </w:r>
    </w:p>
    <w:p w14:paraId="657A769F" w14:textId="7716EF0D" w:rsidR="001E68C2" w:rsidRDefault="001E68C2">
      <w:pPr>
        <w:pStyle w:val="TXTParagraph"/>
        <w:numPr>
          <w:ilvl w:val="1"/>
          <w:numId w:val="9"/>
        </w:numPr>
      </w:pPr>
      <w:r>
        <w:t xml:space="preserve">Receiving </w:t>
      </w:r>
      <w:r w:rsidR="00904178">
        <w:t>a recommendation from medical team for healing themselves</w:t>
      </w:r>
    </w:p>
    <w:p w14:paraId="45DDCA59" w14:textId="25E8D082" w:rsidR="00904178" w:rsidRDefault="00904178">
      <w:pPr>
        <w:pStyle w:val="TXTParagraph"/>
        <w:numPr>
          <w:ilvl w:val="1"/>
          <w:numId w:val="9"/>
        </w:numPr>
      </w:pPr>
      <w:r>
        <w:t>Regularly receiving health checks with professional medical team</w:t>
      </w:r>
    </w:p>
    <w:p w14:paraId="6F93D507" w14:textId="2FCA1ED3" w:rsidR="00904178" w:rsidRDefault="00904178">
      <w:pPr>
        <w:pStyle w:val="TXTParagraph"/>
        <w:numPr>
          <w:ilvl w:val="1"/>
          <w:numId w:val="9"/>
        </w:numPr>
      </w:pPr>
      <w:r>
        <w:t>Filling out the health questionnaire forms as simple with clearly user interfaces</w:t>
      </w:r>
    </w:p>
    <w:p w14:paraId="088A3B40" w14:textId="77777777" w:rsidR="00904178" w:rsidRDefault="00904178" w:rsidP="00904178">
      <w:pPr>
        <w:pStyle w:val="TXTParagraph"/>
      </w:pPr>
    </w:p>
    <w:p w14:paraId="5B029C3C" w14:textId="6ECF9856" w:rsidR="00C51B0C" w:rsidRDefault="001E68C2">
      <w:pPr>
        <w:pStyle w:val="TXTParagraph"/>
        <w:numPr>
          <w:ilvl w:val="0"/>
          <w:numId w:val="9"/>
        </w:numPr>
      </w:pPr>
      <w:r>
        <w:lastRenderedPageBreak/>
        <w:t>Medical Team</w:t>
      </w:r>
    </w:p>
    <w:p w14:paraId="2D1419D6" w14:textId="3AFE221B" w:rsidR="00904178" w:rsidRDefault="00904178">
      <w:pPr>
        <w:pStyle w:val="TXTParagraph"/>
        <w:numPr>
          <w:ilvl w:val="1"/>
          <w:numId w:val="9"/>
        </w:numPr>
      </w:pPr>
      <w:r>
        <w:t>Filling out the medical record form as simple with clearly user interfaces</w:t>
      </w:r>
    </w:p>
    <w:p w14:paraId="426F3934" w14:textId="5A23CABE" w:rsidR="00904178" w:rsidRDefault="00904178">
      <w:pPr>
        <w:pStyle w:val="TXTParagraph"/>
        <w:numPr>
          <w:ilvl w:val="1"/>
          <w:numId w:val="9"/>
        </w:numPr>
      </w:pPr>
      <w:r>
        <w:t xml:space="preserve">Examining </w:t>
      </w:r>
      <w:r w:rsidR="009C78AF">
        <w:t>the cases from athletes clearly and easily</w:t>
      </w:r>
    </w:p>
    <w:p w14:paraId="0E30A2CF" w14:textId="1B22DB6B" w:rsidR="00C51B0C" w:rsidRDefault="001E68C2">
      <w:pPr>
        <w:pStyle w:val="TXTParagraph"/>
        <w:numPr>
          <w:ilvl w:val="0"/>
          <w:numId w:val="9"/>
        </w:numPr>
      </w:pPr>
      <w:r>
        <w:t>Organization Agents</w:t>
      </w:r>
    </w:p>
    <w:p w14:paraId="234864AD" w14:textId="25E10DF5" w:rsidR="009C78AF" w:rsidRDefault="009C78AF">
      <w:pPr>
        <w:pStyle w:val="TXTParagraph"/>
        <w:numPr>
          <w:ilvl w:val="1"/>
          <w:numId w:val="9"/>
        </w:numPr>
      </w:pPr>
      <w:proofErr w:type="gramStart"/>
      <w:r>
        <w:t>Making a decision</w:t>
      </w:r>
      <w:proofErr w:type="gramEnd"/>
      <w:r>
        <w:t xml:space="preserve"> in order to s</w:t>
      </w:r>
      <w:r w:rsidRPr="009C78AF">
        <w:t>end athletes to compete in each event</w:t>
      </w:r>
    </w:p>
    <w:p w14:paraId="45E1352A" w14:textId="0C345653" w:rsidR="009C78AF" w:rsidRDefault="009C78AF">
      <w:pPr>
        <w:pStyle w:val="TXTParagraph"/>
        <w:numPr>
          <w:ilvl w:val="1"/>
          <w:numId w:val="9"/>
        </w:numPr>
      </w:pPr>
      <w:r>
        <w:t xml:space="preserve">Athletes’ and Medical Teams’ data </w:t>
      </w:r>
      <w:proofErr w:type="gramStart"/>
      <w:r>
        <w:t>in order to</w:t>
      </w:r>
      <w:proofErr w:type="gramEnd"/>
      <w:r>
        <w:t xml:space="preserve"> archive and analysis</w:t>
      </w:r>
    </w:p>
    <w:p w14:paraId="5E41A78A" w14:textId="77777777" w:rsidR="001E68C2" w:rsidRDefault="001E68C2">
      <w:pPr>
        <w:pStyle w:val="TXTParagraph"/>
        <w:numPr>
          <w:ilvl w:val="0"/>
          <w:numId w:val="9"/>
        </w:numPr>
      </w:pPr>
      <w:r>
        <w:t>Developers</w:t>
      </w:r>
    </w:p>
    <w:p w14:paraId="2E8994D3" w14:textId="26747F3A" w:rsidR="001E68C2" w:rsidRDefault="001E68C2">
      <w:pPr>
        <w:pStyle w:val="TXTParagraph"/>
        <w:numPr>
          <w:ilvl w:val="1"/>
          <w:numId w:val="9"/>
        </w:numPr>
      </w:pPr>
      <w:r>
        <w:t>Practice using firebase in actual work.</w:t>
      </w:r>
    </w:p>
    <w:p w14:paraId="6F1F2E07" w14:textId="77777777" w:rsidR="001E68C2" w:rsidRDefault="001E68C2">
      <w:pPr>
        <w:pStyle w:val="ListParagraph"/>
        <w:numPr>
          <w:ilvl w:val="1"/>
          <w:numId w:val="9"/>
        </w:numPr>
      </w:pPr>
      <w:r>
        <w:t>Practice creating applications.</w:t>
      </w:r>
    </w:p>
    <w:p w14:paraId="1A35B868" w14:textId="77777777" w:rsidR="001E68C2" w:rsidRDefault="001E68C2">
      <w:pPr>
        <w:pStyle w:val="ListParagraph"/>
        <w:numPr>
          <w:ilvl w:val="1"/>
          <w:numId w:val="9"/>
        </w:numPr>
      </w:pPr>
      <w:r>
        <w:t>Developing the programming skills such as Dart.</w:t>
      </w:r>
    </w:p>
    <w:p w14:paraId="19F03CFC" w14:textId="77777777" w:rsidR="001E68C2" w:rsidRDefault="001E68C2">
      <w:pPr>
        <w:pStyle w:val="ListParagraph"/>
        <w:numPr>
          <w:ilvl w:val="1"/>
          <w:numId w:val="9"/>
        </w:numPr>
      </w:pPr>
      <w:r>
        <w:t>Improving problem-solving skills.</w:t>
      </w:r>
    </w:p>
    <w:p w14:paraId="0E6D2F0B" w14:textId="53EEDB40" w:rsidR="001E68C2" w:rsidRPr="00956A2B" w:rsidRDefault="001E68C2">
      <w:pPr>
        <w:pStyle w:val="ListParagraph"/>
        <w:numPr>
          <w:ilvl w:val="1"/>
          <w:numId w:val="9"/>
        </w:numPr>
      </w:pPr>
      <w:r>
        <w:t>Practice designing UX/UI</w:t>
      </w:r>
    </w:p>
    <w:p w14:paraId="6324515E" w14:textId="77777777" w:rsidR="00C51B0C" w:rsidRDefault="00C51B0C" w:rsidP="003D592C">
      <w:pPr>
        <w:pStyle w:val="Heading2"/>
        <w:numPr>
          <w:ilvl w:val="1"/>
          <w:numId w:val="1"/>
        </w:numPr>
      </w:pPr>
      <w:bookmarkStart w:id="78" w:name="_Toc183509330"/>
      <w:bookmarkStart w:id="79" w:name="_Toc183509428"/>
      <w:bookmarkStart w:id="80" w:name="_Toc183533962"/>
      <w:bookmarkStart w:id="81" w:name="_Toc183534188"/>
      <w:bookmarkStart w:id="82" w:name="_Toc232925365"/>
      <w:bookmarkStart w:id="83" w:name="_Toc232925445"/>
      <w:bookmarkStart w:id="84" w:name="_Toc232926005"/>
      <w:bookmarkStart w:id="85" w:name="_Toc232926097"/>
      <w:bookmarkStart w:id="86" w:name="_Toc232926220"/>
      <w:bookmarkStart w:id="87" w:name="_Toc433052094"/>
      <w:r>
        <w:t>Organization of the Document</w:t>
      </w:r>
      <w:bookmarkEnd w:id="78"/>
      <w:bookmarkEnd w:id="79"/>
      <w:bookmarkEnd w:id="80"/>
      <w:bookmarkEnd w:id="81"/>
      <w:bookmarkEnd w:id="82"/>
      <w:bookmarkEnd w:id="83"/>
      <w:bookmarkEnd w:id="84"/>
      <w:bookmarkEnd w:id="85"/>
      <w:bookmarkEnd w:id="86"/>
      <w:bookmarkEnd w:id="87"/>
    </w:p>
    <w:p w14:paraId="03527A37" w14:textId="77777777" w:rsidR="00C51B0C" w:rsidRDefault="00C51B0C" w:rsidP="00C51B0C">
      <w:pPr>
        <w:pStyle w:val="TXTParagraph"/>
      </w:pPr>
      <w:r>
        <w:t>This document consists of 6 chapters including:</w:t>
      </w:r>
    </w:p>
    <w:p w14:paraId="0E273526" w14:textId="3B1B6A3E" w:rsidR="00C51B0C" w:rsidRPr="009C78AF" w:rsidRDefault="00C51B0C">
      <w:pPr>
        <w:pStyle w:val="ListParagraph"/>
        <w:numPr>
          <w:ilvl w:val="0"/>
          <w:numId w:val="10"/>
        </w:numPr>
        <w:rPr>
          <w:rFonts w:eastAsia="Angsana New"/>
        </w:rPr>
      </w:pPr>
      <w:r w:rsidRPr="005173E9">
        <w:t xml:space="preserve">Introduction – </w:t>
      </w:r>
      <w:r w:rsidR="00C247D9" w:rsidRPr="00C247D9">
        <w:rPr>
          <w:rFonts w:eastAsia="Angsana New"/>
        </w:rPr>
        <w:t>The motivation, problem statements, project objectives, project scopes, expected benefits for both users and developers, and document organization are all contained in the introduction's first chapter, which also introduces the project.</w:t>
      </w:r>
    </w:p>
    <w:p w14:paraId="112EA9E2" w14:textId="10A9C2AB" w:rsidR="00C51B0C" w:rsidRPr="00445CC5" w:rsidRDefault="00C51B0C">
      <w:pPr>
        <w:pStyle w:val="ListParagraph"/>
        <w:numPr>
          <w:ilvl w:val="0"/>
          <w:numId w:val="10"/>
        </w:numPr>
        <w:rPr>
          <w:rFonts w:eastAsia="Angsana New"/>
        </w:rPr>
      </w:pPr>
      <w:r w:rsidRPr="005173E9">
        <w:t xml:space="preserve">Background – </w:t>
      </w:r>
      <w:r w:rsidR="00C247D9" w:rsidRPr="00C247D9">
        <w:rPr>
          <w:rFonts w:eastAsia="Angsana New"/>
        </w:rPr>
        <w:t>Background knowledge, including a literature review, is included in the second chapter.</w:t>
      </w:r>
    </w:p>
    <w:p w14:paraId="4637FAA0" w14:textId="169F1623" w:rsidR="00C51B0C" w:rsidRPr="00445CC5" w:rsidRDefault="00C51B0C">
      <w:pPr>
        <w:pStyle w:val="ListParagraph"/>
        <w:numPr>
          <w:ilvl w:val="0"/>
          <w:numId w:val="10"/>
        </w:numPr>
        <w:rPr>
          <w:rFonts w:eastAsia="Angsana New"/>
        </w:rPr>
      </w:pPr>
      <w:r w:rsidRPr="005173E9">
        <w:t xml:space="preserve">Analysis and Design – </w:t>
      </w:r>
      <w:r w:rsidR="00C247D9" w:rsidRPr="00C247D9">
        <w:rPr>
          <w:rFonts w:eastAsia="Angsana New"/>
        </w:rPr>
        <w:t>The project's analysis and design are presented in the third chapter. It includes details on the project's design, such as a system architecture overview, a system structure diagram, and a design for the web-based service.</w:t>
      </w:r>
    </w:p>
    <w:p w14:paraId="6C969674" w14:textId="49713FA0" w:rsidR="00C51B0C" w:rsidRPr="00445CC5" w:rsidRDefault="00C51B0C">
      <w:pPr>
        <w:pStyle w:val="ListParagraph"/>
        <w:numPr>
          <w:ilvl w:val="0"/>
          <w:numId w:val="10"/>
        </w:numPr>
        <w:rPr>
          <w:rFonts w:eastAsia="Angsana New"/>
        </w:rPr>
      </w:pPr>
      <w:r w:rsidRPr="005173E9">
        <w:t xml:space="preserve">Implementation – </w:t>
      </w:r>
      <w:r w:rsidR="00C247D9" w:rsidRPr="00C247D9">
        <w:rPr>
          <w:rFonts w:eastAsia="Angsana New"/>
        </w:rPr>
        <w:t>The fourth chapter discusses implementation and includes information on hardware, system environment, implementation techniques, and implementation guide.</w:t>
      </w:r>
    </w:p>
    <w:p w14:paraId="6816C12C" w14:textId="78878506" w:rsidR="00C51B0C" w:rsidRPr="00445CC5" w:rsidRDefault="00C51B0C">
      <w:pPr>
        <w:pStyle w:val="ListParagraph"/>
        <w:numPr>
          <w:ilvl w:val="0"/>
          <w:numId w:val="10"/>
        </w:numPr>
        <w:rPr>
          <w:rFonts w:eastAsia="Angsana New"/>
        </w:rPr>
      </w:pPr>
      <w:r w:rsidRPr="005173E9">
        <w:lastRenderedPageBreak/>
        <w:t xml:space="preserve">Testing and Evaluation – </w:t>
      </w:r>
      <w:r w:rsidR="00C247D9" w:rsidRPr="00C247D9">
        <w:rPr>
          <w:rFonts w:eastAsia="Angsana New"/>
        </w:rPr>
        <w:t>The testing and evaluation process, spread pattern results, and discussion are all found in the fifth chapter.</w:t>
      </w:r>
    </w:p>
    <w:p w14:paraId="4BFD9784" w14:textId="16F2046B" w:rsidR="00C51B0C" w:rsidRPr="00445CC5" w:rsidRDefault="00C51B0C">
      <w:pPr>
        <w:pStyle w:val="ListParagraph"/>
        <w:numPr>
          <w:ilvl w:val="0"/>
          <w:numId w:val="10"/>
        </w:numPr>
        <w:rPr>
          <w:rFonts w:eastAsia="Angsana New"/>
        </w:rPr>
      </w:pPr>
      <w:r w:rsidRPr="005173E9">
        <w:t xml:space="preserve">Conclusion – </w:t>
      </w:r>
      <w:r w:rsidR="00C247D9" w:rsidRPr="00C247D9">
        <w:rPr>
          <w:rFonts w:eastAsia="Angsana New"/>
        </w:rPr>
        <w:t>Conclusion, benefits, issues and limitations, and future work are all included in the sixth chapter.</w:t>
      </w:r>
    </w:p>
    <w:p w14:paraId="5AAA7752" w14:textId="77777777" w:rsidR="00C51B0C" w:rsidRDefault="00C51B0C" w:rsidP="00C51B0C">
      <w:pPr>
        <w:pStyle w:val="TXTParagraph"/>
      </w:pPr>
      <w:r>
        <w:br w:type="page"/>
      </w:r>
    </w:p>
    <w:p w14:paraId="58B072DC" w14:textId="77777777" w:rsidR="00C51B0C" w:rsidRPr="00ED7FDD" w:rsidRDefault="00C51B0C" w:rsidP="00C51B0C">
      <w:pPr>
        <w:pStyle w:val="CHAPNumber"/>
      </w:pPr>
      <w:bookmarkStart w:id="88" w:name="_Toc183509331"/>
      <w:bookmarkStart w:id="89" w:name="_Toc183534189"/>
      <w:bookmarkStart w:id="90" w:name="_Toc232925366"/>
      <w:bookmarkStart w:id="91" w:name="_Toc232925446"/>
      <w:bookmarkStart w:id="92" w:name="_Toc232926098"/>
      <w:bookmarkStart w:id="93" w:name="_Toc232926221"/>
      <w:r w:rsidRPr="00ED7FDD">
        <w:lastRenderedPageBreak/>
        <w:t>CHAPTER</w:t>
      </w:r>
      <w:r>
        <w:t xml:space="preserve"> 2</w:t>
      </w:r>
    </w:p>
    <w:p w14:paraId="0433353F" w14:textId="77777777" w:rsidR="00C51B0C" w:rsidRDefault="00C51B0C" w:rsidP="003D592C">
      <w:pPr>
        <w:pStyle w:val="Heading1"/>
        <w:numPr>
          <w:ilvl w:val="0"/>
          <w:numId w:val="1"/>
        </w:numPr>
      </w:pPr>
      <w:bookmarkStart w:id="94" w:name="_Toc163409030"/>
      <w:bookmarkStart w:id="95" w:name="_Toc165641772"/>
      <w:bookmarkStart w:id="96" w:name="_Toc433052095"/>
      <w:r>
        <w:t>Background</w:t>
      </w:r>
      <w:bookmarkEnd w:id="88"/>
      <w:bookmarkEnd w:id="89"/>
      <w:bookmarkEnd w:id="90"/>
      <w:bookmarkEnd w:id="91"/>
      <w:bookmarkEnd w:id="92"/>
      <w:bookmarkEnd w:id="93"/>
      <w:bookmarkEnd w:id="94"/>
      <w:bookmarkEnd w:id="95"/>
      <w:bookmarkEnd w:id="96"/>
    </w:p>
    <w:p w14:paraId="3B8E64C3" w14:textId="77777777" w:rsidR="00C51B0C" w:rsidRDefault="00C51B0C" w:rsidP="00C51B0C">
      <w:pPr>
        <w:pStyle w:val="TXTParagraph"/>
      </w:pPr>
      <w:r>
        <w:fldChar w:fldCharType="begin"/>
      </w:r>
      <w:r>
        <w:instrText xml:space="preserve"> MACROBUTTON  AcceptAllChangesInDoc "&lt;Brief Description this Chapter Click to Insert&gt;" </w:instrText>
      </w:r>
      <w:r>
        <w:fldChar w:fldCharType="end"/>
      </w:r>
    </w:p>
    <w:p w14:paraId="65DA4F80" w14:textId="32D79D6F" w:rsidR="00445CC5" w:rsidRPr="00445CC5" w:rsidRDefault="00C51B0C" w:rsidP="00445CC5">
      <w:pPr>
        <w:pStyle w:val="Heading2"/>
        <w:numPr>
          <w:ilvl w:val="1"/>
          <w:numId w:val="1"/>
        </w:numPr>
      </w:pPr>
      <w:bookmarkStart w:id="97" w:name="_Toc232925367"/>
      <w:bookmarkStart w:id="98" w:name="_Toc232925447"/>
      <w:bookmarkStart w:id="99" w:name="_Toc232926006"/>
      <w:bookmarkStart w:id="100" w:name="_Toc232926099"/>
      <w:bookmarkStart w:id="101" w:name="_Toc232926222"/>
      <w:bookmarkStart w:id="102" w:name="_Toc433052096"/>
      <w:r>
        <w:t>Literature Review</w:t>
      </w:r>
      <w:bookmarkEnd w:id="97"/>
      <w:bookmarkEnd w:id="98"/>
      <w:bookmarkEnd w:id="99"/>
      <w:bookmarkEnd w:id="100"/>
      <w:bookmarkEnd w:id="101"/>
      <w:bookmarkEnd w:id="102"/>
    </w:p>
    <w:p w14:paraId="38A77CC5" w14:textId="63C51371" w:rsidR="00C51B0C" w:rsidRDefault="00445CC5" w:rsidP="00445CC5">
      <w:pPr>
        <w:pStyle w:val="Heading3"/>
        <w:numPr>
          <w:ilvl w:val="2"/>
          <w:numId w:val="1"/>
        </w:numPr>
        <w:rPr>
          <w:color w:val="000000"/>
        </w:rPr>
      </w:pPr>
      <w:r>
        <w:rPr>
          <w:color w:val="000000"/>
        </w:rPr>
        <w:t>The Oslo Sports Trauma Research Center questionnaire on health problems</w:t>
      </w:r>
    </w:p>
    <w:p w14:paraId="76ADFB3B" w14:textId="2BEC6EE5" w:rsidR="00177CD2" w:rsidRPr="00177CD2" w:rsidRDefault="00177CD2" w:rsidP="00177CD2">
      <w:pPr>
        <w:ind w:left="720" w:firstLine="720"/>
      </w:pPr>
      <w:r>
        <w:t xml:space="preserve">Prior to recently, </w:t>
      </w:r>
      <w:proofErr w:type="gramStart"/>
      <w:r>
        <w:t>the majority of</w:t>
      </w:r>
      <w:proofErr w:type="gramEnd"/>
      <w:r>
        <w:t xml:space="preserve"> research on sports injury prevention consisted of observational studies that outlined injury risk in various activities as well as their incidence, pattern, and severity. Few studies, however, had been created to offer comprehensive data on injury processes and risk factors—data that was necessary </w:t>
      </w:r>
      <w:proofErr w:type="gramStart"/>
      <w:r>
        <w:t>in order to</w:t>
      </w:r>
      <w:proofErr w:type="gramEnd"/>
      <w:r>
        <w:t xml:space="preserve"> suggest appropriate preventative strategies.</w:t>
      </w:r>
      <w:r>
        <w:t xml:space="preserve"> </w:t>
      </w:r>
      <w:r>
        <w:t>Based on this foundation, Oslo University Hospital and the Norwegian School of Sport Sciences collaborated to establish the Oslo Sports Trauma Research Center in May 2000.</w:t>
      </w:r>
      <w:r>
        <w:t xml:space="preserve"> </w:t>
      </w:r>
      <w:r>
        <w:t>As a FIFA Medical Center of Excellence, the Oslo Sports Trauma Research Center was officially opened in 2009. The facility was also chosen to be one of the first four IOC Research Centers for Injury Prevention that year.</w:t>
      </w:r>
    </w:p>
    <w:p w14:paraId="6E3B3EB6" w14:textId="26ACEE00" w:rsidR="00445CC5" w:rsidRPr="00445CC5" w:rsidRDefault="00445CC5" w:rsidP="00445CC5">
      <w:pPr>
        <w:pStyle w:val="Heading3"/>
        <w:numPr>
          <w:ilvl w:val="2"/>
          <w:numId w:val="1"/>
        </w:numPr>
      </w:pPr>
      <w:r>
        <w:rPr>
          <w:color w:val="000000"/>
        </w:rPr>
        <w:t>Improved reporting of overuse injuries and health problems in sport </w:t>
      </w:r>
    </w:p>
    <w:p w14:paraId="6264F10E" w14:textId="7CAA0933" w:rsidR="003C3D04" w:rsidRDefault="00177CD2" w:rsidP="00177CD2">
      <w:pPr>
        <w:pStyle w:val="TXTParagraph"/>
        <w:ind w:left="720"/>
      </w:pPr>
      <w:r>
        <w:t>The OSTRC believes that these improvements will improve the respondents' experience and, as a result, maximize their adherence, and this paper offers updates to the OSTRC surveys.</w:t>
      </w:r>
      <w:r>
        <w:t xml:space="preserve"> </w:t>
      </w:r>
      <w:r>
        <w:t>These impressions are influenced by environmental factors, including athlete experience, sport level, sport kind, and season. This implies that data gathered from various athletic cohorts won't necessarily be comparable. We support additional study on the psychometric characteristics of the OSTRC questionnaires in various contexts and groups.</w:t>
      </w:r>
      <w:r>
        <w:t xml:space="preserve"> </w:t>
      </w:r>
      <w:r>
        <w:t>The OSTRC surveys have been used by users from a variety of sports research and therapeutic situations, and they have learned where they may be improved</w:t>
      </w:r>
      <w:r w:rsidR="003C3D04" w:rsidRPr="003C3D04">
        <w:t>.</w:t>
      </w:r>
    </w:p>
    <w:p w14:paraId="06C4AEC6" w14:textId="616BC472" w:rsidR="003C3D04" w:rsidRDefault="003C3D04" w:rsidP="003C3D04">
      <w:pPr>
        <w:pStyle w:val="Heading3"/>
        <w:numPr>
          <w:ilvl w:val="2"/>
          <w:numId w:val="1"/>
        </w:numPr>
      </w:pPr>
      <w:r w:rsidRPr="003C3D04">
        <w:lastRenderedPageBreak/>
        <w:t>Psychological Readiness of Athletes to Return to Play Following Injury</w:t>
      </w:r>
    </w:p>
    <w:p w14:paraId="30FD8FE9" w14:textId="482DF37C" w:rsidR="00177CD2" w:rsidRDefault="00177CD2" w:rsidP="00177CD2">
      <w:pPr>
        <w:ind w:left="720" w:firstLine="720"/>
      </w:pPr>
      <w:r>
        <w:t>This study aimed to compile data on each athlete's mental state towards resuming play for every sport.</w:t>
      </w:r>
      <w:r>
        <w:t xml:space="preserve"> </w:t>
      </w:r>
      <w:r>
        <w:t>All</w:t>
      </w:r>
      <w:r w:rsidR="00C247D9">
        <w:t xml:space="preserve"> of</w:t>
      </w:r>
      <w:r>
        <w:t xml:space="preserve"> demographic and research variables were estimated using descriptive statistics (means and standard deviations). Based on their reported psychological readiness to resume play, student-athletes were divided into two groups, Ready or Not Ready, using IPRS scores. All student-athletes with I-PRRS scores greater than or equal to 50 who scored extremely confidently were categorized as Ready (I-PRRS &gt; 50).</w:t>
      </w:r>
      <w:r>
        <w:t xml:space="preserve"> </w:t>
      </w:r>
      <w:r>
        <w:t>8 All student-athletes with an I-PRRS score of less than 50 who did not score extremely confidently were labeled as Not Ready (I-PRRS 50).</w:t>
      </w:r>
    </w:p>
    <w:p w14:paraId="0A86AF5C" w14:textId="77777777" w:rsidR="00177CD2" w:rsidRDefault="00177CD2" w:rsidP="00177CD2">
      <w:pPr>
        <w:ind w:left="720" w:firstLine="720"/>
      </w:pPr>
    </w:p>
    <w:p w14:paraId="6C01FFC0" w14:textId="77777777" w:rsidR="00177CD2" w:rsidRDefault="00177CD2" w:rsidP="00177CD2">
      <w:pPr>
        <w:ind w:left="720" w:firstLine="720"/>
      </w:pPr>
      <w:r>
        <w:t>Sleeping Quality</w:t>
      </w:r>
    </w:p>
    <w:p w14:paraId="23BD4819" w14:textId="77777777" w:rsidR="00177CD2" w:rsidRDefault="00177CD2" w:rsidP="00177CD2">
      <w:pPr>
        <w:ind w:left="720" w:firstLine="720"/>
      </w:pPr>
      <w:r>
        <w:t>The purpose of sleep quality research is to examine how group methods can be used to address sleep issues in elderly individuals. The target group for this study consisted of 11 elderly individuals who had poor sleep quality. take part in group exercises 8 weeks were spent gathering general information. A daily sleep log and a sleep quality assessment.</w:t>
      </w:r>
    </w:p>
    <w:p w14:paraId="2F83B323" w14:textId="77777777" w:rsidR="00177CD2" w:rsidRDefault="00177CD2" w:rsidP="00177CD2">
      <w:pPr>
        <w:ind w:left="720" w:firstLine="720"/>
      </w:pPr>
    </w:p>
    <w:p w14:paraId="7E5C3023" w14:textId="3AF23029" w:rsidR="003C3D04" w:rsidRPr="003C3D04" w:rsidRDefault="00177CD2" w:rsidP="00177CD2">
      <w:pPr>
        <w:ind w:left="720" w:firstLine="720"/>
        <w:rPr>
          <w:lang w:val="en-TH"/>
        </w:rPr>
      </w:pPr>
      <w:r>
        <w:t>Sleep is a vital process for maintaining life since it helps with biological recovery and balance between the mind and body. Poor sleep can have a detrimental impact on daily activities by impairing work and study performance, increasing the risk of accidents, and impairing social contact. Nevertheless, a growing number of patients experience sleeping difficulties and consequently seek medical attention. A particular method is needed for clinical screening and follow-up evaluations that not only assesses several elements of sleep issues to identify patients with sleep disorders early but also yields results that are comparatively consistent over time</w:t>
      </w:r>
      <w:r w:rsidR="003C3D04">
        <w:t>.</w:t>
      </w:r>
    </w:p>
    <w:p w14:paraId="1BC17D18" w14:textId="77777777" w:rsidR="00C51B0C" w:rsidRDefault="00C51B0C" w:rsidP="00C51B0C">
      <w:pPr>
        <w:sectPr w:rsidR="00C51B0C" w:rsidSect="004855A6">
          <w:headerReference w:type="even" r:id="rId16"/>
          <w:headerReference w:type="default" r:id="rId17"/>
          <w:footerReference w:type="even" r:id="rId18"/>
          <w:footerReference w:type="default" r:id="rId19"/>
          <w:pgSz w:w="11906" w:h="16838" w:code="9"/>
          <w:pgMar w:top="2126" w:right="1418" w:bottom="1418" w:left="2126" w:header="720" w:footer="720" w:gutter="0"/>
          <w:pgNumType w:start="1"/>
          <w:cols w:space="720"/>
          <w:formProt w:val="0"/>
          <w:docGrid w:linePitch="360"/>
        </w:sectPr>
      </w:pPr>
    </w:p>
    <w:p w14:paraId="68E8C9A6" w14:textId="77777777" w:rsidR="00C51B0C" w:rsidRPr="00ED7FDD" w:rsidRDefault="00C51B0C" w:rsidP="00C51B0C">
      <w:pPr>
        <w:pStyle w:val="CHAPNumber"/>
      </w:pPr>
      <w:bookmarkStart w:id="103" w:name="_Toc183509359"/>
      <w:bookmarkStart w:id="104" w:name="_Toc183534217"/>
      <w:bookmarkStart w:id="105" w:name="_Toc232925368"/>
      <w:bookmarkStart w:id="106" w:name="_Toc232925448"/>
      <w:bookmarkStart w:id="107" w:name="_Toc232926100"/>
      <w:bookmarkStart w:id="108" w:name="_Toc232926223"/>
      <w:r w:rsidRPr="00ED7FDD">
        <w:lastRenderedPageBreak/>
        <w:t>CHAPTER</w:t>
      </w:r>
      <w:r>
        <w:t xml:space="preserve"> 3</w:t>
      </w:r>
    </w:p>
    <w:p w14:paraId="458CCD88" w14:textId="77777777" w:rsidR="00C51B0C" w:rsidRDefault="00C51B0C" w:rsidP="003D592C">
      <w:pPr>
        <w:pStyle w:val="Heading1"/>
        <w:numPr>
          <w:ilvl w:val="0"/>
          <w:numId w:val="1"/>
        </w:numPr>
      </w:pPr>
      <w:bookmarkStart w:id="109" w:name="_Toc163409031"/>
      <w:bookmarkStart w:id="110" w:name="_Toc165641793"/>
      <w:bookmarkStart w:id="111" w:name="_Toc433052097"/>
      <w:r>
        <w:t>Analysis and Design</w:t>
      </w:r>
      <w:bookmarkEnd w:id="103"/>
      <w:bookmarkEnd w:id="104"/>
      <w:bookmarkEnd w:id="105"/>
      <w:bookmarkEnd w:id="106"/>
      <w:bookmarkEnd w:id="107"/>
      <w:bookmarkEnd w:id="108"/>
      <w:bookmarkEnd w:id="109"/>
      <w:bookmarkEnd w:id="110"/>
      <w:bookmarkEnd w:id="111"/>
    </w:p>
    <w:p w14:paraId="45B5A748" w14:textId="77777777" w:rsidR="00C51B0C" w:rsidRPr="00892E13" w:rsidRDefault="00C51B0C" w:rsidP="00C51B0C">
      <w:pPr>
        <w:pStyle w:val="TXTParagraph"/>
      </w:pPr>
      <w:r>
        <w:fldChar w:fldCharType="begin"/>
      </w:r>
      <w:r>
        <w:instrText xml:space="preserve"> MACROBUTTON  AcceptAllChangesInDoc "&lt;Brief Description this Chapter Click to Insert&gt;" </w:instrText>
      </w:r>
      <w:r>
        <w:fldChar w:fldCharType="end"/>
      </w:r>
    </w:p>
    <w:p w14:paraId="64DF5CEE" w14:textId="77777777" w:rsidR="00C51B0C" w:rsidRPr="007B26EA" w:rsidRDefault="00C51B0C" w:rsidP="003D592C">
      <w:pPr>
        <w:pStyle w:val="Heading2"/>
        <w:numPr>
          <w:ilvl w:val="1"/>
          <w:numId w:val="1"/>
        </w:numPr>
      </w:pPr>
      <w:bookmarkStart w:id="112" w:name="_Toc166388892"/>
      <w:bookmarkStart w:id="113" w:name="_Toc183509360"/>
      <w:bookmarkStart w:id="114" w:name="_Toc183509453"/>
      <w:bookmarkStart w:id="115" w:name="_Toc183533990"/>
      <w:bookmarkStart w:id="116" w:name="_Toc183534218"/>
      <w:bookmarkStart w:id="117" w:name="_Toc232925369"/>
      <w:bookmarkStart w:id="118" w:name="_Toc232925449"/>
      <w:bookmarkStart w:id="119" w:name="_Toc232926007"/>
      <w:bookmarkStart w:id="120" w:name="_Toc232926101"/>
      <w:bookmarkStart w:id="121" w:name="_Toc232926224"/>
      <w:bookmarkStart w:id="122" w:name="_Toc433052098"/>
      <w:bookmarkStart w:id="123" w:name="_Toc165641794"/>
      <w:r w:rsidRPr="007B26EA">
        <w:t>System Architecture Overview</w:t>
      </w:r>
      <w:bookmarkEnd w:id="112"/>
      <w:bookmarkEnd w:id="113"/>
      <w:bookmarkEnd w:id="114"/>
      <w:bookmarkEnd w:id="115"/>
      <w:bookmarkEnd w:id="116"/>
      <w:bookmarkEnd w:id="117"/>
      <w:bookmarkEnd w:id="118"/>
      <w:bookmarkEnd w:id="119"/>
      <w:bookmarkEnd w:id="120"/>
      <w:bookmarkEnd w:id="121"/>
      <w:bookmarkEnd w:id="122"/>
    </w:p>
    <w:p w14:paraId="67FD0640" w14:textId="77777777" w:rsidR="00C51B0C" w:rsidRPr="00892E13" w:rsidRDefault="00C51B0C" w:rsidP="00C51B0C">
      <w:pPr>
        <w:pStyle w:val="TXTParagraph"/>
      </w:pPr>
      <w:r>
        <w:fldChar w:fldCharType="begin"/>
      </w:r>
      <w:r>
        <w:instrText xml:space="preserve"> MACROBUTTON  AcceptAllChangesInDoc "&lt;Description of your System Architecture Click to Insert&gt;" </w:instrText>
      </w:r>
      <w:r>
        <w:fldChar w:fldCharType="end"/>
      </w:r>
    </w:p>
    <w:p w14:paraId="70E5C5C0" w14:textId="77777777" w:rsidR="00C51B0C" w:rsidRDefault="00C51B0C" w:rsidP="003D592C">
      <w:pPr>
        <w:pStyle w:val="Heading2"/>
        <w:numPr>
          <w:ilvl w:val="1"/>
          <w:numId w:val="1"/>
        </w:numPr>
      </w:pPr>
      <w:bookmarkStart w:id="124" w:name="_Toc166388893"/>
      <w:bookmarkStart w:id="125" w:name="_Toc183509361"/>
      <w:bookmarkStart w:id="126" w:name="_Toc183509454"/>
      <w:bookmarkStart w:id="127" w:name="_Toc183533991"/>
      <w:bookmarkStart w:id="128" w:name="_Toc183534219"/>
      <w:bookmarkStart w:id="129" w:name="_Toc232925370"/>
      <w:bookmarkStart w:id="130" w:name="_Toc232925450"/>
      <w:bookmarkStart w:id="131" w:name="_Toc232926008"/>
      <w:bookmarkStart w:id="132" w:name="_Toc232926102"/>
      <w:bookmarkStart w:id="133" w:name="_Toc232926225"/>
      <w:bookmarkStart w:id="134" w:name="_Toc433052099"/>
      <w:r>
        <w:t>System Structure Chart</w:t>
      </w:r>
      <w:bookmarkEnd w:id="123"/>
      <w:bookmarkEnd w:id="124"/>
      <w:bookmarkEnd w:id="125"/>
      <w:bookmarkEnd w:id="126"/>
      <w:bookmarkEnd w:id="127"/>
      <w:bookmarkEnd w:id="128"/>
      <w:bookmarkEnd w:id="129"/>
      <w:bookmarkEnd w:id="130"/>
      <w:bookmarkEnd w:id="131"/>
      <w:bookmarkEnd w:id="132"/>
      <w:bookmarkEnd w:id="133"/>
      <w:bookmarkEnd w:id="134"/>
    </w:p>
    <w:p w14:paraId="39E0444C" w14:textId="77777777" w:rsidR="00C51B0C" w:rsidRDefault="00C51B0C" w:rsidP="00C51B0C">
      <w:pPr>
        <w:pStyle w:val="TXTParagraph"/>
      </w:pPr>
      <w:r>
        <w:fldChar w:fldCharType="begin"/>
      </w:r>
      <w:r>
        <w:instrText xml:space="preserve"> MACROBUTTON  AcceptAllChangesInDoc "&lt;Description of your System Structure Click to Insert&gt;" </w:instrText>
      </w:r>
      <w:r>
        <w:fldChar w:fldCharType="end"/>
      </w:r>
    </w:p>
    <w:p w14:paraId="6BA8E0AA" w14:textId="77777777" w:rsidR="00C51B0C" w:rsidRDefault="00C51B0C" w:rsidP="00C51B0C">
      <w:pPr>
        <w:pStyle w:val="TXTParagraph"/>
      </w:pPr>
    </w:p>
    <w:p w14:paraId="48BFB76B" w14:textId="77777777" w:rsidR="00C51B0C" w:rsidRDefault="00C51B0C" w:rsidP="00C51B0C">
      <w:pPr>
        <w:pStyle w:val="TXTParagraph"/>
      </w:pPr>
    </w:p>
    <w:p w14:paraId="7DEC5FCE" w14:textId="77777777" w:rsidR="00C51B0C" w:rsidRDefault="00C51B0C" w:rsidP="00C51B0C">
      <w:pPr>
        <w:pStyle w:val="TXTParagraph"/>
        <w:sectPr w:rsidR="00C51B0C" w:rsidSect="00EE3C46">
          <w:footerReference w:type="even" r:id="rId20"/>
          <w:footerReference w:type="default" r:id="rId21"/>
          <w:pgSz w:w="11906" w:h="16838" w:code="9"/>
          <w:pgMar w:top="2126" w:right="1418" w:bottom="1418" w:left="2126" w:header="720" w:footer="720" w:gutter="0"/>
          <w:cols w:space="720"/>
          <w:formProt w:val="0"/>
          <w:docGrid w:linePitch="360"/>
        </w:sect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6725"/>
        <w:gridCol w:w="6539"/>
      </w:tblGrid>
      <w:tr w:rsidR="00C51B0C" w14:paraId="3E1713DC" w14:textId="77777777" w:rsidTr="00B83F63">
        <w:tc>
          <w:tcPr>
            <w:tcW w:w="13510" w:type="dxa"/>
            <w:gridSpan w:val="2"/>
            <w:tcBorders>
              <w:bottom w:val="single" w:sz="12" w:space="0" w:color="auto"/>
            </w:tcBorders>
            <w:vAlign w:val="center"/>
          </w:tcPr>
          <w:p w14:paraId="70245D2A" w14:textId="77777777" w:rsidR="00C51B0C" w:rsidRPr="0095135B" w:rsidRDefault="00C51B0C" w:rsidP="00B83F63">
            <w:pPr>
              <w:pStyle w:val="IMGCenteredFrame"/>
              <w:keepNext/>
              <w:spacing w:after="120"/>
            </w:pPr>
            <w:r>
              <w:lastRenderedPageBreak/>
              <w:fldChar w:fldCharType="begin"/>
            </w:r>
            <w:r>
              <w:instrText xml:space="preserve"> MACROBUTTON  AcceptAllChangesInDoc "&lt;The Figure Showing Your System Structure Chart Delete This Field then Insert the Figure Instead&gt;" </w:instrText>
            </w:r>
            <w:r>
              <w:fldChar w:fldCharType="end"/>
            </w:r>
          </w:p>
        </w:tc>
      </w:tr>
      <w:tr w:rsidR="00C51B0C" w14:paraId="426D1249" w14:textId="77777777" w:rsidTr="00B83F63">
        <w:tc>
          <w:tcPr>
            <w:tcW w:w="6758" w:type="dxa"/>
            <w:tcBorders>
              <w:top w:val="single" w:sz="12" w:space="0" w:color="auto"/>
              <w:bottom w:val="single" w:sz="4" w:space="0" w:color="auto"/>
              <w:right w:val="single" w:sz="4" w:space="0" w:color="auto"/>
            </w:tcBorders>
          </w:tcPr>
          <w:p w14:paraId="1661C5A7" w14:textId="77777777" w:rsidR="00C51B0C" w:rsidRPr="00E96579" w:rsidRDefault="00C51B0C" w:rsidP="00B83F63">
            <w:pPr>
              <w:spacing w:after="120"/>
              <w:rPr>
                <w:rFonts w:eastAsia="SimSun"/>
              </w:rPr>
            </w:pPr>
            <w:r w:rsidRPr="006F0498">
              <w:rPr>
                <w:rStyle w:val="DECBold"/>
              </w:rPr>
              <w:t>Project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"&lt;Project Name&gt;" </w:instrText>
            </w:r>
            <w:r w:rsidRPr="00E96579">
              <w:rPr>
                <w:rFonts w:eastAsia="SimSun"/>
              </w:rPr>
              <w:fldChar w:fldCharType="end"/>
            </w:r>
          </w:p>
          <w:p w14:paraId="3FE84C45" w14:textId="77777777" w:rsidR="00C51B0C" w:rsidRPr="00E96579" w:rsidRDefault="00C51B0C" w:rsidP="00B83F63">
            <w:pPr>
              <w:spacing w:after="120"/>
              <w:rPr>
                <w:rFonts w:eastAsia="SimSun"/>
              </w:rPr>
            </w:pPr>
            <w:r w:rsidRPr="006F0498">
              <w:rPr>
                <w:rStyle w:val="DECBold"/>
              </w:rPr>
              <w:t>System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"&lt;System Name&gt;" </w:instrText>
            </w:r>
            <w:r w:rsidRPr="00E96579">
              <w:rPr>
                <w:rFonts w:eastAsia="SimSun"/>
              </w:rPr>
              <w:fldChar w:fldCharType="end"/>
            </w:r>
          </w:p>
        </w:tc>
        <w:tc>
          <w:tcPr>
            <w:tcW w:w="6752" w:type="dxa"/>
            <w:tcBorders>
              <w:top w:val="single" w:sz="12" w:space="0" w:color="auto"/>
              <w:left w:val="single" w:sz="4" w:space="0" w:color="auto"/>
              <w:bottom w:val="single" w:sz="4" w:space="0" w:color="auto"/>
            </w:tcBorders>
          </w:tcPr>
          <w:p w14:paraId="4DC2BA2C" w14:textId="77777777" w:rsidR="00C51B0C" w:rsidRPr="00E96579" w:rsidRDefault="00C51B0C" w:rsidP="00B83F63">
            <w:pPr>
              <w:spacing w:after="120"/>
              <w:rPr>
                <w:rFonts w:eastAsia="SimSun"/>
              </w:rPr>
            </w:pPr>
            <w:r w:rsidRPr="006F0498">
              <w:rPr>
                <w:rStyle w:val="DECBold"/>
              </w:rPr>
              <w:t>Major Advisor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&lt;Title&gt;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&lt;Firstname&gt;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&lt;Lastname&gt; </w:instrText>
            </w:r>
            <w:r w:rsidRPr="00E96579">
              <w:rPr>
                <w:rFonts w:eastAsia="SimSun"/>
              </w:rPr>
              <w:fldChar w:fldCharType="end"/>
            </w:r>
          </w:p>
        </w:tc>
      </w:tr>
      <w:tr w:rsidR="00C51B0C" w14:paraId="15C22971" w14:textId="77777777" w:rsidTr="00B83F63">
        <w:tc>
          <w:tcPr>
            <w:tcW w:w="13510" w:type="dxa"/>
            <w:gridSpan w:val="2"/>
            <w:tcBorders>
              <w:top w:val="single" w:sz="4" w:space="0" w:color="auto"/>
              <w:bottom w:val="single" w:sz="12" w:space="0" w:color="auto"/>
            </w:tcBorders>
          </w:tcPr>
          <w:p w14:paraId="6D634E5D" w14:textId="77777777" w:rsidR="00C51B0C" w:rsidRPr="00E96579" w:rsidRDefault="00C51B0C" w:rsidP="00B83F63">
            <w:pPr>
              <w:spacing w:after="120"/>
              <w:rPr>
                <w:rFonts w:eastAsia="SimSun"/>
              </w:rPr>
            </w:pPr>
            <w:r w:rsidRPr="006F0498">
              <w:rPr>
                <w:rStyle w:val="DECBold"/>
              </w:rPr>
              <w:t>Description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"&lt;Short Description of the Figure Placed Above&gt;" </w:instrText>
            </w:r>
            <w:r w:rsidRPr="00E96579">
              <w:rPr>
                <w:rFonts w:eastAsia="SimSun"/>
              </w:rPr>
              <w:fldChar w:fldCharType="end"/>
            </w:r>
          </w:p>
        </w:tc>
      </w:tr>
    </w:tbl>
    <w:p w14:paraId="54BC9E01" w14:textId="77777777" w:rsidR="00C51B0C" w:rsidRDefault="00C51B0C" w:rsidP="00C51B0C">
      <w:pPr>
        <w:pStyle w:val="IMGCaption"/>
      </w:pPr>
      <w:bookmarkStart w:id="135" w:name="_Toc166610806"/>
      <w:bookmarkStart w:id="136" w:name="_Toc181675936"/>
      <w:bookmarkStart w:id="137" w:name="_Toc241914351"/>
      <w:bookmarkStart w:id="138" w:name="_Toc433051683"/>
      <w:r>
        <w:t xml:space="preserve">Figure </w:t>
      </w:r>
      <w:r w:rsidR="00000000">
        <w:fldChar w:fldCharType="begin"/>
      </w:r>
      <w:r w:rsidR="00000000">
        <w:instrText xml:space="preserve"> STYLEREF 1 \s </w:instrText>
      </w:r>
      <w:r w:rsidR="00000000">
        <w:fldChar w:fldCharType="separate"/>
      </w:r>
      <w:r w:rsidR="0025242A">
        <w:rPr>
          <w:noProof/>
        </w:rPr>
        <w:t>3</w:t>
      </w:r>
      <w:r w:rsidR="00000000">
        <w:rPr>
          <w:noProof/>
        </w:rPr>
        <w:fldChar w:fldCharType="end"/>
      </w:r>
      <w:r w:rsidR="003D592C">
        <w:t>.</w:t>
      </w:r>
      <w:r w:rsidR="00000000">
        <w:fldChar w:fldCharType="begin"/>
      </w:r>
      <w:r w:rsidR="00000000">
        <w:instrText xml:space="preserve"> SEQ Figure \* ARABIC \s 1 </w:instrText>
      </w:r>
      <w:r w:rsidR="00000000">
        <w:fldChar w:fldCharType="separate"/>
      </w:r>
      <w:r w:rsidR="0025242A">
        <w:rPr>
          <w:noProof/>
        </w:rPr>
        <w:t>1</w:t>
      </w:r>
      <w:r w:rsidR="00000000">
        <w:rPr>
          <w:noProof/>
        </w:rPr>
        <w:fldChar w:fldCharType="end"/>
      </w:r>
      <w:r>
        <w:rPr>
          <w:noProof/>
        </w:rPr>
        <w:t xml:space="preserve">: </w:t>
      </w:r>
      <w:bookmarkEnd w:id="135"/>
      <w:bookmarkEnd w:id="136"/>
      <w:bookmarkEnd w:id="137"/>
      <w:r w:rsidR="00082855" w:rsidRPr="00082855">
        <w:rPr>
          <w:noProof/>
        </w:rPr>
        <w:t>&lt;Description of the Figure Above&gt;</w:t>
      </w:r>
      <w:bookmarkEnd w:id="138"/>
    </w:p>
    <w:p w14:paraId="630670EA" w14:textId="77777777" w:rsidR="00C51B0C" w:rsidRDefault="00C51B0C" w:rsidP="00C51B0C">
      <w:pPr>
        <w:pStyle w:val="IMGCaption"/>
      </w:pPr>
    </w:p>
    <w:p w14:paraId="0926B813" w14:textId="77777777" w:rsidR="00C51B0C" w:rsidRDefault="00C51B0C" w:rsidP="00C51B0C">
      <w:pPr>
        <w:pStyle w:val="IMGCaption"/>
        <w:sectPr w:rsidR="00C51B0C" w:rsidSect="00EE3C46">
          <w:headerReference w:type="even" r:id="rId22"/>
          <w:headerReference w:type="default" r:id="rId23"/>
          <w:pgSz w:w="16838" w:h="11906" w:orient="landscape" w:code="9"/>
          <w:pgMar w:top="2126" w:right="2126" w:bottom="1418" w:left="1418" w:header="720" w:footer="720" w:gutter="0"/>
          <w:cols w:space="720"/>
          <w:formProt w:val="0"/>
          <w:docGrid w:linePitch="360"/>
        </w:sectPr>
      </w:pPr>
    </w:p>
    <w:p w14:paraId="2D705611" w14:textId="77777777" w:rsidR="00C51B0C" w:rsidRPr="008521C6" w:rsidRDefault="00C51B0C" w:rsidP="00C51B0C">
      <w:pPr>
        <w:pStyle w:val="TXTParagraph"/>
      </w:pPr>
      <w:bookmarkStart w:id="139" w:name="_Toc165641795"/>
      <w:bookmarkStart w:id="140" w:name="_Toc166272242"/>
      <w:r w:rsidRPr="008521C6">
        <w:lastRenderedPageBreak/>
        <w:t>The detailed description of each subsystem is show</w:t>
      </w:r>
      <w:r>
        <w:t>n below:</w:t>
      </w:r>
    </w:p>
    <w:p w14:paraId="49A2A79C" w14:textId="77777777" w:rsidR="00C51B0C" w:rsidRPr="008F74F8" w:rsidRDefault="00C51B0C" w:rsidP="00C51B0C">
      <w:pPr>
        <w:pStyle w:val="TXTParagraph"/>
        <w:numPr>
          <w:ilvl w:val="0"/>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0004F8EC" w14:textId="77777777" w:rsidR="00C51B0C" w:rsidRPr="008F74F8"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59CE22C4" w14:textId="77777777" w:rsidR="00C51B0C"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54189969" w14:textId="77777777" w:rsidR="00C51B0C" w:rsidRDefault="00C51B0C" w:rsidP="00C51B0C">
      <w:pPr>
        <w:pStyle w:val="TXTParagraph"/>
        <w:numPr>
          <w:ilvl w:val="0"/>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4EC24189" w14:textId="77777777" w:rsidR="00C51B0C"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0D59104C" w14:textId="77777777" w:rsidR="00C51B0C" w:rsidRDefault="00C51B0C" w:rsidP="00C51B0C">
      <w:pPr>
        <w:pStyle w:val="TXTParagraph"/>
        <w:numPr>
          <w:ilvl w:val="2"/>
          <w:numId w:val="2"/>
        </w:numPr>
        <w:tabs>
          <w:tab w:val="clear" w:pos="1224"/>
          <w:tab w:val="left" w:pos="306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2CD2D9D3" w14:textId="77777777" w:rsidR="00C51B0C" w:rsidRDefault="00C51B0C" w:rsidP="00C51B0C">
      <w:pPr>
        <w:pStyle w:val="TXTParagraph"/>
        <w:numPr>
          <w:ilvl w:val="3"/>
          <w:numId w:val="2"/>
        </w:numPr>
        <w:tabs>
          <w:tab w:val="clear" w:pos="1728"/>
          <w:tab w:val="num" w:pos="3780"/>
        </w:tabs>
        <w:ind w:left="306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2FFB3F8E" w14:textId="77777777" w:rsidR="00C51B0C" w:rsidRDefault="00C51B0C" w:rsidP="00C51B0C">
      <w:pPr>
        <w:pStyle w:val="TXTParagraph"/>
        <w:numPr>
          <w:ilvl w:val="3"/>
          <w:numId w:val="2"/>
        </w:numPr>
        <w:tabs>
          <w:tab w:val="clear" w:pos="1728"/>
          <w:tab w:val="num" w:pos="3780"/>
        </w:tabs>
        <w:ind w:left="306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54C20480" w14:textId="77777777" w:rsidR="00C51B0C" w:rsidRDefault="00C51B0C" w:rsidP="00C51B0C">
      <w:pPr>
        <w:pStyle w:val="TXTParagraph"/>
        <w:numPr>
          <w:ilvl w:val="2"/>
          <w:numId w:val="2"/>
        </w:numPr>
        <w:tabs>
          <w:tab w:val="clear" w:pos="1224"/>
          <w:tab w:val="left" w:pos="306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32337B24" w14:textId="77777777" w:rsidR="00C51B0C" w:rsidRDefault="00C51B0C" w:rsidP="00C51B0C">
      <w:pPr>
        <w:pStyle w:val="TXTParagraph"/>
        <w:numPr>
          <w:ilvl w:val="3"/>
          <w:numId w:val="2"/>
        </w:numPr>
        <w:tabs>
          <w:tab w:val="clear" w:pos="1728"/>
          <w:tab w:val="num" w:pos="3780"/>
        </w:tabs>
        <w:ind w:left="306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7C07E958" w14:textId="77777777" w:rsidR="00C51B0C" w:rsidRDefault="00C51B0C" w:rsidP="00C51B0C">
      <w:pPr>
        <w:pStyle w:val="TXTParagraph"/>
        <w:numPr>
          <w:ilvl w:val="3"/>
          <w:numId w:val="2"/>
        </w:numPr>
        <w:tabs>
          <w:tab w:val="clear" w:pos="1728"/>
          <w:tab w:val="num" w:pos="3780"/>
        </w:tabs>
        <w:ind w:left="306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568FC9EE" w14:textId="77777777" w:rsidR="00C51B0C" w:rsidRDefault="00C51B0C" w:rsidP="00C51B0C">
      <w:pPr>
        <w:pStyle w:val="TXTParagraph"/>
        <w:numPr>
          <w:ilvl w:val="2"/>
          <w:numId w:val="2"/>
        </w:numPr>
        <w:tabs>
          <w:tab w:val="clear" w:pos="1224"/>
          <w:tab w:val="num" w:pos="3060"/>
        </w:tabs>
        <w:ind w:left="2340" w:hanging="44"/>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r>
        <w:t xml:space="preserve"> </w:t>
      </w:r>
    </w:p>
    <w:p w14:paraId="65429E21" w14:textId="77777777" w:rsidR="00C51B0C" w:rsidRDefault="00C51B0C" w:rsidP="00C51B0C">
      <w:pPr>
        <w:pStyle w:val="TXTParagraph"/>
        <w:numPr>
          <w:ilvl w:val="0"/>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47B93CB1" w14:textId="77777777" w:rsidR="00C51B0C"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285A30F0" w14:textId="77777777" w:rsidR="00C51B0C" w:rsidRDefault="00C51B0C" w:rsidP="00C51B0C">
      <w:pPr>
        <w:pStyle w:val="TXTParagraph"/>
        <w:numPr>
          <w:ilvl w:val="2"/>
          <w:numId w:val="2"/>
        </w:numPr>
        <w:tabs>
          <w:tab w:val="clear" w:pos="1224"/>
          <w:tab w:val="num" w:pos="288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27142A7A" w14:textId="77777777" w:rsidR="00C51B0C" w:rsidRDefault="00C51B0C" w:rsidP="00C51B0C">
      <w:pPr>
        <w:pStyle w:val="TXTParagraph"/>
        <w:numPr>
          <w:ilvl w:val="2"/>
          <w:numId w:val="2"/>
        </w:numPr>
        <w:tabs>
          <w:tab w:val="clear" w:pos="1224"/>
          <w:tab w:val="left" w:pos="288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4BAE4224" w14:textId="77777777" w:rsidR="00C51B0C"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772C4547" w14:textId="77777777" w:rsidR="00C51B0C" w:rsidRDefault="00C51B0C" w:rsidP="00C51B0C">
      <w:pPr>
        <w:pStyle w:val="TXTParagraph"/>
        <w:numPr>
          <w:ilvl w:val="2"/>
          <w:numId w:val="2"/>
        </w:numPr>
        <w:tabs>
          <w:tab w:val="clear" w:pos="1224"/>
          <w:tab w:val="num" w:pos="288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786AABB3" w14:textId="77777777" w:rsidR="00C51B0C" w:rsidRDefault="00C51B0C" w:rsidP="00C51B0C">
      <w:pPr>
        <w:pStyle w:val="TXTParagraph"/>
        <w:numPr>
          <w:ilvl w:val="2"/>
          <w:numId w:val="2"/>
        </w:numPr>
        <w:tabs>
          <w:tab w:val="clear" w:pos="1224"/>
          <w:tab w:val="num" w:pos="288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2F49FC6C" w14:textId="77777777" w:rsidR="00C51B0C" w:rsidRDefault="00C51B0C" w:rsidP="00C51B0C">
      <w:pPr>
        <w:pStyle w:val="TXTParagraph"/>
        <w:numPr>
          <w:ilvl w:val="2"/>
          <w:numId w:val="2"/>
        </w:numPr>
        <w:tabs>
          <w:tab w:val="clear" w:pos="1224"/>
          <w:tab w:val="num" w:pos="288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44658198" w14:textId="77777777" w:rsidR="00C51B0C"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05296D34" w14:textId="77777777" w:rsidR="00C51B0C" w:rsidRDefault="00C51B0C" w:rsidP="00C51B0C">
      <w:pPr>
        <w:pStyle w:val="TXTParagraph"/>
        <w:numPr>
          <w:ilvl w:val="2"/>
          <w:numId w:val="2"/>
        </w:numPr>
        <w:tabs>
          <w:tab w:val="clear" w:pos="1224"/>
          <w:tab w:val="num" w:pos="288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214F1439" w14:textId="77777777" w:rsidR="00C51B0C" w:rsidRDefault="00C51B0C" w:rsidP="00C51B0C">
      <w:pPr>
        <w:pStyle w:val="TXTParagraph"/>
        <w:numPr>
          <w:ilvl w:val="2"/>
          <w:numId w:val="2"/>
        </w:numPr>
        <w:tabs>
          <w:tab w:val="clear" w:pos="1224"/>
          <w:tab w:val="num" w:pos="2880"/>
        </w:tabs>
        <w:ind w:left="2340" w:firstLine="0"/>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71C78840" w14:textId="77777777" w:rsidR="00C51B0C" w:rsidRDefault="00C51B0C" w:rsidP="00C51B0C">
      <w:pPr>
        <w:pStyle w:val="TXTParagraph"/>
        <w:numPr>
          <w:ilvl w:val="0"/>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0EC2EC46" w14:textId="77777777" w:rsidR="00C51B0C"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66EEF7FE" w14:textId="77777777" w:rsidR="00C51B0C" w:rsidRPr="009F7D08" w:rsidRDefault="00C51B0C" w:rsidP="00C51B0C">
      <w:pPr>
        <w:pStyle w:val="TXTParagraph"/>
        <w:numPr>
          <w:ilvl w:val="1"/>
          <w:numId w:val="2"/>
        </w:numPr>
      </w:pPr>
      <w:r>
        <w:fldChar w:fldCharType="begin"/>
      </w:r>
      <w:r>
        <w:instrText xml:space="preserve"> MACROBUTTON  AcceptAllChangesInDoc "&lt;Name of a Subsystem&gt;" </w:instrText>
      </w:r>
      <w:r>
        <w:fldChar w:fldCharType="end"/>
      </w:r>
      <w:r w:rsidRPr="008F74F8">
        <w:t xml:space="preserve"> </w:t>
      </w:r>
      <w:r>
        <w:t>–</w:t>
      </w:r>
      <w:r w:rsidRPr="008F74F8">
        <w:t xml:space="preserve"> </w:t>
      </w:r>
      <w:r>
        <w:fldChar w:fldCharType="begin"/>
      </w:r>
      <w:r>
        <w:instrText xml:space="preserve"> MACROBUTTON  AcceptAllChangesInDoc &lt;Description&gt; </w:instrText>
      </w:r>
      <w:r>
        <w:fldChar w:fldCharType="end"/>
      </w:r>
    </w:p>
    <w:p w14:paraId="78ACBECF" w14:textId="77777777" w:rsidR="00C51B0C" w:rsidRDefault="00C51B0C" w:rsidP="003D592C">
      <w:pPr>
        <w:pStyle w:val="Heading2"/>
        <w:numPr>
          <w:ilvl w:val="1"/>
          <w:numId w:val="1"/>
        </w:numPr>
      </w:pPr>
      <w:bookmarkStart w:id="141" w:name="_Toc166388894"/>
      <w:r>
        <w:br w:type="page"/>
      </w:r>
      <w:bookmarkStart w:id="142" w:name="_Toc183509362"/>
      <w:bookmarkStart w:id="143" w:name="_Toc183509455"/>
      <w:bookmarkStart w:id="144" w:name="_Toc183533992"/>
      <w:bookmarkStart w:id="145" w:name="_Toc183534220"/>
      <w:bookmarkStart w:id="146" w:name="_Toc232925371"/>
      <w:bookmarkStart w:id="147" w:name="_Toc232925451"/>
      <w:bookmarkStart w:id="148" w:name="_Toc232926009"/>
      <w:bookmarkStart w:id="149" w:name="_Toc232926103"/>
      <w:bookmarkStart w:id="150" w:name="_Toc232926226"/>
      <w:bookmarkStart w:id="151" w:name="_Toc433052100"/>
      <w:r>
        <w:lastRenderedPageBreak/>
        <w:t>Process Analysis and Design</w:t>
      </w:r>
      <w:bookmarkEnd w:id="139"/>
      <w:bookmarkEnd w:id="140"/>
      <w:bookmarkEnd w:id="141"/>
      <w:bookmarkEnd w:id="142"/>
      <w:bookmarkEnd w:id="143"/>
      <w:bookmarkEnd w:id="144"/>
      <w:bookmarkEnd w:id="145"/>
      <w:bookmarkEnd w:id="146"/>
      <w:bookmarkEnd w:id="147"/>
      <w:bookmarkEnd w:id="148"/>
      <w:bookmarkEnd w:id="149"/>
      <w:bookmarkEnd w:id="150"/>
      <w:bookmarkEnd w:id="151"/>
    </w:p>
    <w:p w14:paraId="16210EDA" w14:textId="77777777" w:rsidR="00C51B0C" w:rsidRDefault="00C51B0C" w:rsidP="003D592C">
      <w:pPr>
        <w:pStyle w:val="Heading3"/>
        <w:numPr>
          <w:ilvl w:val="2"/>
          <w:numId w:val="1"/>
        </w:numPr>
      </w:pPr>
      <w:bookmarkStart w:id="152" w:name="_Toc165641796"/>
      <w:bookmarkStart w:id="153" w:name="_Toc166272243"/>
      <w:bookmarkStart w:id="154" w:name="_Toc166388895"/>
      <w:bookmarkStart w:id="155" w:name="_Toc183509363"/>
      <w:bookmarkStart w:id="156" w:name="_Toc183509456"/>
      <w:bookmarkStart w:id="157" w:name="_Toc183533993"/>
      <w:bookmarkStart w:id="158" w:name="_Toc183534221"/>
      <w:bookmarkStart w:id="159" w:name="_Toc232925372"/>
      <w:bookmarkStart w:id="160" w:name="_Toc232925452"/>
      <w:bookmarkStart w:id="161" w:name="_Toc232926010"/>
      <w:bookmarkStart w:id="162" w:name="_Toc232926104"/>
      <w:bookmarkStart w:id="163" w:name="_Toc232926227"/>
      <w:bookmarkStart w:id="164" w:name="_Toc433052101"/>
      <w:r>
        <w:t>Data Flow Diagram</w:t>
      </w:r>
      <w:bookmarkEnd w:id="152"/>
      <w:bookmarkEnd w:id="153"/>
      <w:bookmarkEnd w:id="154"/>
      <w:bookmarkEnd w:id="155"/>
      <w:bookmarkEnd w:id="156"/>
      <w:bookmarkEnd w:id="157"/>
      <w:bookmarkEnd w:id="158"/>
      <w:bookmarkEnd w:id="159"/>
      <w:bookmarkEnd w:id="160"/>
      <w:bookmarkEnd w:id="161"/>
      <w:bookmarkEnd w:id="162"/>
      <w:bookmarkEnd w:id="163"/>
      <w:bookmarkEnd w:id="164"/>
    </w:p>
    <w:p w14:paraId="0D437A38" w14:textId="77777777" w:rsidR="00C51B0C" w:rsidRDefault="00C51B0C" w:rsidP="00C51B0C">
      <w:pPr>
        <w:pStyle w:val="TXTParagraph"/>
      </w:pPr>
      <w:r>
        <w:fldChar w:fldCharType="begin"/>
      </w:r>
      <w:r>
        <w:instrText xml:space="preserve"> MACROBUTTON  AcceptAllChangesInDoc &lt;Brief Description of the Data Flow Diagram&gt; </w:instrText>
      </w:r>
      <w:r>
        <w:fldChar w:fldCharType="end"/>
      </w:r>
    </w:p>
    <w:p w14:paraId="70B47295" w14:textId="77777777" w:rsidR="00C51B0C" w:rsidRDefault="00C51B0C" w:rsidP="00C51B0C">
      <w:pPr>
        <w:pStyle w:val="TXTParagraph"/>
      </w:pPr>
    </w:p>
    <w:p w14:paraId="559CBFD4" w14:textId="77777777" w:rsidR="00C51B0C" w:rsidRDefault="00C51B0C" w:rsidP="00C51B0C">
      <w:pPr>
        <w:pStyle w:val="TXTParagraph"/>
        <w:sectPr w:rsidR="00C51B0C" w:rsidSect="000E0270">
          <w:headerReference w:type="even" r:id="rId24"/>
          <w:headerReference w:type="default" r:id="rId25"/>
          <w:pgSz w:w="11906" w:h="16838" w:code="9"/>
          <w:pgMar w:top="2126" w:right="1418" w:bottom="1418" w:left="2126" w:header="720" w:footer="720" w:gutter="0"/>
          <w:cols w:space="720"/>
          <w:formProt w:val="0"/>
          <w:docGrid w:linePitch="360"/>
        </w:sect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6732"/>
        <w:gridCol w:w="6532"/>
      </w:tblGrid>
      <w:tr w:rsidR="00C51B0C" w14:paraId="0E58E44D" w14:textId="77777777" w:rsidTr="00B83F63">
        <w:tc>
          <w:tcPr>
            <w:tcW w:w="13510" w:type="dxa"/>
            <w:gridSpan w:val="2"/>
            <w:tcBorders>
              <w:bottom w:val="single" w:sz="12" w:space="0" w:color="auto"/>
            </w:tcBorders>
            <w:vAlign w:val="center"/>
          </w:tcPr>
          <w:bookmarkStart w:id="165" w:name="_Toc166610808"/>
          <w:bookmarkStart w:id="166" w:name="_Toc181675938"/>
          <w:p w14:paraId="79781209" w14:textId="77777777" w:rsidR="00C51B0C" w:rsidRPr="0095135B" w:rsidRDefault="00C51B0C" w:rsidP="00B83F63">
            <w:pPr>
              <w:pStyle w:val="IMGCenteredFrame"/>
              <w:keepNext/>
              <w:spacing w:after="120"/>
            </w:pPr>
            <w:r>
              <w:lastRenderedPageBreak/>
              <w:fldChar w:fldCharType="begin"/>
            </w:r>
            <w:r>
              <w:instrText xml:space="preserve"> MACROBUTTON  AcceptAllChangesInDoc "&lt;The Figure Showing Your System Context Diagram Delete This Field then Insert the Figure Instead&gt;" </w:instrText>
            </w:r>
            <w:r>
              <w:fldChar w:fldCharType="end"/>
            </w:r>
          </w:p>
        </w:tc>
      </w:tr>
      <w:tr w:rsidR="00C51B0C" w14:paraId="6D8DABF0" w14:textId="77777777" w:rsidTr="00B83F63">
        <w:tc>
          <w:tcPr>
            <w:tcW w:w="6758" w:type="dxa"/>
            <w:tcBorders>
              <w:top w:val="single" w:sz="12" w:space="0" w:color="auto"/>
              <w:bottom w:val="single" w:sz="4" w:space="0" w:color="auto"/>
              <w:right w:val="single" w:sz="4" w:space="0" w:color="auto"/>
            </w:tcBorders>
          </w:tcPr>
          <w:p w14:paraId="033B095C" w14:textId="77777777" w:rsidR="00C51B0C" w:rsidRPr="00E96579" w:rsidRDefault="00C51B0C" w:rsidP="00B83F63">
            <w:pPr>
              <w:spacing w:after="120"/>
              <w:rPr>
                <w:rFonts w:eastAsia="SimSun"/>
              </w:rPr>
            </w:pPr>
            <w:r w:rsidRPr="006F0498">
              <w:rPr>
                <w:rStyle w:val="DECBold"/>
              </w:rPr>
              <w:t>Project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"&lt;Project Name&gt;" </w:instrText>
            </w:r>
            <w:r w:rsidRPr="00E96579">
              <w:rPr>
                <w:rFonts w:eastAsia="SimSun"/>
              </w:rPr>
              <w:fldChar w:fldCharType="end"/>
            </w:r>
          </w:p>
          <w:p w14:paraId="0AE2C86C" w14:textId="77777777" w:rsidR="00C51B0C" w:rsidRPr="00E96579" w:rsidRDefault="00C51B0C" w:rsidP="00B83F63">
            <w:pPr>
              <w:spacing w:after="120"/>
              <w:rPr>
                <w:rFonts w:eastAsia="SimSun"/>
              </w:rPr>
            </w:pPr>
            <w:r w:rsidRPr="006F0498">
              <w:rPr>
                <w:rStyle w:val="DECBold"/>
              </w:rPr>
              <w:t>System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"&lt;System Name&gt;" </w:instrText>
            </w:r>
            <w:r w:rsidRPr="00E96579">
              <w:rPr>
                <w:rFonts w:eastAsia="SimSun"/>
              </w:rPr>
              <w:fldChar w:fldCharType="end"/>
            </w:r>
          </w:p>
        </w:tc>
        <w:tc>
          <w:tcPr>
            <w:tcW w:w="6752" w:type="dxa"/>
            <w:tcBorders>
              <w:top w:val="single" w:sz="12" w:space="0" w:color="auto"/>
              <w:left w:val="single" w:sz="4" w:space="0" w:color="auto"/>
              <w:bottom w:val="single" w:sz="4" w:space="0" w:color="auto"/>
            </w:tcBorders>
          </w:tcPr>
          <w:p w14:paraId="392F7AFA" w14:textId="77777777" w:rsidR="00C51B0C" w:rsidRPr="00E96579" w:rsidRDefault="00C51B0C" w:rsidP="00B83F63">
            <w:pPr>
              <w:spacing w:after="120"/>
              <w:rPr>
                <w:rFonts w:eastAsia="SimSun"/>
              </w:rPr>
            </w:pPr>
            <w:r w:rsidRPr="006F0498">
              <w:rPr>
                <w:rStyle w:val="DECBold"/>
              </w:rPr>
              <w:t>Major Advisor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&lt;Title&gt;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&lt;Firstname&gt;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&lt;Lastname&gt; </w:instrText>
            </w:r>
            <w:r w:rsidRPr="00E96579">
              <w:rPr>
                <w:rFonts w:eastAsia="SimSun"/>
              </w:rPr>
              <w:fldChar w:fldCharType="end"/>
            </w:r>
          </w:p>
        </w:tc>
      </w:tr>
      <w:tr w:rsidR="00C51B0C" w14:paraId="708871F8" w14:textId="77777777" w:rsidTr="00B83F63">
        <w:tc>
          <w:tcPr>
            <w:tcW w:w="13510" w:type="dxa"/>
            <w:gridSpan w:val="2"/>
            <w:tcBorders>
              <w:top w:val="single" w:sz="4" w:space="0" w:color="auto"/>
              <w:bottom w:val="single" w:sz="12" w:space="0" w:color="auto"/>
            </w:tcBorders>
          </w:tcPr>
          <w:p w14:paraId="6F0A1304" w14:textId="77777777" w:rsidR="00C51B0C" w:rsidRPr="00E96579" w:rsidRDefault="00C51B0C" w:rsidP="00B83F63">
            <w:pPr>
              <w:spacing w:after="120"/>
              <w:rPr>
                <w:rFonts w:eastAsia="SimSun"/>
              </w:rPr>
            </w:pPr>
            <w:r w:rsidRPr="006F0498">
              <w:rPr>
                <w:rStyle w:val="DECBold"/>
              </w:rPr>
              <w:t>Description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"&lt;Short Description of the Figure Placed Above&gt;" </w:instrText>
            </w:r>
            <w:r w:rsidRPr="00E96579">
              <w:rPr>
                <w:rFonts w:eastAsia="SimSun"/>
              </w:rPr>
              <w:fldChar w:fldCharType="end"/>
            </w:r>
          </w:p>
        </w:tc>
      </w:tr>
    </w:tbl>
    <w:p w14:paraId="3D891820" w14:textId="77777777" w:rsidR="00C51B0C" w:rsidRDefault="00C51B0C" w:rsidP="00C51B0C">
      <w:pPr>
        <w:pStyle w:val="IMGCaption"/>
      </w:pPr>
      <w:bookmarkStart w:id="167" w:name="_Toc241914352"/>
      <w:bookmarkStart w:id="168" w:name="_Toc433051684"/>
      <w:r>
        <w:t xml:space="preserve">Figure </w:t>
      </w:r>
      <w:r w:rsidR="00000000">
        <w:fldChar w:fldCharType="begin"/>
      </w:r>
      <w:r w:rsidR="00000000">
        <w:instrText xml:space="preserve"> STYLEREF 1 \s </w:instrText>
      </w:r>
      <w:r w:rsidR="00000000">
        <w:fldChar w:fldCharType="separate"/>
      </w:r>
      <w:r w:rsidR="0025242A">
        <w:rPr>
          <w:noProof/>
        </w:rPr>
        <w:t>3</w:t>
      </w:r>
      <w:r w:rsidR="00000000">
        <w:rPr>
          <w:noProof/>
        </w:rPr>
        <w:fldChar w:fldCharType="end"/>
      </w:r>
      <w:r w:rsidR="003D592C">
        <w:t>.</w:t>
      </w:r>
      <w:r w:rsidR="00000000">
        <w:fldChar w:fldCharType="begin"/>
      </w:r>
      <w:r w:rsidR="00000000">
        <w:instrText xml:space="preserve"> SEQ Figure \* ARABIC \s 1 </w:instrText>
      </w:r>
      <w:r w:rsidR="00000000">
        <w:fldChar w:fldCharType="separate"/>
      </w:r>
      <w:r w:rsidR="0025242A">
        <w:rPr>
          <w:noProof/>
        </w:rPr>
        <w:t>2</w:t>
      </w:r>
      <w:r w:rsidR="00000000">
        <w:rPr>
          <w:noProof/>
        </w:rPr>
        <w:fldChar w:fldCharType="end"/>
      </w:r>
      <w:r w:rsidRPr="001E7841">
        <w:t xml:space="preserve">: </w:t>
      </w:r>
      <w:bookmarkEnd w:id="165"/>
      <w:bookmarkEnd w:id="166"/>
      <w:bookmarkEnd w:id="167"/>
      <w:r w:rsidR="00082855" w:rsidRPr="00082855">
        <w:t>&lt;Description of the Figure Above&gt;</w:t>
      </w:r>
      <w:bookmarkEnd w:id="168"/>
    </w:p>
    <w:p w14:paraId="4F6F6628" w14:textId="77777777" w:rsidR="00C51B0C" w:rsidRDefault="00C51B0C" w:rsidP="00C51B0C">
      <w:pPr>
        <w:pStyle w:val="IMGCaption"/>
        <w:sectPr w:rsidR="00C51B0C" w:rsidSect="000E0270">
          <w:headerReference w:type="even" r:id="rId26"/>
          <w:headerReference w:type="default" r:id="rId27"/>
          <w:footerReference w:type="even" r:id="rId28"/>
          <w:footerReference w:type="default" r:id="rId29"/>
          <w:pgSz w:w="16838" w:h="11906" w:orient="landscape" w:code="9"/>
          <w:pgMar w:top="2126" w:right="2126" w:bottom="1418" w:left="1418" w:header="720" w:footer="720" w:gutter="0"/>
          <w:cols w:space="720"/>
          <w:formProt w:val="0"/>
          <w:docGrid w:linePitch="360"/>
        </w:sectPr>
      </w:pPr>
    </w:p>
    <w:p w14:paraId="7FAEE0E6" w14:textId="77777777" w:rsidR="00C51B0C" w:rsidRDefault="00C51B0C" w:rsidP="00C51B0C"/>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4481"/>
        <w:gridCol w:w="3851"/>
      </w:tblGrid>
      <w:tr w:rsidR="00C51B0C" w14:paraId="00085E86" w14:textId="77777777" w:rsidTr="00B83F63">
        <w:tc>
          <w:tcPr>
            <w:tcW w:w="13510" w:type="dxa"/>
            <w:gridSpan w:val="2"/>
            <w:tcBorders>
              <w:bottom w:val="single" w:sz="12" w:space="0" w:color="auto"/>
            </w:tcBorders>
            <w:vAlign w:val="center"/>
          </w:tcPr>
          <w:bookmarkStart w:id="169" w:name="_Toc166266409"/>
          <w:bookmarkStart w:id="170" w:name="_Toc166610809"/>
          <w:bookmarkStart w:id="171" w:name="_Toc181675939"/>
          <w:p w14:paraId="72F6C59F" w14:textId="77777777" w:rsidR="00C51B0C" w:rsidRPr="0095135B" w:rsidRDefault="00C51B0C" w:rsidP="00B83F63">
            <w:pPr>
              <w:pStyle w:val="IMGCenteredFrame"/>
              <w:keepNext/>
              <w:spacing w:after="120"/>
            </w:pPr>
            <w:r>
              <w:fldChar w:fldCharType="begin"/>
            </w:r>
            <w:r>
              <w:instrText xml:space="preserve"> MACROBUTTON  AcceptAllChangesInDoc "&lt;The Figure&gt;" </w:instrText>
            </w:r>
            <w:r>
              <w:fldChar w:fldCharType="end"/>
            </w:r>
          </w:p>
        </w:tc>
      </w:tr>
      <w:tr w:rsidR="00C51B0C" w14:paraId="157D3C49" w14:textId="77777777" w:rsidTr="00B83F63">
        <w:tc>
          <w:tcPr>
            <w:tcW w:w="6758" w:type="dxa"/>
            <w:tcBorders>
              <w:top w:val="single" w:sz="12" w:space="0" w:color="auto"/>
              <w:bottom w:val="single" w:sz="4" w:space="0" w:color="auto"/>
              <w:right w:val="single" w:sz="4" w:space="0" w:color="auto"/>
            </w:tcBorders>
          </w:tcPr>
          <w:p w14:paraId="5C1EF499" w14:textId="77777777" w:rsidR="00C51B0C" w:rsidRPr="00E96579" w:rsidRDefault="00C51B0C" w:rsidP="00B83F63">
            <w:pPr>
              <w:spacing w:after="120"/>
              <w:rPr>
                <w:rFonts w:eastAsia="SimSun"/>
              </w:rPr>
            </w:pPr>
            <w:r w:rsidRPr="006F0498">
              <w:rPr>
                <w:rStyle w:val="DECBold"/>
              </w:rPr>
              <w:t>Project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"&lt;Project Name&gt;" </w:instrText>
            </w:r>
            <w:r w:rsidRPr="00E96579">
              <w:rPr>
                <w:rFonts w:eastAsia="SimSun"/>
              </w:rPr>
              <w:fldChar w:fldCharType="end"/>
            </w:r>
          </w:p>
          <w:p w14:paraId="2A9A7B16" w14:textId="77777777" w:rsidR="00C51B0C" w:rsidRPr="00E96579" w:rsidRDefault="00C51B0C" w:rsidP="00B83F63">
            <w:pPr>
              <w:spacing w:after="120"/>
              <w:rPr>
                <w:rFonts w:eastAsia="SimSun"/>
              </w:rPr>
            </w:pPr>
            <w:r w:rsidRPr="006F0498">
              <w:rPr>
                <w:rStyle w:val="DECBold"/>
              </w:rPr>
              <w:t>System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"&lt;System Name&gt;" </w:instrText>
            </w:r>
            <w:r w:rsidRPr="00E96579">
              <w:rPr>
                <w:rFonts w:eastAsia="SimSun"/>
              </w:rPr>
              <w:fldChar w:fldCharType="end"/>
            </w:r>
          </w:p>
        </w:tc>
        <w:tc>
          <w:tcPr>
            <w:tcW w:w="6752" w:type="dxa"/>
            <w:tcBorders>
              <w:top w:val="single" w:sz="12" w:space="0" w:color="auto"/>
              <w:left w:val="single" w:sz="4" w:space="0" w:color="auto"/>
              <w:bottom w:val="single" w:sz="4" w:space="0" w:color="auto"/>
            </w:tcBorders>
          </w:tcPr>
          <w:p w14:paraId="0370B285" w14:textId="77777777" w:rsidR="00C51B0C" w:rsidRPr="00E96579" w:rsidRDefault="00C51B0C" w:rsidP="00B83F63">
            <w:pPr>
              <w:spacing w:after="120"/>
              <w:rPr>
                <w:rFonts w:eastAsia="SimSun"/>
              </w:rPr>
            </w:pPr>
            <w:r w:rsidRPr="006F0498">
              <w:rPr>
                <w:rStyle w:val="DECBold"/>
              </w:rPr>
              <w:t>Major Advisor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&lt;Title&gt;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&lt;Firstname&gt;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&lt;Lastname&gt; </w:instrText>
            </w:r>
            <w:r w:rsidRPr="00E96579">
              <w:rPr>
                <w:rFonts w:eastAsia="SimSun"/>
              </w:rPr>
              <w:fldChar w:fldCharType="end"/>
            </w:r>
          </w:p>
        </w:tc>
      </w:tr>
      <w:tr w:rsidR="00C51B0C" w14:paraId="0EAF4EE6" w14:textId="77777777" w:rsidTr="00B83F63">
        <w:tc>
          <w:tcPr>
            <w:tcW w:w="13510" w:type="dxa"/>
            <w:gridSpan w:val="2"/>
            <w:tcBorders>
              <w:top w:val="single" w:sz="4" w:space="0" w:color="auto"/>
              <w:bottom w:val="single" w:sz="12" w:space="0" w:color="auto"/>
            </w:tcBorders>
          </w:tcPr>
          <w:p w14:paraId="007E7731" w14:textId="77777777" w:rsidR="00C51B0C" w:rsidRPr="00E96579" w:rsidRDefault="00C51B0C" w:rsidP="00B83F63">
            <w:pPr>
              <w:spacing w:after="120"/>
              <w:rPr>
                <w:rFonts w:eastAsia="SimSun"/>
              </w:rPr>
            </w:pPr>
            <w:r w:rsidRPr="006F0498">
              <w:rPr>
                <w:rStyle w:val="DECBold"/>
              </w:rPr>
              <w:t>Description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"&lt;Short Description of the Figure Placed Above&gt;" </w:instrText>
            </w:r>
            <w:r w:rsidRPr="00E96579">
              <w:rPr>
                <w:rFonts w:eastAsia="SimSun"/>
              </w:rPr>
              <w:fldChar w:fldCharType="end"/>
            </w:r>
          </w:p>
        </w:tc>
      </w:tr>
    </w:tbl>
    <w:p w14:paraId="76727497" w14:textId="77777777" w:rsidR="00C51B0C" w:rsidRDefault="00C51B0C" w:rsidP="00C51B0C">
      <w:pPr>
        <w:pStyle w:val="IMGCaption"/>
      </w:pPr>
      <w:bookmarkStart w:id="172" w:name="_Toc241914353"/>
      <w:bookmarkStart w:id="173" w:name="_Toc433051685"/>
      <w:r>
        <w:t xml:space="preserve">Figure </w:t>
      </w:r>
      <w:r w:rsidR="00000000">
        <w:fldChar w:fldCharType="begin"/>
      </w:r>
      <w:r w:rsidR="00000000">
        <w:instrText xml:space="preserve"> STYLEREF 1 \s </w:instrText>
      </w:r>
      <w:r w:rsidR="00000000">
        <w:fldChar w:fldCharType="separate"/>
      </w:r>
      <w:r w:rsidR="0025242A">
        <w:rPr>
          <w:noProof/>
        </w:rPr>
        <w:t>3</w:t>
      </w:r>
      <w:r w:rsidR="00000000">
        <w:rPr>
          <w:noProof/>
        </w:rPr>
        <w:fldChar w:fldCharType="end"/>
      </w:r>
      <w:r w:rsidR="003D592C">
        <w:t>.</w:t>
      </w:r>
      <w:r w:rsidR="00000000">
        <w:fldChar w:fldCharType="begin"/>
      </w:r>
      <w:r w:rsidR="00000000">
        <w:instrText xml:space="preserve"> SEQ Figure \* ARABIC \s 1 </w:instrText>
      </w:r>
      <w:r w:rsidR="00000000">
        <w:fldChar w:fldCharType="separate"/>
      </w:r>
      <w:r w:rsidR="0025242A">
        <w:rPr>
          <w:noProof/>
        </w:rPr>
        <w:t>3</w:t>
      </w:r>
      <w:r w:rsidR="00000000">
        <w:rPr>
          <w:noProof/>
        </w:rPr>
        <w:fldChar w:fldCharType="end"/>
      </w:r>
      <w:r>
        <w:t xml:space="preserve">: </w:t>
      </w:r>
      <w:bookmarkEnd w:id="169"/>
      <w:bookmarkEnd w:id="170"/>
      <w:bookmarkEnd w:id="171"/>
      <w:bookmarkEnd w:id="172"/>
      <w:r w:rsidR="00082855" w:rsidRPr="00082855">
        <w:t>&lt;Description of the Figure Above&gt;</w:t>
      </w:r>
      <w:bookmarkEnd w:id="173"/>
    </w:p>
    <w:p w14:paraId="1FEFC28D" w14:textId="77777777" w:rsidR="008D1D5E" w:rsidRDefault="008D1D5E" w:rsidP="00C51B0C">
      <w:pPr>
        <w:pStyle w:val="IMGCaption"/>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4485"/>
        <w:gridCol w:w="3847"/>
      </w:tblGrid>
      <w:tr w:rsidR="008D1D5E" w14:paraId="508DED40" w14:textId="77777777" w:rsidTr="008D1D5E">
        <w:tc>
          <w:tcPr>
            <w:tcW w:w="8578" w:type="dxa"/>
            <w:gridSpan w:val="2"/>
            <w:tcBorders>
              <w:bottom w:val="single" w:sz="12" w:space="0" w:color="auto"/>
            </w:tcBorders>
            <w:vAlign w:val="center"/>
          </w:tcPr>
          <w:p w14:paraId="4C07567E" w14:textId="77777777" w:rsidR="008D1D5E" w:rsidRPr="0095135B" w:rsidRDefault="00C51B0C" w:rsidP="00896F3B">
            <w:pPr>
              <w:pStyle w:val="IMGCenteredFrame"/>
              <w:keepNext/>
              <w:spacing w:after="120"/>
            </w:pPr>
            <w:r>
              <w:br w:type="page"/>
            </w:r>
            <w:r w:rsidR="008D1D5E">
              <w:fldChar w:fldCharType="begin"/>
            </w:r>
            <w:r w:rsidR="008D1D5E">
              <w:instrText xml:space="preserve"> MACROBUTTON  AcceptAllChangesInDoc "&lt;The Figure&gt;" </w:instrText>
            </w:r>
            <w:r w:rsidR="008D1D5E">
              <w:fldChar w:fldCharType="end"/>
            </w:r>
          </w:p>
        </w:tc>
      </w:tr>
      <w:tr w:rsidR="008D1D5E" w14:paraId="782072FC" w14:textId="77777777" w:rsidTr="008D1D5E">
        <w:tc>
          <w:tcPr>
            <w:tcW w:w="4590" w:type="dxa"/>
            <w:tcBorders>
              <w:top w:val="single" w:sz="12" w:space="0" w:color="auto"/>
              <w:bottom w:val="single" w:sz="4" w:space="0" w:color="auto"/>
              <w:right w:val="single" w:sz="4" w:space="0" w:color="auto"/>
            </w:tcBorders>
          </w:tcPr>
          <w:p w14:paraId="6FD3830B" w14:textId="77777777" w:rsidR="008D1D5E" w:rsidRPr="00E96579" w:rsidRDefault="008D1D5E" w:rsidP="00896F3B">
            <w:pPr>
              <w:spacing w:after="120"/>
              <w:rPr>
                <w:rFonts w:eastAsia="SimSun"/>
              </w:rPr>
            </w:pPr>
            <w:r w:rsidRPr="006F0498">
              <w:rPr>
                <w:rStyle w:val="DECBold"/>
              </w:rPr>
              <w:t>Project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"&lt;Project Name&gt;" </w:instrText>
            </w:r>
            <w:r w:rsidRPr="00E96579">
              <w:rPr>
                <w:rFonts w:eastAsia="SimSun"/>
              </w:rPr>
              <w:fldChar w:fldCharType="end"/>
            </w:r>
          </w:p>
          <w:p w14:paraId="20573230" w14:textId="77777777" w:rsidR="008D1D5E" w:rsidRPr="00E96579" w:rsidRDefault="008D1D5E" w:rsidP="00896F3B">
            <w:pPr>
              <w:spacing w:after="120"/>
              <w:rPr>
                <w:rFonts w:eastAsia="SimSun"/>
              </w:rPr>
            </w:pPr>
            <w:r w:rsidRPr="006F0498">
              <w:rPr>
                <w:rStyle w:val="DECBold"/>
              </w:rPr>
              <w:t>System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"&lt;System Name&gt;" </w:instrText>
            </w:r>
            <w:r w:rsidRPr="00E96579">
              <w:rPr>
                <w:rFonts w:eastAsia="SimSun"/>
              </w:rPr>
              <w:fldChar w:fldCharType="end"/>
            </w:r>
          </w:p>
        </w:tc>
        <w:tc>
          <w:tcPr>
            <w:tcW w:w="3988" w:type="dxa"/>
            <w:tcBorders>
              <w:top w:val="single" w:sz="12" w:space="0" w:color="auto"/>
              <w:left w:val="single" w:sz="4" w:space="0" w:color="auto"/>
              <w:bottom w:val="single" w:sz="4" w:space="0" w:color="auto"/>
            </w:tcBorders>
          </w:tcPr>
          <w:p w14:paraId="4C2D1236" w14:textId="77777777" w:rsidR="008D1D5E" w:rsidRPr="00E96579" w:rsidRDefault="008D1D5E" w:rsidP="00896F3B">
            <w:pPr>
              <w:spacing w:after="120"/>
              <w:rPr>
                <w:rFonts w:eastAsia="SimSun"/>
              </w:rPr>
            </w:pPr>
            <w:r w:rsidRPr="006F0498">
              <w:rPr>
                <w:rStyle w:val="DECBold"/>
              </w:rPr>
              <w:t>Major Advisor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&lt;Title&gt;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&lt;Firstname&gt;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&lt;Lastname&gt; </w:instrText>
            </w:r>
            <w:r w:rsidRPr="00E96579">
              <w:rPr>
                <w:rFonts w:eastAsia="SimSun"/>
              </w:rPr>
              <w:fldChar w:fldCharType="end"/>
            </w:r>
          </w:p>
        </w:tc>
      </w:tr>
      <w:tr w:rsidR="008D1D5E" w14:paraId="5AB11F2A" w14:textId="77777777" w:rsidTr="008D1D5E">
        <w:tc>
          <w:tcPr>
            <w:tcW w:w="8578" w:type="dxa"/>
            <w:gridSpan w:val="2"/>
            <w:tcBorders>
              <w:top w:val="single" w:sz="4" w:space="0" w:color="auto"/>
              <w:bottom w:val="single" w:sz="12" w:space="0" w:color="auto"/>
            </w:tcBorders>
          </w:tcPr>
          <w:p w14:paraId="0FE837CB" w14:textId="77777777" w:rsidR="008D1D5E" w:rsidRPr="00E96579" w:rsidRDefault="008D1D5E" w:rsidP="00896F3B">
            <w:pPr>
              <w:spacing w:after="120"/>
              <w:rPr>
                <w:rFonts w:eastAsia="SimSun"/>
              </w:rPr>
            </w:pPr>
            <w:r w:rsidRPr="006F0498">
              <w:rPr>
                <w:rStyle w:val="DECBold"/>
              </w:rPr>
              <w:t>Description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"&lt;Short Description of the Figure Placed Above&gt;" </w:instrText>
            </w:r>
            <w:r w:rsidRPr="00E96579">
              <w:rPr>
                <w:rFonts w:eastAsia="SimSun"/>
              </w:rPr>
              <w:fldChar w:fldCharType="end"/>
            </w:r>
          </w:p>
        </w:tc>
      </w:tr>
    </w:tbl>
    <w:p w14:paraId="580585D8" w14:textId="77777777" w:rsidR="008D1D5E" w:rsidRDefault="008D1D5E" w:rsidP="008D1D5E">
      <w:pPr>
        <w:pStyle w:val="IMGCaption"/>
      </w:pPr>
      <w:bookmarkStart w:id="174" w:name="_Toc433051686"/>
      <w:r>
        <w:t xml:space="preserve">Figure </w:t>
      </w:r>
      <w:r w:rsidR="00000000">
        <w:fldChar w:fldCharType="begin"/>
      </w:r>
      <w:r w:rsidR="00000000">
        <w:instrText xml:space="preserve"> STYLEREF 1 \s </w:instrText>
      </w:r>
      <w:r w:rsidR="00000000">
        <w:fldChar w:fldCharType="separate"/>
      </w:r>
      <w:r w:rsidR="0025242A">
        <w:rPr>
          <w:noProof/>
        </w:rPr>
        <w:t>3</w:t>
      </w:r>
      <w:r w:rsidR="00000000">
        <w:rPr>
          <w:noProof/>
        </w:rPr>
        <w:fldChar w:fldCharType="end"/>
      </w:r>
      <w:r w:rsidR="003D592C">
        <w:t>.</w:t>
      </w:r>
      <w:r w:rsidR="00000000">
        <w:fldChar w:fldCharType="begin"/>
      </w:r>
      <w:r w:rsidR="00000000">
        <w:instrText xml:space="preserve"> SEQ Figure \* ARABIC \s 1 </w:instrText>
      </w:r>
      <w:r w:rsidR="00000000">
        <w:fldChar w:fldCharType="separate"/>
      </w:r>
      <w:r w:rsidR="0025242A">
        <w:rPr>
          <w:noProof/>
        </w:rPr>
        <w:t>4</w:t>
      </w:r>
      <w:r w:rsidR="00000000">
        <w:rPr>
          <w:noProof/>
        </w:rPr>
        <w:fldChar w:fldCharType="end"/>
      </w:r>
      <w:r>
        <w:t xml:space="preserve">: </w:t>
      </w:r>
      <w:r w:rsidR="00082855" w:rsidRPr="00082855">
        <w:t>&lt;Description of the Figure Above&gt;</w:t>
      </w:r>
      <w:bookmarkEnd w:id="174"/>
    </w:p>
    <w:p w14:paraId="66EC8569" w14:textId="77777777" w:rsidR="00C51B0C" w:rsidRDefault="00C51B0C" w:rsidP="00C51B0C"/>
    <w:p w14:paraId="1AC6F419" w14:textId="77777777" w:rsidR="008D1D5E" w:rsidRDefault="008D1D5E" w:rsidP="00C51B0C"/>
    <w:p w14:paraId="5D8F2C96" w14:textId="77777777" w:rsidR="008D1D5E" w:rsidRPr="002844AB" w:rsidRDefault="008D1D5E" w:rsidP="008D1D5E">
      <w:pPr>
        <w:pStyle w:val="TXTParagraph"/>
        <w:ind w:firstLine="0"/>
        <w:jc w:val="left"/>
        <w:sectPr w:rsidR="008D1D5E" w:rsidRPr="002844AB" w:rsidSect="000E0270">
          <w:headerReference w:type="even" r:id="rId30"/>
          <w:headerReference w:type="default" r:id="rId31"/>
          <w:pgSz w:w="11906" w:h="16838" w:code="9"/>
          <w:pgMar w:top="2126" w:right="1418" w:bottom="1418" w:left="2126" w:header="720" w:footer="720" w:gutter="0"/>
          <w:cols w:space="720"/>
          <w:formProt w:val="0"/>
          <w:docGrid w:linePitch="360"/>
        </w:sectPr>
      </w:pPr>
      <w:r>
        <w:t xml:space="preserve"> </w:t>
      </w:r>
    </w:p>
    <w:p w14:paraId="58AE5799" w14:textId="77777777" w:rsidR="00C51B0C" w:rsidRDefault="00C51B0C" w:rsidP="003D592C">
      <w:pPr>
        <w:pStyle w:val="Heading3"/>
        <w:numPr>
          <w:ilvl w:val="2"/>
          <w:numId w:val="1"/>
        </w:numPr>
      </w:pPr>
      <w:bookmarkStart w:id="175" w:name="_Toc165641797"/>
      <w:bookmarkStart w:id="176" w:name="_Toc166272244"/>
      <w:bookmarkStart w:id="177" w:name="_Toc166388896"/>
      <w:bookmarkStart w:id="178" w:name="_Toc183509364"/>
      <w:bookmarkStart w:id="179" w:name="_Toc183509457"/>
      <w:bookmarkStart w:id="180" w:name="_Toc183533994"/>
      <w:bookmarkStart w:id="181" w:name="_Toc183534222"/>
      <w:bookmarkStart w:id="182" w:name="_Toc232925373"/>
      <w:bookmarkStart w:id="183" w:name="_Toc232925453"/>
      <w:bookmarkStart w:id="184" w:name="_Toc232926011"/>
      <w:bookmarkStart w:id="185" w:name="_Toc232926105"/>
      <w:bookmarkStart w:id="186" w:name="_Toc232926228"/>
      <w:bookmarkStart w:id="187" w:name="_Toc433052102"/>
      <w:r>
        <w:lastRenderedPageBreak/>
        <w:t>Data Dictionary</w:t>
      </w:r>
      <w:bookmarkEnd w:id="175"/>
      <w:bookmarkEnd w:id="176"/>
      <w:bookmarkEnd w:id="177"/>
      <w:bookmarkEnd w:id="178"/>
      <w:bookmarkEnd w:id="179"/>
      <w:bookmarkEnd w:id="180"/>
      <w:bookmarkEnd w:id="181"/>
      <w:bookmarkEnd w:id="182"/>
      <w:bookmarkEnd w:id="183"/>
      <w:bookmarkEnd w:id="184"/>
      <w:bookmarkEnd w:id="185"/>
      <w:bookmarkEnd w:id="186"/>
      <w:bookmarkEnd w:id="187"/>
    </w:p>
    <w:p w14:paraId="33637202" w14:textId="77777777" w:rsidR="00C51B0C" w:rsidRDefault="00C51B0C" w:rsidP="00C51B0C">
      <w:pPr>
        <w:pStyle w:val="TXTParagraph"/>
      </w:pPr>
      <w:r>
        <w:t>A data dictionary is a way to document and describe Processes, Data Stores, and Data Elements (Data Flow) that occur in a Data Flow Diagram (DFD).  It is composed of 3 parts as shown below.</w:t>
      </w:r>
    </w:p>
    <w:p w14:paraId="09198003" w14:textId="77777777" w:rsidR="00C51B0C" w:rsidRPr="006F0498" w:rsidRDefault="00C51B0C">
      <w:pPr>
        <w:pStyle w:val="TXTParagraph"/>
        <w:numPr>
          <w:ilvl w:val="0"/>
          <w:numId w:val="19"/>
        </w:numPr>
      </w:pPr>
      <w:r w:rsidRPr="006F0498">
        <w:t>Process Description</w:t>
      </w:r>
      <w:r>
        <w:t>s</w:t>
      </w:r>
    </w:p>
    <w:p w14:paraId="325098EE" w14:textId="77777777" w:rsidR="00C51B0C" w:rsidRPr="006F0498" w:rsidRDefault="00C51B0C">
      <w:pPr>
        <w:pStyle w:val="TXTParagraph"/>
        <w:numPr>
          <w:ilvl w:val="0"/>
          <w:numId w:val="19"/>
        </w:numPr>
      </w:pPr>
      <w:r w:rsidRPr="006F0498">
        <w:t>Data Store</w:t>
      </w:r>
      <w:r>
        <w:t>s</w:t>
      </w:r>
    </w:p>
    <w:p w14:paraId="5907B1E2" w14:textId="77777777" w:rsidR="00C51B0C" w:rsidRPr="006F0498" w:rsidRDefault="00C51B0C">
      <w:pPr>
        <w:pStyle w:val="TXTParagraph"/>
        <w:numPr>
          <w:ilvl w:val="0"/>
          <w:numId w:val="19"/>
        </w:numPr>
      </w:pPr>
      <w:r w:rsidRPr="006F0498">
        <w:t>Data Element</w:t>
      </w:r>
      <w:r>
        <w:t>s</w:t>
      </w:r>
    </w:p>
    <w:p w14:paraId="174019A0" w14:textId="77777777" w:rsidR="00C51B0C" w:rsidRDefault="00C51B0C" w:rsidP="003D592C">
      <w:pPr>
        <w:pStyle w:val="Heading4"/>
        <w:numPr>
          <w:ilvl w:val="3"/>
          <w:numId w:val="1"/>
        </w:numPr>
      </w:pPr>
      <w:bookmarkStart w:id="188" w:name="_Toc165641798"/>
      <w:bookmarkStart w:id="189" w:name="_Toc166272245"/>
      <w:bookmarkStart w:id="190" w:name="_Toc166388897"/>
      <w:bookmarkStart w:id="191" w:name="_Toc183509365"/>
      <w:bookmarkStart w:id="192" w:name="_Toc183533995"/>
      <w:bookmarkStart w:id="193" w:name="_Toc183534223"/>
      <w:bookmarkStart w:id="194" w:name="_Toc232926012"/>
      <w:r>
        <w:t>Process Description</w:t>
      </w:r>
      <w:bookmarkEnd w:id="188"/>
      <w:bookmarkEnd w:id="189"/>
      <w:bookmarkEnd w:id="190"/>
      <w:bookmarkEnd w:id="191"/>
      <w:bookmarkEnd w:id="192"/>
      <w:bookmarkEnd w:id="193"/>
      <w:bookmarkEnd w:id="194"/>
    </w:p>
    <w:p w14:paraId="1123BF88" w14:textId="77777777" w:rsidR="00C51B0C" w:rsidRDefault="00C51B0C" w:rsidP="00C51B0C">
      <w:pPr>
        <w:pStyle w:val="TXTParagraph"/>
      </w:pPr>
      <w:r>
        <w:t xml:space="preserve">This section will provide the detailed description of each process that exists in this system.  It includes Inbound Data, Outbound Data, and Logic Summary. </w:t>
      </w:r>
    </w:p>
    <w:p w14:paraId="237784EC" w14:textId="77777777" w:rsidR="00C51B0C" w:rsidRDefault="00C51B0C" w:rsidP="00C51B0C">
      <w:pPr>
        <w:pStyle w:val="TXTParagraph"/>
      </w:pPr>
    </w:p>
    <w:p w14:paraId="3B331445" w14:textId="77777777" w:rsidR="00C51B0C" w:rsidRDefault="00C51B0C" w:rsidP="00C51B0C">
      <w:pPr>
        <w:pStyle w:val="TBLCaption"/>
      </w:pPr>
      <w:bookmarkStart w:id="195" w:name="_Toc163803833"/>
      <w:bookmarkStart w:id="196" w:name="_Toc166272334"/>
      <w:bookmarkStart w:id="197" w:name="_Toc166381990"/>
      <w:bookmarkStart w:id="198" w:name="_Toc181675732"/>
      <w:bookmarkStart w:id="199" w:name="_Toc183535869"/>
      <w:bookmarkStart w:id="200" w:name="_Toc241914349"/>
      <w:bookmarkStart w:id="201" w:name="_Toc433051533"/>
      <w:r>
        <w:t xml:space="preserve">Table </w:t>
      </w:r>
      <w:r w:rsidR="00000000">
        <w:fldChar w:fldCharType="begin"/>
      </w:r>
      <w:r w:rsidR="00000000">
        <w:instrText xml:space="preserve"> STYLEREF 1 \s </w:instrText>
      </w:r>
      <w:r w:rsidR="00000000">
        <w:fldChar w:fldCharType="separate"/>
      </w:r>
      <w:r w:rsidR="0025242A">
        <w:rPr>
          <w:noProof/>
        </w:rPr>
        <w:t>3</w:t>
      </w:r>
      <w:r w:rsidR="00000000">
        <w:rPr>
          <w:noProof/>
        </w:rPr>
        <w:fldChar w:fldCharType="end"/>
      </w:r>
      <w:r w:rsidR="003D592C">
        <w:t>.</w:t>
      </w:r>
      <w:r w:rsidR="00000000">
        <w:fldChar w:fldCharType="begin"/>
      </w:r>
      <w:r w:rsidR="00000000">
        <w:instrText xml:space="preserve"> SEQ Table \* ARABIC \s 1 </w:instrText>
      </w:r>
      <w:r w:rsidR="00000000">
        <w:fldChar w:fldCharType="separate"/>
      </w:r>
      <w:r w:rsidR="0025242A">
        <w:rPr>
          <w:noProof/>
        </w:rPr>
        <w:t>1</w:t>
      </w:r>
      <w:r w:rsidR="00000000">
        <w:rPr>
          <w:noProof/>
        </w:rPr>
        <w:fldChar w:fldCharType="end"/>
      </w:r>
      <w:r>
        <w:rPr>
          <w:noProof/>
        </w:rPr>
        <w:t>: List of all Processes</w:t>
      </w:r>
      <w:bookmarkEnd w:id="195"/>
      <w:bookmarkEnd w:id="196"/>
      <w:bookmarkEnd w:id="197"/>
      <w:bookmarkEnd w:id="198"/>
      <w:bookmarkEnd w:id="199"/>
      <w:bookmarkEnd w:id="200"/>
      <w:bookmarkEnd w:id="201"/>
    </w:p>
    <w:tbl>
      <w:tblPr>
        <w:tblW w:w="81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661"/>
        <w:gridCol w:w="1080"/>
        <w:gridCol w:w="2179"/>
        <w:gridCol w:w="4229"/>
      </w:tblGrid>
      <w:tr w:rsidR="00C51B0C" w:rsidRPr="00E96579" w14:paraId="3C6A0F32" w14:textId="77777777" w:rsidTr="008D1D5E">
        <w:trPr>
          <w:cantSplit/>
          <w:tblHeader/>
          <w:jc w:val="center"/>
        </w:trPr>
        <w:tc>
          <w:tcPr>
            <w:tcW w:w="661" w:type="dxa"/>
            <w:tcBorders>
              <w:top w:val="single" w:sz="12" w:space="0" w:color="auto"/>
              <w:bottom w:val="single" w:sz="12" w:space="0" w:color="auto"/>
            </w:tcBorders>
            <w:shd w:val="clear" w:color="auto" w:fill="8C8C8C"/>
          </w:tcPr>
          <w:p w14:paraId="319D804C" w14:textId="77777777" w:rsidR="00C51B0C" w:rsidRDefault="00C51B0C" w:rsidP="008D1D5E">
            <w:pPr>
              <w:pStyle w:val="DECWhiteBoldCenter"/>
              <w:spacing w:after="0"/>
            </w:pPr>
            <w:r>
              <w:t>No.</w:t>
            </w:r>
          </w:p>
        </w:tc>
        <w:tc>
          <w:tcPr>
            <w:tcW w:w="1080" w:type="dxa"/>
            <w:tcBorders>
              <w:top w:val="single" w:sz="12" w:space="0" w:color="auto"/>
              <w:bottom w:val="single" w:sz="12" w:space="0" w:color="auto"/>
            </w:tcBorders>
            <w:shd w:val="clear" w:color="auto" w:fill="8C8C8C"/>
            <w:vAlign w:val="center"/>
          </w:tcPr>
          <w:p w14:paraId="024FA64D" w14:textId="77777777" w:rsidR="00C51B0C" w:rsidRPr="006F0498" w:rsidRDefault="00C51B0C" w:rsidP="008D1D5E">
            <w:pPr>
              <w:rPr>
                <w:rStyle w:val="DECWhiteBold"/>
              </w:rPr>
            </w:pPr>
            <w:r w:rsidRPr="006F0498">
              <w:rPr>
                <w:rStyle w:val="DECWhiteBold"/>
              </w:rPr>
              <w:t>Process</w:t>
            </w:r>
          </w:p>
        </w:tc>
        <w:tc>
          <w:tcPr>
            <w:tcW w:w="2179" w:type="dxa"/>
            <w:tcBorders>
              <w:top w:val="single" w:sz="12" w:space="0" w:color="auto"/>
              <w:bottom w:val="single" w:sz="12" w:space="0" w:color="auto"/>
            </w:tcBorders>
            <w:shd w:val="clear" w:color="auto" w:fill="8C8C8C"/>
            <w:vAlign w:val="center"/>
          </w:tcPr>
          <w:p w14:paraId="44AB7E69" w14:textId="77777777" w:rsidR="00C51B0C" w:rsidRPr="006F0498" w:rsidRDefault="00C51B0C" w:rsidP="008D1D5E">
            <w:pPr>
              <w:rPr>
                <w:rStyle w:val="DECWhiteBold"/>
              </w:rPr>
            </w:pPr>
            <w:r w:rsidRPr="006F0498">
              <w:rPr>
                <w:rStyle w:val="DECWhiteBold"/>
              </w:rPr>
              <w:t>Name</w:t>
            </w:r>
          </w:p>
        </w:tc>
        <w:tc>
          <w:tcPr>
            <w:tcW w:w="4229" w:type="dxa"/>
            <w:tcBorders>
              <w:top w:val="single" w:sz="12" w:space="0" w:color="auto"/>
              <w:bottom w:val="single" w:sz="12" w:space="0" w:color="auto"/>
            </w:tcBorders>
            <w:shd w:val="clear" w:color="auto" w:fill="8C8C8C"/>
            <w:vAlign w:val="center"/>
          </w:tcPr>
          <w:p w14:paraId="021D62F5" w14:textId="77777777" w:rsidR="00C51B0C" w:rsidRPr="006F0498" w:rsidRDefault="00C51B0C" w:rsidP="008D1D5E">
            <w:pPr>
              <w:rPr>
                <w:rStyle w:val="DECWhiteBold"/>
              </w:rPr>
            </w:pPr>
            <w:r w:rsidRPr="006F0498">
              <w:rPr>
                <w:rStyle w:val="DECWhiteBold"/>
              </w:rPr>
              <w:t>Description</w:t>
            </w:r>
          </w:p>
        </w:tc>
      </w:tr>
      <w:tr w:rsidR="00C51B0C" w:rsidRPr="00D16A6F" w14:paraId="5309FCBF" w14:textId="77777777" w:rsidTr="00B83F63">
        <w:trPr>
          <w:cantSplit/>
          <w:jc w:val="center"/>
        </w:trPr>
        <w:tc>
          <w:tcPr>
            <w:tcW w:w="661" w:type="dxa"/>
            <w:tcBorders>
              <w:top w:val="single" w:sz="12" w:space="0" w:color="auto"/>
            </w:tcBorders>
          </w:tcPr>
          <w:p w14:paraId="4BD5C1DD" w14:textId="77777777" w:rsidR="00C51B0C" w:rsidRPr="00194E33" w:rsidRDefault="00C51B0C" w:rsidP="008D1D5E">
            <w:pPr>
              <w:pStyle w:val="DECCenter"/>
              <w:spacing w:after="0"/>
            </w:pPr>
            <w:r>
              <w:t>1</w:t>
            </w:r>
          </w:p>
        </w:tc>
        <w:tc>
          <w:tcPr>
            <w:tcW w:w="1080" w:type="dxa"/>
            <w:tcBorders>
              <w:top w:val="single" w:sz="12" w:space="0" w:color="auto"/>
            </w:tcBorders>
          </w:tcPr>
          <w:p w14:paraId="627B1DD0"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Borders>
              <w:top w:val="single" w:sz="12" w:space="0" w:color="auto"/>
            </w:tcBorders>
          </w:tcPr>
          <w:p w14:paraId="2833AF4C"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Borders>
              <w:top w:val="single" w:sz="12" w:space="0" w:color="auto"/>
            </w:tcBorders>
          </w:tcPr>
          <w:p w14:paraId="61D8BE5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97E2E18" w14:textId="77777777" w:rsidTr="00B83F63">
        <w:trPr>
          <w:cantSplit/>
          <w:jc w:val="center"/>
        </w:trPr>
        <w:tc>
          <w:tcPr>
            <w:tcW w:w="661" w:type="dxa"/>
          </w:tcPr>
          <w:p w14:paraId="413204A0" w14:textId="77777777" w:rsidR="00C51B0C" w:rsidRPr="00194E33" w:rsidRDefault="00C51B0C" w:rsidP="008D1D5E">
            <w:pPr>
              <w:pStyle w:val="DECCenter"/>
              <w:spacing w:after="0"/>
            </w:pPr>
            <w:r>
              <w:t>2</w:t>
            </w:r>
          </w:p>
        </w:tc>
        <w:tc>
          <w:tcPr>
            <w:tcW w:w="1080" w:type="dxa"/>
          </w:tcPr>
          <w:p w14:paraId="36E854C7"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0A092A4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1CA8241D"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BA3F87E" w14:textId="77777777" w:rsidTr="00B83F63">
        <w:trPr>
          <w:cantSplit/>
          <w:jc w:val="center"/>
        </w:trPr>
        <w:tc>
          <w:tcPr>
            <w:tcW w:w="661" w:type="dxa"/>
          </w:tcPr>
          <w:p w14:paraId="78BB4C72" w14:textId="77777777" w:rsidR="00C51B0C" w:rsidRPr="00194E33" w:rsidRDefault="00C51B0C" w:rsidP="008D1D5E">
            <w:pPr>
              <w:pStyle w:val="DECCenter"/>
              <w:spacing w:after="0"/>
            </w:pPr>
            <w:r>
              <w:t>3</w:t>
            </w:r>
          </w:p>
        </w:tc>
        <w:tc>
          <w:tcPr>
            <w:tcW w:w="1080" w:type="dxa"/>
          </w:tcPr>
          <w:p w14:paraId="4470A9D3"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312FD99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13BB832C"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4516480" w14:textId="77777777" w:rsidTr="00B83F63">
        <w:trPr>
          <w:cantSplit/>
          <w:jc w:val="center"/>
        </w:trPr>
        <w:tc>
          <w:tcPr>
            <w:tcW w:w="661" w:type="dxa"/>
          </w:tcPr>
          <w:p w14:paraId="7C80B484" w14:textId="77777777" w:rsidR="00C51B0C" w:rsidRPr="00194E33" w:rsidRDefault="00C51B0C" w:rsidP="008D1D5E">
            <w:pPr>
              <w:pStyle w:val="DECCenter"/>
              <w:spacing w:after="0"/>
            </w:pPr>
            <w:r>
              <w:t>4</w:t>
            </w:r>
          </w:p>
        </w:tc>
        <w:tc>
          <w:tcPr>
            <w:tcW w:w="1080" w:type="dxa"/>
          </w:tcPr>
          <w:p w14:paraId="709A1560"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6232F39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57B7E17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FB7103A" w14:textId="77777777" w:rsidTr="00B83F63">
        <w:trPr>
          <w:cantSplit/>
          <w:jc w:val="center"/>
        </w:trPr>
        <w:tc>
          <w:tcPr>
            <w:tcW w:w="661" w:type="dxa"/>
          </w:tcPr>
          <w:p w14:paraId="01896D47" w14:textId="77777777" w:rsidR="00C51B0C" w:rsidRPr="00194E33" w:rsidRDefault="00C51B0C" w:rsidP="008D1D5E">
            <w:pPr>
              <w:pStyle w:val="DECCenter"/>
              <w:spacing w:after="0"/>
            </w:pPr>
            <w:r>
              <w:t>5</w:t>
            </w:r>
          </w:p>
        </w:tc>
        <w:tc>
          <w:tcPr>
            <w:tcW w:w="1080" w:type="dxa"/>
          </w:tcPr>
          <w:p w14:paraId="1031EA0E"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65ECC37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4713DAA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5C9ACDA" w14:textId="77777777" w:rsidTr="00B83F63">
        <w:trPr>
          <w:cantSplit/>
          <w:jc w:val="center"/>
        </w:trPr>
        <w:tc>
          <w:tcPr>
            <w:tcW w:w="661" w:type="dxa"/>
          </w:tcPr>
          <w:p w14:paraId="0CF674B0" w14:textId="77777777" w:rsidR="00C51B0C" w:rsidRPr="00194E33" w:rsidRDefault="00C51B0C" w:rsidP="008D1D5E">
            <w:pPr>
              <w:pStyle w:val="DECCenter"/>
              <w:spacing w:after="0"/>
            </w:pPr>
            <w:r>
              <w:t>6</w:t>
            </w:r>
          </w:p>
        </w:tc>
        <w:tc>
          <w:tcPr>
            <w:tcW w:w="1080" w:type="dxa"/>
          </w:tcPr>
          <w:p w14:paraId="65E741D4"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73D53D3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5699CFE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F80D3FC" w14:textId="77777777" w:rsidTr="00B83F63">
        <w:trPr>
          <w:cantSplit/>
          <w:jc w:val="center"/>
        </w:trPr>
        <w:tc>
          <w:tcPr>
            <w:tcW w:w="661" w:type="dxa"/>
          </w:tcPr>
          <w:p w14:paraId="04F92288" w14:textId="77777777" w:rsidR="00C51B0C" w:rsidRPr="00194E33" w:rsidRDefault="00C51B0C" w:rsidP="008D1D5E">
            <w:pPr>
              <w:pStyle w:val="DECCenter"/>
              <w:spacing w:after="0"/>
            </w:pPr>
            <w:r>
              <w:t>7</w:t>
            </w:r>
          </w:p>
        </w:tc>
        <w:tc>
          <w:tcPr>
            <w:tcW w:w="1080" w:type="dxa"/>
          </w:tcPr>
          <w:p w14:paraId="64AE6E21"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12C3E71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0084536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372C601" w14:textId="77777777" w:rsidTr="00B83F63">
        <w:trPr>
          <w:cantSplit/>
          <w:jc w:val="center"/>
        </w:trPr>
        <w:tc>
          <w:tcPr>
            <w:tcW w:w="661" w:type="dxa"/>
          </w:tcPr>
          <w:p w14:paraId="3C515984" w14:textId="77777777" w:rsidR="00C51B0C" w:rsidRPr="00194E33" w:rsidRDefault="00C51B0C" w:rsidP="008D1D5E">
            <w:pPr>
              <w:pStyle w:val="DECCenter"/>
              <w:spacing w:after="0"/>
            </w:pPr>
            <w:r>
              <w:t>8</w:t>
            </w:r>
          </w:p>
        </w:tc>
        <w:tc>
          <w:tcPr>
            <w:tcW w:w="1080" w:type="dxa"/>
          </w:tcPr>
          <w:p w14:paraId="17E402C9"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214B86B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697C5FC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849C19D" w14:textId="77777777" w:rsidTr="00B83F63">
        <w:trPr>
          <w:cantSplit/>
          <w:jc w:val="center"/>
        </w:trPr>
        <w:tc>
          <w:tcPr>
            <w:tcW w:w="661" w:type="dxa"/>
          </w:tcPr>
          <w:p w14:paraId="45231278" w14:textId="77777777" w:rsidR="00C51B0C" w:rsidRPr="00194E33" w:rsidRDefault="00C51B0C" w:rsidP="008D1D5E">
            <w:pPr>
              <w:pStyle w:val="DECCenter"/>
              <w:spacing w:after="0"/>
            </w:pPr>
            <w:r>
              <w:t>9</w:t>
            </w:r>
          </w:p>
        </w:tc>
        <w:tc>
          <w:tcPr>
            <w:tcW w:w="1080" w:type="dxa"/>
          </w:tcPr>
          <w:p w14:paraId="6D8853F7"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220A2AC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7B1824D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807AE1A" w14:textId="77777777" w:rsidTr="00B83F63">
        <w:trPr>
          <w:cantSplit/>
          <w:jc w:val="center"/>
        </w:trPr>
        <w:tc>
          <w:tcPr>
            <w:tcW w:w="661" w:type="dxa"/>
          </w:tcPr>
          <w:p w14:paraId="709593C0" w14:textId="77777777" w:rsidR="00C51B0C" w:rsidRPr="00194E33" w:rsidRDefault="00C51B0C" w:rsidP="008D1D5E">
            <w:pPr>
              <w:pStyle w:val="DECCenter"/>
              <w:spacing w:after="0"/>
            </w:pPr>
            <w:r>
              <w:t>10</w:t>
            </w:r>
          </w:p>
        </w:tc>
        <w:tc>
          <w:tcPr>
            <w:tcW w:w="1080" w:type="dxa"/>
          </w:tcPr>
          <w:p w14:paraId="35522649"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2B9389F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5620EBEC"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7541F76" w14:textId="77777777" w:rsidTr="00B83F63">
        <w:trPr>
          <w:cantSplit/>
          <w:jc w:val="center"/>
        </w:trPr>
        <w:tc>
          <w:tcPr>
            <w:tcW w:w="661" w:type="dxa"/>
          </w:tcPr>
          <w:p w14:paraId="69AEEE77" w14:textId="77777777" w:rsidR="00C51B0C" w:rsidRPr="00194E33" w:rsidRDefault="00C51B0C" w:rsidP="008D1D5E">
            <w:pPr>
              <w:pStyle w:val="DECCenter"/>
              <w:spacing w:after="0"/>
            </w:pPr>
            <w:r>
              <w:t>11</w:t>
            </w:r>
          </w:p>
        </w:tc>
        <w:tc>
          <w:tcPr>
            <w:tcW w:w="1080" w:type="dxa"/>
          </w:tcPr>
          <w:p w14:paraId="76FF2EF5"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36B9642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01438BB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D5C5974" w14:textId="77777777" w:rsidTr="00B83F63">
        <w:trPr>
          <w:cantSplit/>
          <w:jc w:val="center"/>
        </w:trPr>
        <w:tc>
          <w:tcPr>
            <w:tcW w:w="661" w:type="dxa"/>
          </w:tcPr>
          <w:p w14:paraId="1147B0E3" w14:textId="77777777" w:rsidR="00C51B0C" w:rsidRPr="00194E33" w:rsidRDefault="00C51B0C" w:rsidP="008D1D5E">
            <w:pPr>
              <w:pStyle w:val="DECCenter"/>
              <w:spacing w:after="0"/>
            </w:pPr>
            <w:r>
              <w:t>12</w:t>
            </w:r>
          </w:p>
        </w:tc>
        <w:tc>
          <w:tcPr>
            <w:tcW w:w="1080" w:type="dxa"/>
          </w:tcPr>
          <w:p w14:paraId="0659AA3B"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38E4464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2868F3C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6C7FA5F" w14:textId="77777777" w:rsidTr="00B83F63">
        <w:trPr>
          <w:cantSplit/>
          <w:jc w:val="center"/>
        </w:trPr>
        <w:tc>
          <w:tcPr>
            <w:tcW w:w="661" w:type="dxa"/>
          </w:tcPr>
          <w:p w14:paraId="3AE09A45" w14:textId="77777777" w:rsidR="00C51B0C" w:rsidRPr="00194E33" w:rsidRDefault="00C51B0C" w:rsidP="008D1D5E">
            <w:pPr>
              <w:pStyle w:val="DECCenter"/>
              <w:spacing w:after="0"/>
            </w:pPr>
            <w:r>
              <w:t>13</w:t>
            </w:r>
          </w:p>
        </w:tc>
        <w:tc>
          <w:tcPr>
            <w:tcW w:w="1080" w:type="dxa"/>
          </w:tcPr>
          <w:p w14:paraId="558B2ED1"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578FFB6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49AC01A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C5A322F" w14:textId="77777777" w:rsidTr="00B83F63">
        <w:trPr>
          <w:cantSplit/>
          <w:jc w:val="center"/>
        </w:trPr>
        <w:tc>
          <w:tcPr>
            <w:tcW w:w="661" w:type="dxa"/>
          </w:tcPr>
          <w:p w14:paraId="20DCE9C7" w14:textId="77777777" w:rsidR="00C51B0C" w:rsidRPr="00194E33" w:rsidRDefault="00C51B0C" w:rsidP="008D1D5E">
            <w:pPr>
              <w:pStyle w:val="DECCenter"/>
              <w:spacing w:after="0"/>
            </w:pPr>
            <w:r>
              <w:t>14</w:t>
            </w:r>
          </w:p>
        </w:tc>
        <w:tc>
          <w:tcPr>
            <w:tcW w:w="1080" w:type="dxa"/>
          </w:tcPr>
          <w:p w14:paraId="560133E9"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0731497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08DC093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9EBB5DB" w14:textId="77777777" w:rsidTr="00B83F63">
        <w:trPr>
          <w:cantSplit/>
          <w:jc w:val="center"/>
        </w:trPr>
        <w:tc>
          <w:tcPr>
            <w:tcW w:w="661" w:type="dxa"/>
          </w:tcPr>
          <w:p w14:paraId="2B441F8D" w14:textId="77777777" w:rsidR="00C51B0C" w:rsidRPr="00194E33" w:rsidRDefault="00C51B0C" w:rsidP="008D1D5E">
            <w:pPr>
              <w:pStyle w:val="DECCenter"/>
              <w:spacing w:after="0"/>
            </w:pPr>
            <w:r>
              <w:t>15</w:t>
            </w:r>
          </w:p>
        </w:tc>
        <w:tc>
          <w:tcPr>
            <w:tcW w:w="1080" w:type="dxa"/>
          </w:tcPr>
          <w:p w14:paraId="6F7B1C0B"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60EFB83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677A4D1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5BDA424" w14:textId="77777777" w:rsidTr="00B83F63">
        <w:trPr>
          <w:cantSplit/>
          <w:jc w:val="center"/>
        </w:trPr>
        <w:tc>
          <w:tcPr>
            <w:tcW w:w="661" w:type="dxa"/>
          </w:tcPr>
          <w:p w14:paraId="42AC783D" w14:textId="77777777" w:rsidR="00C51B0C" w:rsidRPr="00194E33" w:rsidRDefault="00C51B0C" w:rsidP="008D1D5E">
            <w:pPr>
              <w:pStyle w:val="DECCenter"/>
              <w:spacing w:after="0"/>
            </w:pPr>
            <w:r>
              <w:t>16</w:t>
            </w:r>
          </w:p>
        </w:tc>
        <w:tc>
          <w:tcPr>
            <w:tcW w:w="1080" w:type="dxa"/>
          </w:tcPr>
          <w:p w14:paraId="6D8D824A"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68CC51AF"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016689B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CE6B4D9" w14:textId="77777777" w:rsidTr="00B83F63">
        <w:trPr>
          <w:cantSplit/>
          <w:jc w:val="center"/>
        </w:trPr>
        <w:tc>
          <w:tcPr>
            <w:tcW w:w="661" w:type="dxa"/>
          </w:tcPr>
          <w:p w14:paraId="674EEC8B" w14:textId="77777777" w:rsidR="00C51B0C" w:rsidRPr="00194E33" w:rsidRDefault="00C51B0C" w:rsidP="008D1D5E">
            <w:pPr>
              <w:pStyle w:val="DECCenter"/>
              <w:spacing w:after="0"/>
            </w:pPr>
            <w:r>
              <w:lastRenderedPageBreak/>
              <w:t>17</w:t>
            </w:r>
          </w:p>
        </w:tc>
        <w:tc>
          <w:tcPr>
            <w:tcW w:w="1080" w:type="dxa"/>
          </w:tcPr>
          <w:p w14:paraId="59D57247"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6C8DE93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1B3860CF"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FBE9DFD" w14:textId="77777777" w:rsidTr="00B83F63">
        <w:trPr>
          <w:cantSplit/>
          <w:jc w:val="center"/>
        </w:trPr>
        <w:tc>
          <w:tcPr>
            <w:tcW w:w="661" w:type="dxa"/>
          </w:tcPr>
          <w:p w14:paraId="19B4C5E5" w14:textId="77777777" w:rsidR="00C51B0C" w:rsidRPr="00194E33" w:rsidRDefault="00C51B0C" w:rsidP="008D1D5E">
            <w:pPr>
              <w:pStyle w:val="DECCenter"/>
              <w:spacing w:after="0"/>
            </w:pPr>
            <w:r>
              <w:t>18</w:t>
            </w:r>
          </w:p>
        </w:tc>
        <w:tc>
          <w:tcPr>
            <w:tcW w:w="1080" w:type="dxa"/>
          </w:tcPr>
          <w:p w14:paraId="4718AC98"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18A22B3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2060E1A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F49BAF9" w14:textId="77777777" w:rsidTr="00B83F63">
        <w:trPr>
          <w:cantSplit/>
          <w:jc w:val="center"/>
        </w:trPr>
        <w:tc>
          <w:tcPr>
            <w:tcW w:w="661" w:type="dxa"/>
          </w:tcPr>
          <w:p w14:paraId="0EBFBB38" w14:textId="77777777" w:rsidR="00C51B0C" w:rsidRPr="00194E33" w:rsidRDefault="00C51B0C" w:rsidP="008D1D5E">
            <w:pPr>
              <w:pStyle w:val="DECCenter"/>
              <w:spacing w:after="0"/>
            </w:pPr>
            <w:r>
              <w:t>19</w:t>
            </w:r>
          </w:p>
        </w:tc>
        <w:tc>
          <w:tcPr>
            <w:tcW w:w="1080" w:type="dxa"/>
          </w:tcPr>
          <w:p w14:paraId="6C7E11AF"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3B79453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3660EBF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3C32756" w14:textId="77777777" w:rsidTr="00B83F63">
        <w:trPr>
          <w:cantSplit/>
          <w:jc w:val="center"/>
        </w:trPr>
        <w:tc>
          <w:tcPr>
            <w:tcW w:w="661" w:type="dxa"/>
          </w:tcPr>
          <w:p w14:paraId="0A96C48B" w14:textId="77777777" w:rsidR="00C51B0C" w:rsidRPr="00194E33" w:rsidRDefault="00C51B0C" w:rsidP="008D1D5E">
            <w:pPr>
              <w:pStyle w:val="DECCenter"/>
              <w:spacing w:after="0"/>
            </w:pPr>
            <w:r>
              <w:t>20</w:t>
            </w:r>
          </w:p>
        </w:tc>
        <w:tc>
          <w:tcPr>
            <w:tcW w:w="1080" w:type="dxa"/>
          </w:tcPr>
          <w:p w14:paraId="54FEB30E"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4A28008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7BA8BF6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4DEF953" w14:textId="77777777" w:rsidTr="00B83F63">
        <w:trPr>
          <w:cantSplit/>
          <w:jc w:val="center"/>
        </w:trPr>
        <w:tc>
          <w:tcPr>
            <w:tcW w:w="661" w:type="dxa"/>
          </w:tcPr>
          <w:p w14:paraId="40C8D726" w14:textId="77777777" w:rsidR="00C51B0C" w:rsidRPr="00194E33" w:rsidRDefault="00C51B0C" w:rsidP="008D1D5E">
            <w:pPr>
              <w:pStyle w:val="DECCenter"/>
              <w:spacing w:after="0"/>
            </w:pPr>
            <w:r>
              <w:t>21</w:t>
            </w:r>
          </w:p>
        </w:tc>
        <w:tc>
          <w:tcPr>
            <w:tcW w:w="1080" w:type="dxa"/>
          </w:tcPr>
          <w:p w14:paraId="73F29C87"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3D6BCB1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6B5A5E4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C83DE2A" w14:textId="77777777" w:rsidTr="00B83F63">
        <w:trPr>
          <w:cantSplit/>
          <w:jc w:val="center"/>
        </w:trPr>
        <w:tc>
          <w:tcPr>
            <w:tcW w:w="661" w:type="dxa"/>
          </w:tcPr>
          <w:p w14:paraId="790F95A1" w14:textId="77777777" w:rsidR="00C51B0C" w:rsidRPr="00194E33" w:rsidRDefault="00C51B0C" w:rsidP="008D1D5E">
            <w:pPr>
              <w:pStyle w:val="DECCenter"/>
              <w:spacing w:after="0"/>
            </w:pPr>
            <w:r>
              <w:t>22</w:t>
            </w:r>
          </w:p>
        </w:tc>
        <w:tc>
          <w:tcPr>
            <w:tcW w:w="1080" w:type="dxa"/>
          </w:tcPr>
          <w:p w14:paraId="65EC2F55"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30E0B4CF"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3785366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9CDDA1E" w14:textId="77777777" w:rsidTr="00B83F63">
        <w:trPr>
          <w:cantSplit/>
          <w:jc w:val="center"/>
        </w:trPr>
        <w:tc>
          <w:tcPr>
            <w:tcW w:w="661" w:type="dxa"/>
          </w:tcPr>
          <w:p w14:paraId="39EEAA34" w14:textId="77777777" w:rsidR="00C51B0C" w:rsidRPr="00194E33" w:rsidRDefault="00C51B0C" w:rsidP="008D1D5E">
            <w:pPr>
              <w:pStyle w:val="DECCenter"/>
              <w:spacing w:after="0"/>
            </w:pPr>
            <w:r>
              <w:t>23</w:t>
            </w:r>
          </w:p>
        </w:tc>
        <w:tc>
          <w:tcPr>
            <w:tcW w:w="1080" w:type="dxa"/>
          </w:tcPr>
          <w:p w14:paraId="14046888"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082AE281"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7040321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035B32D" w14:textId="77777777" w:rsidTr="00B83F63">
        <w:trPr>
          <w:cantSplit/>
          <w:jc w:val="center"/>
        </w:trPr>
        <w:tc>
          <w:tcPr>
            <w:tcW w:w="661" w:type="dxa"/>
          </w:tcPr>
          <w:p w14:paraId="19359B39" w14:textId="77777777" w:rsidR="00C51B0C" w:rsidRPr="00194E33" w:rsidRDefault="00C51B0C" w:rsidP="008D1D5E">
            <w:pPr>
              <w:pStyle w:val="DECCenter"/>
              <w:spacing w:after="0"/>
            </w:pPr>
            <w:r>
              <w:t>24</w:t>
            </w:r>
          </w:p>
        </w:tc>
        <w:tc>
          <w:tcPr>
            <w:tcW w:w="1080" w:type="dxa"/>
          </w:tcPr>
          <w:p w14:paraId="3890A9E2"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20D2043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33F885E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166038D" w14:textId="77777777" w:rsidTr="00B83F63">
        <w:trPr>
          <w:cantSplit/>
          <w:jc w:val="center"/>
        </w:trPr>
        <w:tc>
          <w:tcPr>
            <w:tcW w:w="661" w:type="dxa"/>
          </w:tcPr>
          <w:p w14:paraId="0727B166" w14:textId="77777777" w:rsidR="00C51B0C" w:rsidRPr="00194E33" w:rsidRDefault="00C51B0C" w:rsidP="008D1D5E">
            <w:pPr>
              <w:pStyle w:val="DECCenter"/>
              <w:spacing w:after="0"/>
            </w:pPr>
            <w:r>
              <w:t>25</w:t>
            </w:r>
          </w:p>
        </w:tc>
        <w:tc>
          <w:tcPr>
            <w:tcW w:w="1080" w:type="dxa"/>
          </w:tcPr>
          <w:p w14:paraId="18CD46B0"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161D7CFF"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0450F8D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27AEA6A4" w14:textId="77777777" w:rsidTr="00B83F63">
        <w:trPr>
          <w:cantSplit/>
          <w:jc w:val="center"/>
        </w:trPr>
        <w:tc>
          <w:tcPr>
            <w:tcW w:w="661" w:type="dxa"/>
          </w:tcPr>
          <w:p w14:paraId="31A316B5" w14:textId="77777777" w:rsidR="00C51B0C" w:rsidRPr="00194E33" w:rsidRDefault="00C51B0C" w:rsidP="008D1D5E">
            <w:pPr>
              <w:pStyle w:val="DECCenter"/>
              <w:spacing w:after="0"/>
            </w:pPr>
            <w:r>
              <w:t>26</w:t>
            </w:r>
          </w:p>
        </w:tc>
        <w:tc>
          <w:tcPr>
            <w:tcW w:w="1080" w:type="dxa"/>
          </w:tcPr>
          <w:p w14:paraId="58AAF977"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323130A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2424827C"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DAC75BA" w14:textId="77777777" w:rsidTr="00B83F63">
        <w:trPr>
          <w:cantSplit/>
          <w:jc w:val="center"/>
        </w:trPr>
        <w:tc>
          <w:tcPr>
            <w:tcW w:w="661" w:type="dxa"/>
          </w:tcPr>
          <w:p w14:paraId="723BA204" w14:textId="77777777" w:rsidR="00C51B0C" w:rsidRPr="00194E33" w:rsidRDefault="00C51B0C" w:rsidP="008D1D5E">
            <w:pPr>
              <w:pStyle w:val="DECCenter"/>
              <w:spacing w:after="0"/>
            </w:pPr>
            <w:r>
              <w:t>27</w:t>
            </w:r>
          </w:p>
        </w:tc>
        <w:tc>
          <w:tcPr>
            <w:tcW w:w="1080" w:type="dxa"/>
          </w:tcPr>
          <w:p w14:paraId="74C35562"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04AF7A0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5AE927E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277E07D6" w14:textId="77777777" w:rsidTr="00B83F63">
        <w:trPr>
          <w:cantSplit/>
          <w:jc w:val="center"/>
        </w:trPr>
        <w:tc>
          <w:tcPr>
            <w:tcW w:w="661" w:type="dxa"/>
          </w:tcPr>
          <w:p w14:paraId="1C2D2BE0" w14:textId="77777777" w:rsidR="00C51B0C" w:rsidRPr="00194E33" w:rsidRDefault="00C51B0C" w:rsidP="008D1D5E">
            <w:pPr>
              <w:pStyle w:val="DECCenter"/>
              <w:spacing w:after="0"/>
            </w:pPr>
            <w:r>
              <w:t>28</w:t>
            </w:r>
          </w:p>
        </w:tc>
        <w:tc>
          <w:tcPr>
            <w:tcW w:w="1080" w:type="dxa"/>
          </w:tcPr>
          <w:p w14:paraId="0BF8F8E9"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6971AF8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4967A05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0943DB7" w14:textId="77777777" w:rsidTr="00B83F63">
        <w:trPr>
          <w:cantSplit/>
          <w:jc w:val="center"/>
        </w:trPr>
        <w:tc>
          <w:tcPr>
            <w:tcW w:w="661" w:type="dxa"/>
          </w:tcPr>
          <w:p w14:paraId="28FF705D" w14:textId="77777777" w:rsidR="00C51B0C" w:rsidRPr="00194E33" w:rsidRDefault="00C51B0C" w:rsidP="008D1D5E">
            <w:pPr>
              <w:pStyle w:val="DECCenter"/>
              <w:spacing w:after="0"/>
            </w:pPr>
            <w:r>
              <w:t>29</w:t>
            </w:r>
          </w:p>
        </w:tc>
        <w:tc>
          <w:tcPr>
            <w:tcW w:w="1080" w:type="dxa"/>
          </w:tcPr>
          <w:p w14:paraId="6A866E88"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424B53F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5EDFF3A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62767F8" w14:textId="77777777" w:rsidTr="00B83F63">
        <w:trPr>
          <w:cantSplit/>
          <w:jc w:val="center"/>
        </w:trPr>
        <w:tc>
          <w:tcPr>
            <w:tcW w:w="661" w:type="dxa"/>
          </w:tcPr>
          <w:p w14:paraId="621077B6" w14:textId="77777777" w:rsidR="00C51B0C" w:rsidRPr="00194E33" w:rsidRDefault="00C51B0C" w:rsidP="008D1D5E">
            <w:pPr>
              <w:pStyle w:val="DECCenter"/>
              <w:spacing w:after="0"/>
            </w:pPr>
            <w:r>
              <w:t>30</w:t>
            </w:r>
          </w:p>
        </w:tc>
        <w:tc>
          <w:tcPr>
            <w:tcW w:w="1080" w:type="dxa"/>
          </w:tcPr>
          <w:p w14:paraId="2CCD5FFA" w14:textId="77777777" w:rsidR="00C51B0C" w:rsidRPr="000F7EBB" w:rsidRDefault="00C51B0C" w:rsidP="008D1D5E">
            <w:pPr>
              <w:pStyle w:val="DECCenter"/>
              <w:spacing w:after="0"/>
            </w:pPr>
            <w:r>
              <w:fldChar w:fldCharType="begin"/>
            </w:r>
            <w:r>
              <w:instrText xml:space="preserve"> MACROBUTTON  AcceptAllChangesInDoc &lt;PNO&gt; </w:instrText>
            </w:r>
            <w:r>
              <w:fldChar w:fldCharType="end"/>
            </w:r>
          </w:p>
        </w:tc>
        <w:tc>
          <w:tcPr>
            <w:tcW w:w="2179" w:type="dxa"/>
          </w:tcPr>
          <w:p w14:paraId="5DE7D20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c>
          <w:tcPr>
            <w:tcW w:w="4229" w:type="dxa"/>
          </w:tcPr>
          <w:p w14:paraId="21708EE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bl>
    <w:p w14:paraId="60CC8170" w14:textId="77777777" w:rsidR="00C51B0C" w:rsidRDefault="00C51B0C" w:rsidP="00C51B0C">
      <w:pPr>
        <w:pStyle w:val="TXTParagraph"/>
      </w:pPr>
    </w:p>
    <w:p w14:paraId="208E98B4" w14:textId="77777777" w:rsidR="00C51B0C" w:rsidRPr="00DB3952" w:rsidRDefault="00C51B0C" w:rsidP="00C51B0C">
      <w:pPr>
        <w:pStyle w:val="Caption"/>
        <w:rPr>
          <w:b w:val="0"/>
          <w:bCs w:val="0"/>
          <w:sz w:val="24"/>
          <w:szCs w:val="24"/>
        </w:rPr>
      </w:pPr>
      <w:r>
        <w:br w:type="page"/>
      </w:r>
      <w:bookmarkStart w:id="202" w:name="_Toc433051534"/>
      <w:r w:rsidRPr="00DB3952">
        <w:rPr>
          <w:b w:val="0"/>
          <w:bCs w:val="0"/>
          <w:sz w:val="24"/>
          <w:szCs w:val="24"/>
        </w:rPr>
        <w:lastRenderedPageBreak/>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003D592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2</w:t>
      </w:r>
      <w:r>
        <w:rPr>
          <w:b w:val="0"/>
          <w:bCs w:val="0"/>
          <w:sz w:val="24"/>
          <w:szCs w:val="24"/>
        </w:rPr>
        <w:fldChar w:fldCharType="end"/>
      </w:r>
      <w:r>
        <w:rPr>
          <w:b w:val="0"/>
          <w:bCs w:val="0"/>
          <w:sz w:val="24"/>
          <w:szCs w:val="24"/>
        </w:rPr>
        <w:t xml:space="preserve">: Process Description of </w:t>
      </w:r>
      <w:bookmarkStart w:id="203" w:name="Text1"/>
      <w:r>
        <w:rPr>
          <w:b w:val="0"/>
          <w:bCs w:val="0"/>
          <w:sz w:val="24"/>
          <w:szCs w:val="24"/>
        </w:rPr>
        <w:fldChar w:fldCharType="begin">
          <w:ffData>
            <w:name w:val="Text1"/>
            <w:enabled/>
            <w:calcOnExit w:val="0"/>
            <w:textInput>
              <w:default w:val="&lt;Process Name&gt;"/>
            </w:textInput>
          </w:ffData>
        </w:fldChar>
      </w:r>
      <w:r>
        <w:rPr>
          <w:b w:val="0"/>
          <w:bCs w:val="0"/>
          <w:sz w:val="24"/>
          <w:szCs w:val="24"/>
        </w:rPr>
        <w:instrText xml:space="preserve"> FORMTEXT </w:instrText>
      </w:r>
      <w:r>
        <w:rPr>
          <w:b w:val="0"/>
          <w:bCs w:val="0"/>
          <w:sz w:val="24"/>
          <w:szCs w:val="24"/>
        </w:rPr>
      </w:r>
      <w:r>
        <w:rPr>
          <w:b w:val="0"/>
          <w:bCs w:val="0"/>
          <w:sz w:val="24"/>
          <w:szCs w:val="24"/>
        </w:rPr>
        <w:fldChar w:fldCharType="separate"/>
      </w:r>
      <w:r>
        <w:rPr>
          <w:b w:val="0"/>
          <w:bCs w:val="0"/>
          <w:noProof/>
          <w:sz w:val="24"/>
          <w:szCs w:val="24"/>
        </w:rPr>
        <w:t>&lt;Process Name&gt;</w:t>
      </w:r>
      <w:bookmarkEnd w:id="202"/>
      <w:r>
        <w:rPr>
          <w:b w:val="0"/>
          <w:bCs w:val="0"/>
          <w:sz w:val="24"/>
          <w:szCs w:val="24"/>
        </w:rPr>
        <w:fldChar w:fldCharType="end"/>
      </w:r>
      <w:bookmarkEnd w:id="203"/>
    </w:p>
    <w:tbl>
      <w:tblPr>
        <w:tblW w:w="8444" w:type="dxa"/>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1E0" w:firstRow="1" w:lastRow="1" w:firstColumn="1" w:lastColumn="1" w:noHBand="0" w:noVBand="0"/>
      </w:tblPr>
      <w:tblGrid>
        <w:gridCol w:w="2021"/>
        <w:gridCol w:w="6423"/>
      </w:tblGrid>
      <w:tr w:rsidR="00C51B0C" w:rsidRPr="00E96579" w14:paraId="1105755F" w14:textId="77777777" w:rsidTr="00B83F63">
        <w:trPr>
          <w:jc w:val="center"/>
        </w:trPr>
        <w:tc>
          <w:tcPr>
            <w:tcW w:w="2021" w:type="dxa"/>
            <w:tcBorders>
              <w:top w:val="single" w:sz="12" w:space="0" w:color="auto"/>
              <w:bottom w:val="single" w:sz="4" w:space="0" w:color="auto"/>
            </w:tcBorders>
            <w:shd w:val="clear" w:color="auto" w:fill="E0E0E0"/>
          </w:tcPr>
          <w:p w14:paraId="19850444" w14:textId="77777777" w:rsidR="00C51B0C" w:rsidRPr="006F0498" w:rsidRDefault="00C51B0C" w:rsidP="008D1D5E">
            <w:pPr>
              <w:rPr>
                <w:rStyle w:val="DECBold"/>
              </w:rPr>
            </w:pPr>
            <w:r w:rsidRPr="006F0498">
              <w:rPr>
                <w:rStyle w:val="DECBold"/>
              </w:rPr>
              <w:t>Process Name</w:t>
            </w:r>
          </w:p>
        </w:tc>
        <w:tc>
          <w:tcPr>
            <w:tcW w:w="6423" w:type="dxa"/>
            <w:tcBorders>
              <w:top w:val="single" w:sz="12" w:space="0" w:color="auto"/>
              <w:bottom w:val="single" w:sz="4" w:space="0" w:color="auto"/>
            </w:tcBorders>
            <w:shd w:val="clear" w:color="auto" w:fill="auto"/>
          </w:tcPr>
          <w:p w14:paraId="1F01542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&lt;PNO&gt;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r>
      <w:tr w:rsidR="00C51B0C" w:rsidRPr="00E96579" w14:paraId="01BA6055" w14:textId="77777777" w:rsidTr="00B83F63">
        <w:trPr>
          <w:jc w:val="center"/>
        </w:trPr>
        <w:tc>
          <w:tcPr>
            <w:tcW w:w="2021" w:type="dxa"/>
            <w:tcBorders>
              <w:top w:val="single" w:sz="4" w:space="0" w:color="auto"/>
              <w:bottom w:val="single" w:sz="4" w:space="0" w:color="auto"/>
            </w:tcBorders>
            <w:shd w:val="clear" w:color="auto" w:fill="E0E0E0"/>
          </w:tcPr>
          <w:p w14:paraId="197468E6" w14:textId="77777777" w:rsidR="00C51B0C" w:rsidRPr="006F0498" w:rsidRDefault="00C51B0C" w:rsidP="008D1D5E">
            <w:pPr>
              <w:rPr>
                <w:rStyle w:val="DECBold"/>
              </w:rPr>
            </w:pPr>
            <w:r w:rsidRPr="006F0498">
              <w:rPr>
                <w:rStyle w:val="DECBold"/>
              </w:rPr>
              <w:t>Description</w:t>
            </w:r>
          </w:p>
        </w:tc>
        <w:tc>
          <w:tcPr>
            <w:tcW w:w="6423" w:type="dxa"/>
            <w:tcBorders>
              <w:top w:val="single" w:sz="4" w:space="0" w:color="auto"/>
              <w:bottom w:val="single" w:sz="4" w:space="0" w:color="auto"/>
            </w:tcBorders>
            <w:shd w:val="clear" w:color="auto" w:fill="auto"/>
            <w:vAlign w:val="center"/>
          </w:tcPr>
          <w:p w14:paraId="21E8F98D"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7E3879F" w14:textId="77777777" w:rsidTr="00B83F63">
        <w:trPr>
          <w:jc w:val="center"/>
        </w:trPr>
        <w:tc>
          <w:tcPr>
            <w:tcW w:w="2021" w:type="dxa"/>
            <w:tcBorders>
              <w:top w:val="single" w:sz="4" w:space="0" w:color="auto"/>
              <w:bottom w:val="single" w:sz="4" w:space="0" w:color="auto"/>
            </w:tcBorders>
            <w:shd w:val="clear" w:color="auto" w:fill="E0E0E0"/>
          </w:tcPr>
          <w:p w14:paraId="660E42A4" w14:textId="77777777" w:rsidR="00C51B0C" w:rsidRPr="006F0498" w:rsidRDefault="00C51B0C" w:rsidP="008D1D5E">
            <w:pPr>
              <w:rPr>
                <w:rStyle w:val="DECBold"/>
              </w:rPr>
            </w:pPr>
            <w:r w:rsidRPr="006F0498">
              <w:rPr>
                <w:rStyle w:val="DECBold"/>
              </w:rPr>
              <w:t>Inbound data</w:t>
            </w:r>
          </w:p>
        </w:tc>
        <w:tc>
          <w:tcPr>
            <w:tcW w:w="6423" w:type="dxa"/>
            <w:tcBorders>
              <w:top w:val="single" w:sz="4" w:space="0" w:color="auto"/>
              <w:bottom w:val="single" w:sz="4" w:space="0" w:color="auto"/>
            </w:tcBorders>
            <w:shd w:val="clear" w:color="auto" w:fill="auto"/>
            <w:vAlign w:val="center"/>
          </w:tcPr>
          <w:p w14:paraId="4C1F7C66"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1&gt;" </w:instrText>
            </w:r>
            <w:r w:rsidRPr="00E96579">
              <w:rPr>
                <w:rFonts w:eastAsia="SimSun"/>
              </w:rPr>
              <w:fldChar w:fldCharType="end"/>
            </w:r>
          </w:p>
          <w:p w14:paraId="6EF43855"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2&gt;" </w:instrText>
            </w:r>
            <w:r w:rsidRPr="00E96579">
              <w:rPr>
                <w:rFonts w:eastAsia="SimSun"/>
              </w:rPr>
              <w:fldChar w:fldCharType="end"/>
            </w:r>
          </w:p>
          <w:p w14:paraId="2A220892"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3&gt;" </w:instrText>
            </w:r>
            <w:r w:rsidRPr="00E96579">
              <w:rPr>
                <w:rFonts w:eastAsia="SimSun"/>
              </w:rPr>
              <w:fldChar w:fldCharType="end"/>
            </w:r>
          </w:p>
          <w:p w14:paraId="76AF8DE5"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4&gt;" </w:instrText>
            </w:r>
            <w:r w:rsidRPr="00E96579">
              <w:rPr>
                <w:rFonts w:eastAsia="SimSun"/>
              </w:rPr>
              <w:fldChar w:fldCharType="end"/>
            </w:r>
          </w:p>
        </w:tc>
      </w:tr>
      <w:tr w:rsidR="00C51B0C" w:rsidRPr="00D16A6F" w14:paraId="415BFC9D" w14:textId="77777777" w:rsidTr="00B83F63">
        <w:trPr>
          <w:jc w:val="center"/>
        </w:trPr>
        <w:tc>
          <w:tcPr>
            <w:tcW w:w="2021" w:type="dxa"/>
            <w:tcBorders>
              <w:top w:val="single" w:sz="4" w:space="0" w:color="auto"/>
              <w:bottom w:val="single" w:sz="4" w:space="0" w:color="auto"/>
            </w:tcBorders>
            <w:shd w:val="clear" w:color="auto" w:fill="E0E0E0"/>
          </w:tcPr>
          <w:p w14:paraId="7ED6BB4B" w14:textId="77777777" w:rsidR="00C51B0C" w:rsidRPr="006F0498" w:rsidRDefault="00C51B0C" w:rsidP="008D1D5E">
            <w:pPr>
              <w:rPr>
                <w:rStyle w:val="DECBold"/>
              </w:rPr>
            </w:pPr>
            <w:r w:rsidRPr="006F0498">
              <w:rPr>
                <w:rStyle w:val="DECBold"/>
              </w:rPr>
              <w:t>Outbound Data</w:t>
            </w:r>
          </w:p>
        </w:tc>
        <w:tc>
          <w:tcPr>
            <w:tcW w:w="6423" w:type="dxa"/>
            <w:tcBorders>
              <w:top w:val="single" w:sz="4" w:space="0" w:color="auto"/>
              <w:bottom w:val="single" w:sz="4" w:space="0" w:color="auto"/>
            </w:tcBorders>
            <w:shd w:val="clear" w:color="auto" w:fill="auto"/>
            <w:vAlign w:val="center"/>
          </w:tcPr>
          <w:p w14:paraId="0EDC38F7"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1&gt;" </w:instrText>
            </w:r>
            <w:r w:rsidRPr="00E96579">
              <w:rPr>
                <w:rFonts w:eastAsia="SimSun"/>
              </w:rPr>
              <w:fldChar w:fldCharType="end"/>
            </w:r>
          </w:p>
          <w:p w14:paraId="31821401"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2&gt;" </w:instrText>
            </w:r>
            <w:r w:rsidRPr="00E96579">
              <w:rPr>
                <w:rFonts w:eastAsia="SimSun"/>
              </w:rPr>
              <w:fldChar w:fldCharType="end"/>
            </w:r>
          </w:p>
          <w:p w14:paraId="66462DA6"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3&gt;" </w:instrText>
            </w:r>
            <w:r w:rsidRPr="00E96579">
              <w:rPr>
                <w:rFonts w:eastAsia="SimSun"/>
              </w:rPr>
              <w:fldChar w:fldCharType="end"/>
            </w:r>
          </w:p>
          <w:p w14:paraId="2D52177E"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4&gt;" </w:instrText>
            </w:r>
            <w:r w:rsidRPr="00E96579">
              <w:rPr>
                <w:rFonts w:eastAsia="SimSun"/>
              </w:rPr>
              <w:fldChar w:fldCharType="end"/>
            </w:r>
          </w:p>
        </w:tc>
      </w:tr>
      <w:tr w:rsidR="00C51B0C" w:rsidRPr="00D16A6F" w14:paraId="159A9E50" w14:textId="77777777" w:rsidTr="00B83F63">
        <w:trPr>
          <w:jc w:val="center"/>
        </w:trPr>
        <w:tc>
          <w:tcPr>
            <w:tcW w:w="2021" w:type="dxa"/>
            <w:tcBorders>
              <w:top w:val="single" w:sz="4" w:space="0" w:color="auto"/>
              <w:bottom w:val="single" w:sz="12" w:space="0" w:color="auto"/>
            </w:tcBorders>
            <w:shd w:val="clear" w:color="auto" w:fill="E0E0E0"/>
          </w:tcPr>
          <w:p w14:paraId="00F6E396" w14:textId="77777777" w:rsidR="00C51B0C" w:rsidRPr="006F0498" w:rsidRDefault="00C51B0C" w:rsidP="008D1D5E">
            <w:pPr>
              <w:rPr>
                <w:rStyle w:val="DECBold"/>
              </w:rPr>
            </w:pPr>
            <w:r w:rsidRPr="006F0498">
              <w:rPr>
                <w:rStyle w:val="DECBold"/>
              </w:rPr>
              <w:t>Logic Summary</w:t>
            </w:r>
          </w:p>
        </w:tc>
        <w:tc>
          <w:tcPr>
            <w:tcW w:w="6423" w:type="dxa"/>
            <w:tcBorders>
              <w:top w:val="single" w:sz="4" w:space="0" w:color="auto"/>
              <w:bottom w:val="single" w:sz="12" w:space="0" w:color="auto"/>
            </w:tcBorders>
            <w:shd w:val="clear" w:color="auto" w:fill="auto"/>
            <w:vAlign w:val="center"/>
          </w:tcPr>
          <w:p w14:paraId="1A85AF1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"&lt;Pseudo-code/Flowchart/List of Subsystems&gt;" </w:instrText>
            </w:r>
            <w:r w:rsidRPr="00E96579">
              <w:rPr>
                <w:rFonts w:eastAsia="SimSun"/>
              </w:rPr>
              <w:fldChar w:fldCharType="end"/>
            </w:r>
          </w:p>
        </w:tc>
      </w:tr>
    </w:tbl>
    <w:p w14:paraId="67B80E55" w14:textId="77777777" w:rsidR="00C51B0C" w:rsidRDefault="00C51B0C" w:rsidP="00C51B0C">
      <w:pPr>
        <w:pStyle w:val="TBLCaption"/>
      </w:pPr>
      <w:bookmarkStart w:id="204" w:name="_Toc163803835"/>
    </w:p>
    <w:p w14:paraId="1B0ABBF8" w14:textId="77777777" w:rsidR="00C51B0C" w:rsidRPr="00DB3952" w:rsidRDefault="00C51B0C" w:rsidP="00C51B0C">
      <w:pPr>
        <w:pStyle w:val="Caption"/>
        <w:rPr>
          <w:b w:val="0"/>
          <w:bCs w:val="0"/>
          <w:sz w:val="24"/>
          <w:szCs w:val="24"/>
        </w:rPr>
      </w:pPr>
      <w:bookmarkStart w:id="205" w:name="_Toc433051535"/>
      <w:bookmarkEnd w:id="204"/>
      <w:r w:rsidRPr="00DB3952">
        <w:rPr>
          <w:b w:val="0"/>
          <w:bCs w:val="0"/>
          <w:sz w:val="24"/>
          <w:szCs w:val="24"/>
        </w:rPr>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003D592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Pr="00DB3952">
        <w:rPr>
          <w:b w:val="0"/>
          <w:bCs w:val="0"/>
          <w:sz w:val="24"/>
          <w:szCs w:val="24"/>
        </w:rPr>
        <w:t xml:space="preserve">: Process Description of </w:t>
      </w:r>
      <w:r w:rsidRPr="00DB3952">
        <w:rPr>
          <w:b w:val="0"/>
          <w:bCs w:val="0"/>
          <w:sz w:val="24"/>
          <w:szCs w:val="24"/>
        </w:rPr>
        <w:fldChar w:fldCharType="begin">
          <w:ffData>
            <w:name w:val="Text1"/>
            <w:enabled/>
            <w:calcOnExit w:val="0"/>
            <w:textInput>
              <w:default w:val="&lt;Process Name&gt;"/>
            </w:textInput>
          </w:ffData>
        </w:fldChar>
      </w:r>
      <w:r w:rsidRPr="00DB3952">
        <w:rPr>
          <w:b w:val="0"/>
          <w:bCs w:val="0"/>
          <w:sz w:val="24"/>
          <w:szCs w:val="24"/>
        </w:rPr>
        <w:instrText xml:space="preserve"> FORMTEXT </w:instrText>
      </w:r>
      <w:r w:rsidRPr="00DB3952">
        <w:rPr>
          <w:b w:val="0"/>
          <w:bCs w:val="0"/>
          <w:sz w:val="24"/>
          <w:szCs w:val="24"/>
        </w:rPr>
      </w:r>
      <w:r w:rsidRPr="00DB3952">
        <w:rPr>
          <w:b w:val="0"/>
          <w:bCs w:val="0"/>
          <w:sz w:val="24"/>
          <w:szCs w:val="24"/>
        </w:rPr>
        <w:fldChar w:fldCharType="separate"/>
      </w:r>
      <w:r w:rsidRPr="00DB3952">
        <w:rPr>
          <w:b w:val="0"/>
          <w:bCs w:val="0"/>
          <w:noProof/>
          <w:sz w:val="24"/>
          <w:szCs w:val="24"/>
        </w:rPr>
        <w:t>&lt;Process Name&gt;</w:t>
      </w:r>
      <w:bookmarkEnd w:id="205"/>
      <w:r w:rsidRPr="00DB3952">
        <w:rPr>
          <w:b w:val="0"/>
          <w:bCs w:val="0"/>
          <w:sz w:val="24"/>
          <w:szCs w:val="24"/>
        </w:rPr>
        <w:fldChar w:fldCharType="end"/>
      </w:r>
    </w:p>
    <w:tbl>
      <w:tblPr>
        <w:tblW w:w="8444" w:type="dxa"/>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1E0" w:firstRow="1" w:lastRow="1" w:firstColumn="1" w:lastColumn="1" w:noHBand="0" w:noVBand="0"/>
      </w:tblPr>
      <w:tblGrid>
        <w:gridCol w:w="2021"/>
        <w:gridCol w:w="6423"/>
      </w:tblGrid>
      <w:tr w:rsidR="00C51B0C" w:rsidRPr="00E96579" w14:paraId="46475167" w14:textId="77777777" w:rsidTr="00B83F63">
        <w:trPr>
          <w:jc w:val="center"/>
        </w:trPr>
        <w:tc>
          <w:tcPr>
            <w:tcW w:w="2021" w:type="dxa"/>
            <w:tcBorders>
              <w:top w:val="single" w:sz="12" w:space="0" w:color="auto"/>
              <w:bottom w:val="single" w:sz="4" w:space="0" w:color="auto"/>
            </w:tcBorders>
            <w:shd w:val="clear" w:color="auto" w:fill="E0E0E0"/>
          </w:tcPr>
          <w:p w14:paraId="05D9D63D" w14:textId="77777777" w:rsidR="00C51B0C" w:rsidRPr="006F0498" w:rsidRDefault="00C51B0C" w:rsidP="008D1D5E">
            <w:pPr>
              <w:rPr>
                <w:rStyle w:val="DECBold"/>
              </w:rPr>
            </w:pPr>
            <w:r w:rsidRPr="006F0498">
              <w:rPr>
                <w:rStyle w:val="DECBold"/>
              </w:rPr>
              <w:t>Process Name</w:t>
            </w:r>
          </w:p>
        </w:tc>
        <w:tc>
          <w:tcPr>
            <w:tcW w:w="6423" w:type="dxa"/>
            <w:tcBorders>
              <w:top w:val="single" w:sz="12" w:space="0" w:color="auto"/>
              <w:bottom w:val="single" w:sz="4" w:space="0" w:color="auto"/>
            </w:tcBorders>
            <w:shd w:val="clear" w:color="auto" w:fill="auto"/>
          </w:tcPr>
          <w:p w14:paraId="10FC9E0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&lt;PNO&gt;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"&lt;Process Name&gt;" </w:instrText>
            </w:r>
            <w:r w:rsidRPr="00E96579">
              <w:rPr>
                <w:rFonts w:eastAsia="SimSun"/>
              </w:rPr>
              <w:fldChar w:fldCharType="end"/>
            </w:r>
          </w:p>
        </w:tc>
      </w:tr>
      <w:tr w:rsidR="00C51B0C" w:rsidRPr="00E96579" w14:paraId="52FD4719" w14:textId="77777777" w:rsidTr="00B83F63">
        <w:trPr>
          <w:jc w:val="center"/>
        </w:trPr>
        <w:tc>
          <w:tcPr>
            <w:tcW w:w="2021" w:type="dxa"/>
            <w:tcBorders>
              <w:top w:val="single" w:sz="4" w:space="0" w:color="auto"/>
              <w:bottom w:val="single" w:sz="4" w:space="0" w:color="auto"/>
            </w:tcBorders>
            <w:shd w:val="clear" w:color="auto" w:fill="E0E0E0"/>
          </w:tcPr>
          <w:p w14:paraId="390AB49C" w14:textId="77777777" w:rsidR="00C51B0C" w:rsidRPr="006F0498" w:rsidRDefault="00C51B0C" w:rsidP="008D1D5E">
            <w:pPr>
              <w:rPr>
                <w:rStyle w:val="DECBold"/>
              </w:rPr>
            </w:pPr>
            <w:r w:rsidRPr="006F0498">
              <w:rPr>
                <w:rStyle w:val="DECBold"/>
              </w:rPr>
              <w:t>Description</w:t>
            </w:r>
          </w:p>
        </w:tc>
        <w:tc>
          <w:tcPr>
            <w:tcW w:w="6423" w:type="dxa"/>
            <w:tcBorders>
              <w:top w:val="single" w:sz="4" w:space="0" w:color="auto"/>
              <w:bottom w:val="single" w:sz="4" w:space="0" w:color="auto"/>
            </w:tcBorders>
            <w:shd w:val="clear" w:color="auto" w:fill="auto"/>
            <w:vAlign w:val="center"/>
          </w:tcPr>
          <w:p w14:paraId="6ABF967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A883441" w14:textId="77777777" w:rsidTr="00B83F63">
        <w:trPr>
          <w:jc w:val="center"/>
        </w:trPr>
        <w:tc>
          <w:tcPr>
            <w:tcW w:w="2021" w:type="dxa"/>
            <w:tcBorders>
              <w:top w:val="single" w:sz="4" w:space="0" w:color="auto"/>
              <w:bottom w:val="single" w:sz="4" w:space="0" w:color="auto"/>
            </w:tcBorders>
            <w:shd w:val="clear" w:color="auto" w:fill="E0E0E0"/>
          </w:tcPr>
          <w:p w14:paraId="599D766D" w14:textId="77777777" w:rsidR="00C51B0C" w:rsidRPr="006F0498" w:rsidRDefault="00C51B0C" w:rsidP="008D1D5E">
            <w:pPr>
              <w:rPr>
                <w:rStyle w:val="DECBold"/>
              </w:rPr>
            </w:pPr>
            <w:r w:rsidRPr="006F0498">
              <w:rPr>
                <w:rStyle w:val="DECBold"/>
              </w:rPr>
              <w:t>Inbound data</w:t>
            </w:r>
          </w:p>
        </w:tc>
        <w:tc>
          <w:tcPr>
            <w:tcW w:w="6423" w:type="dxa"/>
            <w:tcBorders>
              <w:top w:val="single" w:sz="4" w:space="0" w:color="auto"/>
              <w:bottom w:val="single" w:sz="4" w:space="0" w:color="auto"/>
            </w:tcBorders>
            <w:shd w:val="clear" w:color="auto" w:fill="auto"/>
            <w:vAlign w:val="center"/>
          </w:tcPr>
          <w:p w14:paraId="08D52677"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1&gt;" </w:instrText>
            </w:r>
            <w:r w:rsidRPr="00E96579">
              <w:rPr>
                <w:rFonts w:eastAsia="SimSun"/>
              </w:rPr>
              <w:fldChar w:fldCharType="end"/>
            </w:r>
          </w:p>
          <w:p w14:paraId="74316829"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2&gt;" </w:instrText>
            </w:r>
            <w:r w:rsidRPr="00E96579">
              <w:rPr>
                <w:rFonts w:eastAsia="SimSun"/>
              </w:rPr>
              <w:fldChar w:fldCharType="end"/>
            </w:r>
          </w:p>
          <w:p w14:paraId="2675F14B"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3&gt;" </w:instrText>
            </w:r>
            <w:r w:rsidRPr="00E96579">
              <w:rPr>
                <w:rFonts w:eastAsia="SimSun"/>
              </w:rPr>
              <w:fldChar w:fldCharType="end"/>
            </w:r>
          </w:p>
          <w:p w14:paraId="15B6A297"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"&lt;Inbound Data 4&gt;" </w:instrText>
            </w:r>
            <w:r w:rsidRPr="00E96579">
              <w:rPr>
                <w:rFonts w:eastAsia="SimSun"/>
              </w:rPr>
              <w:fldChar w:fldCharType="end"/>
            </w:r>
          </w:p>
        </w:tc>
      </w:tr>
      <w:tr w:rsidR="00C51B0C" w:rsidRPr="00D16A6F" w14:paraId="209E3483" w14:textId="77777777" w:rsidTr="00B83F63">
        <w:trPr>
          <w:jc w:val="center"/>
        </w:trPr>
        <w:tc>
          <w:tcPr>
            <w:tcW w:w="2021" w:type="dxa"/>
            <w:tcBorders>
              <w:top w:val="single" w:sz="4" w:space="0" w:color="auto"/>
              <w:bottom w:val="single" w:sz="4" w:space="0" w:color="auto"/>
            </w:tcBorders>
            <w:shd w:val="clear" w:color="auto" w:fill="E0E0E0"/>
          </w:tcPr>
          <w:p w14:paraId="76495A55" w14:textId="77777777" w:rsidR="00C51B0C" w:rsidRPr="006F0498" w:rsidRDefault="00C51B0C" w:rsidP="008D1D5E">
            <w:pPr>
              <w:rPr>
                <w:rStyle w:val="DECBold"/>
              </w:rPr>
            </w:pPr>
            <w:r w:rsidRPr="006F0498">
              <w:rPr>
                <w:rStyle w:val="DECBold"/>
              </w:rPr>
              <w:t>Outbound Data</w:t>
            </w:r>
          </w:p>
        </w:tc>
        <w:tc>
          <w:tcPr>
            <w:tcW w:w="6423" w:type="dxa"/>
            <w:tcBorders>
              <w:top w:val="single" w:sz="4" w:space="0" w:color="auto"/>
              <w:bottom w:val="single" w:sz="4" w:space="0" w:color="auto"/>
            </w:tcBorders>
            <w:shd w:val="clear" w:color="auto" w:fill="auto"/>
            <w:vAlign w:val="center"/>
          </w:tcPr>
          <w:p w14:paraId="771B5BF9"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1&gt;" </w:instrText>
            </w:r>
            <w:r w:rsidRPr="00E96579">
              <w:rPr>
                <w:rFonts w:eastAsia="SimSun"/>
              </w:rPr>
              <w:fldChar w:fldCharType="end"/>
            </w:r>
          </w:p>
          <w:p w14:paraId="6FA44B47"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2&gt;" </w:instrText>
            </w:r>
            <w:r w:rsidRPr="00E96579">
              <w:rPr>
                <w:rFonts w:eastAsia="SimSun"/>
              </w:rPr>
              <w:fldChar w:fldCharType="end"/>
            </w:r>
          </w:p>
          <w:p w14:paraId="0CE8CB52"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3&gt;" </w:instrText>
            </w:r>
            <w:r w:rsidRPr="00E96579">
              <w:rPr>
                <w:rFonts w:eastAsia="SimSun"/>
              </w:rPr>
              <w:fldChar w:fldCharType="end"/>
            </w:r>
          </w:p>
          <w:p w14:paraId="59CCCB40" w14:textId="77777777" w:rsidR="00C51B0C" w:rsidRPr="00E96579" w:rsidRDefault="00C51B0C">
            <w:pPr>
              <w:numPr>
                <w:ilvl w:val="0"/>
                <w:numId w:val="11"/>
              </w:numPr>
              <w:ind w:left="714" w:hanging="357"/>
              <w:rPr>
                <w:rFonts w:eastAsia="SimSun"/>
              </w:rPr>
            </w:pPr>
            <w:r w:rsidRPr="00E96579">
              <w:rPr>
                <w:rFonts w:eastAsia="SimSun"/>
              </w:rPr>
              <w:fldChar w:fldCharType="begin"/>
            </w:r>
            <w:r w:rsidRPr="00E96579">
              <w:rPr>
                <w:rFonts w:eastAsia="SimSun"/>
              </w:rPr>
              <w:instrText xml:space="preserve"> MACROBUTTON  AcceptAllChangesInDoc "&lt;Outbound Data 4&gt;" </w:instrText>
            </w:r>
            <w:r w:rsidRPr="00E96579">
              <w:rPr>
                <w:rFonts w:eastAsia="SimSun"/>
              </w:rPr>
              <w:fldChar w:fldCharType="end"/>
            </w:r>
          </w:p>
        </w:tc>
      </w:tr>
      <w:tr w:rsidR="00C51B0C" w:rsidRPr="00D16A6F" w14:paraId="0861A004" w14:textId="77777777" w:rsidTr="00B83F63">
        <w:trPr>
          <w:jc w:val="center"/>
        </w:trPr>
        <w:tc>
          <w:tcPr>
            <w:tcW w:w="2021" w:type="dxa"/>
            <w:tcBorders>
              <w:top w:val="single" w:sz="4" w:space="0" w:color="auto"/>
              <w:bottom w:val="single" w:sz="12" w:space="0" w:color="auto"/>
            </w:tcBorders>
            <w:shd w:val="clear" w:color="auto" w:fill="E0E0E0"/>
          </w:tcPr>
          <w:p w14:paraId="70514C65" w14:textId="77777777" w:rsidR="00C51B0C" w:rsidRPr="006F0498" w:rsidRDefault="00C51B0C" w:rsidP="008D1D5E">
            <w:pPr>
              <w:rPr>
                <w:rStyle w:val="DECBold"/>
              </w:rPr>
            </w:pPr>
            <w:r w:rsidRPr="006F0498">
              <w:rPr>
                <w:rStyle w:val="DECBold"/>
              </w:rPr>
              <w:t>Logic Summary</w:t>
            </w:r>
          </w:p>
        </w:tc>
        <w:tc>
          <w:tcPr>
            <w:tcW w:w="6423" w:type="dxa"/>
            <w:tcBorders>
              <w:top w:val="single" w:sz="4" w:space="0" w:color="auto"/>
              <w:bottom w:val="single" w:sz="12" w:space="0" w:color="auto"/>
            </w:tcBorders>
            <w:shd w:val="clear" w:color="auto" w:fill="auto"/>
            <w:vAlign w:val="center"/>
          </w:tcPr>
          <w:p w14:paraId="79ECB17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"&lt;Pseudo-code/Flowchart/List of Subsystems&gt;" </w:instrText>
            </w:r>
            <w:r w:rsidRPr="00E96579">
              <w:rPr>
                <w:rFonts w:eastAsia="SimSun"/>
              </w:rPr>
              <w:fldChar w:fldCharType="end"/>
            </w:r>
          </w:p>
        </w:tc>
      </w:tr>
    </w:tbl>
    <w:p w14:paraId="24447553" w14:textId="77777777" w:rsidR="00C51B0C" w:rsidRDefault="00C51B0C" w:rsidP="00C51B0C"/>
    <w:p w14:paraId="7155A9A5" w14:textId="77777777" w:rsidR="008D1D5E" w:rsidRPr="00D271C1" w:rsidRDefault="00C51B0C" w:rsidP="008D1D5E">
      <w:pPr>
        <w:pStyle w:val="Caption"/>
      </w:pPr>
      <w:r>
        <w:br w:type="page"/>
      </w:r>
      <w:bookmarkStart w:id="206" w:name="_Toc165641799"/>
      <w:bookmarkStart w:id="207" w:name="_Toc166272246"/>
      <w:bookmarkStart w:id="208" w:name="_Toc166388898"/>
      <w:bookmarkStart w:id="209" w:name="_Toc183509366"/>
      <w:bookmarkStart w:id="210" w:name="_Toc183533996"/>
      <w:bookmarkStart w:id="211" w:name="_Toc183534224"/>
      <w:bookmarkStart w:id="212" w:name="_Toc232926013"/>
    </w:p>
    <w:p w14:paraId="7E5A1D7E" w14:textId="77777777" w:rsidR="00C51B0C" w:rsidRPr="00D271C1" w:rsidRDefault="00C51B0C" w:rsidP="003D592C">
      <w:pPr>
        <w:pStyle w:val="Heading4"/>
        <w:numPr>
          <w:ilvl w:val="3"/>
          <w:numId w:val="1"/>
        </w:numPr>
      </w:pPr>
      <w:r w:rsidRPr="00D271C1">
        <w:lastRenderedPageBreak/>
        <w:t>Data Store</w:t>
      </w:r>
      <w:bookmarkEnd w:id="206"/>
      <w:bookmarkEnd w:id="207"/>
      <w:bookmarkEnd w:id="208"/>
      <w:bookmarkEnd w:id="209"/>
      <w:bookmarkEnd w:id="210"/>
      <w:bookmarkEnd w:id="211"/>
      <w:bookmarkEnd w:id="212"/>
      <w:r>
        <w:t>s</w:t>
      </w:r>
    </w:p>
    <w:p w14:paraId="622A6308" w14:textId="77777777" w:rsidR="00C51B0C" w:rsidRDefault="00C51B0C" w:rsidP="00C51B0C">
      <w:pPr>
        <w:pStyle w:val="TXTParagraph"/>
      </w:pPr>
      <w:r>
        <w:t>This section describes the data stores that exist in the data flow diagram and consists of the Data Store Name, Description, Inbound Data, and Outbound Data.</w:t>
      </w:r>
    </w:p>
    <w:p w14:paraId="0F261847" w14:textId="77777777" w:rsidR="00C51B0C" w:rsidRDefault="00C51B0C" w:rsidP="00C51B0C">
      <w:pPr>
        <w:pStyle w:val="TXTParagraph"/>
      </w:pPr>
    </w:p>
    <w:p w14:paraId="437E24A0" w14:textId="77777777" w:rsidR="00C51B0C" w:rsidRPr="00DB3952" w:rsidRDefault="00C51B0C" w:rsidP="00C51B0C">
      <w:pPr>
        <w:pStyle w:val="Caption"/>
        <w:rPr>
          <w:b w:val="0"/>
          <w:bCs w:val="0"/>
          <w:sz w:val="24"/>
          <w:szCs w:val="24"/>
        </w:rPr>
      </w:pPr>
      <w:bookmarkStart w:id="213" w:name="_Toc433051536"/>
      <w:r w:rsidRPr="00DB3952">
        <w:rPr>
          <w:b w:val="0"/>
          <w:bCs w:val="0"/>
          <w:sz w:val="24"/>
          <w:szCs w:val="24"/>
        </w:rPr>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003D592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4</w:t>
      </w:r>
      <w:r>
        <w:rPr>
          <w:b w:val="0"/>
          <w:bCs w:val="0"/>
          <w:sz w:val="24"/>
          <w:szCs w:val="24"/>
        </w:rPr>
        <w:fldChar w:fldCharType="end"/>
      </w:r>
      <w:r>
        <w:rPr>
          <w:b w:val="0"/>
          <w:bCs w:val="0"/>
          <w:sz w:val="24"/>
          <w:szCs w:val="24"/>
        </w:rPr>
        <w:t>: List of all Data Stores</w:t>
      </w:r>
      <w:bookmarkEnd w:id="213"/>
    </w:p>
    <w:tbl>
      <w:tblPr>
        <w:tblW w:w="81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661"/>
        <w:gridCol w:w="1393"/>
        <w:gridCol w:w="2340"/>
        <w:gridCol w:w="3755"/>
      </w:tblGrid>
      <w:tr w:rsidR="00C51B0C" w:rsidRPr="00E96579" w14:paraId="6C054037" w14:textId="77777777" w:rsidTr="008D1D5E">
        <w:trPr>
          <w:cantSplit/>
          <w:tblHeader/>
          <w:jc w:val="center"/>
        </w:trPr>
        <w:tc>
          <w:tcPr>
            <w:tcW w:w="661" w:type="dxa"/>
            <w:tcBorders>
              <w:top w:val="single" w:sz="12" w:space="0" w:color="auto"/>
              <w:bottom w:val="single" w:sz="12" w:space="0" w:color="auto"/>
            </w:tcBorders>
            <w:shd w:val="clear" w:color="auto" w:fill="8C8C8C"/>
          </w:tcPr>
          <w:p w14:paraId="594FD6E1" w14:textId="77777777" w:rsidR="00C51B0C" w:rsidRDefault="00C51B0C" w:rsidP="008D1D5E">
            <w:pPr>
              <w:pStyle w:val="DECWhiteBoldCenter"/>
              <w:spacing w:after="0"/>
            </w:pPr>
            <w:r>
              <w:t>No.</w:t>
            </w:r>
          </w:p>
        </w:tc>
        <w:tc>
          <w:tcPr>
            <w:tcW w:w="1393" w:type="dxa"/>
            <w:tcBorders>
              <w:top w:val="single" w:sz="12" w:space="0" w:color="auto"/>
              <w:bottom w:val="single" w:sz="12" w:space="0" w:color="auto"/>
            </w:tcBorders>
            <w:shd w:val="clear" w:color="auto" w:fill="8C8C8C"/>
            <w:vAlign w:val="center"/>
          </w:tcPr>
          <w:p w14:paraId="66F35DE3" w14:textId="77777777" w:rsidR="00C51B0C" w:rsidRPr="006F0498" w:rsidRDefault="00C51B0C" w:rsidP="008D1D5E">
            <w:pPr>
              <w:rPr>
                <w:rStyle w:val="DECWhiteBold"/>
              </w:rPr>
            </w:pPr>
            <w:r w:rsidRPr="006F0498">
              <w:rPr>
                <w:rStyle w:val="DECWhiteBold"/>
              </w:rPr>
              <w:t>Data Store</w:t>
            </w:r>
          </w:p>
        </w:tc>
        <w:tc>
          <w:tcPr>
            <w:tcW w:w="2340" w:type="dxa"/>
            <w:tcBorders>
              <w:top w:val="single" w:sz="12" w:space="0" w:color="auto"/>
              <w:bottom w:val="single" w:sz="12" w:space="0" w:color="auto"/>
            </w:tcBorders>
            <w:shd w:val="clear" w:color="auto" w:fill="8C8C8C"/>
            <w:vAlign w:val="center"/>
          </w:tcPr>
          <w:p w14:paraId="2165B9BD" w14:textId="77777777" w:rsidR="00C51B0C" w:rsidRPr="006F0498" w:rsidRDefault="00C51B0C" w:rsidP="008D1D5E">
            <w:pPr>
              <w:rPr>
                <w:rStyle w:val="DECWhiteBold"/>
              </w:rPr>
            </w:pPr>
            <w:r w:rsidRPr="006F0498">
              <w:rPr>
                <w:rStyle w:val="DECWhiteBold"/>
              </w:rPr>
              <w:t>Name</w:t>
            </w:r>
          </w:p>
        </w:tc>
        <w:tc>
          <w:tcPr>
            <w:tcW w:w="3755" w:type="dxa"/>
            <w:tcBorders>
              <w:top w:val="single" w:sz="12" w:space="0" w:color="auto"/>
              <w:bottom w:val="single" w:sz="12" w:space="0" w:color="auto"/>
            </w:tcBorders>
            <w:shd w:val="clear" w:color="auto" w:fill="8C8C8C"/>
            <w:vAlign w:val="center"/>
          </w:tcPr>
          <w:p w14:paraId="56934D31" w14:textId="77777777" w:rsidR="00C51B0C" w:rsidRPr="006F0498" w:rsidRDefault="00C51B0C" w:rsidP="008D1D5E">
            <w:pPr>
              <w:rPr>
                <w:rStyle w:val="DECWhiteBold"/>
              </w:rPr>
            </w:pPr>
            <w:r w:rsidRPr="006F0498">
              <w:rPr>
                <w:rStyle w:val="DECWhiteBold"/>
              </w:rPr>
              <w:t>Description</w:t>
            </w:r>
          </w:p>
        </w:tc>
      </w:tr>
      <w:tr w:rsidR="00C51B0C" w:rsidRPr="00D16A6F" w14:paraId="4290C44B" w14:textId="77777777" w:rsidTr="00B83F63">
        <w:trPr>
          <w:cantSplit/>
          <w:jc w:val="center"/>
        </w:trPr>
        <w:tc>
          <w:tcPr>
            <w:tcW w:w="661" w:type="dxa"/>
            <w:tcBorders>
              <w:top w:val="single" w:sz="12" w:space="0" w:color="auto"/>
            </w:tcBorders>
          </w:tcPr>
          <w:p w14:paraId="207D8202" w14:textId="77777777" w:rsidR="00C51B0C" w:rsidRPr="00194E33" w:rsidRDefault="00C51B0C" w:rsidP="008D1D5E">
            <w:pPr>
              <w:pStyle w:val="DECCenter"/>
              <w:spacing w:after="0"/>
            </w:pPr>
            <w:r>
              <w:t>1</w:t>
            </w:r>
          </w:p>
        </w:tc>
        <w:tc>
          <w:tcPr>
            <w:tcW w:w="1393" w:type="dxa"/>
            <w:tcBorders>
              <w:top w:val="single" w:sz="12" w:space="0" w:color="auto"/>
            </w:tcBorders>
          </w:tcPr>
          <w:p w14:paraId="09F13C4E"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Borders>
              <w:top w:val="single" w:sz="12" w:space="0" w:color="auto"/>
            </w:tcBorders>
          </w:tcPr>
          <w:p w14:paraId="06A32AF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Borders>
              <w:top w:val="single" w:sz="12" w:space="0" w:color="auto"/>
            </w:tcBorders>
          </w:tcPr>
          <w:p w14:paraId="3CB338A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A196177" w14:textId="77777777" w:rsidTr="00B83F63">
        <w:trPr>
          <w:cantSplit/>
          <w:jc w:val="center"/>
        </w:trPr>
        <w:tc>
          <w:tcPr>
            <w:tcW w:w="661" w:type="dxa"/>
          </w:tcPr>
          <w:p w14:paraId="46C74D7C" w14:textId="77777777" w:rsidR="00C51B0C" w:rsidRPr="00194E33" w:rsidRDefault="00C51B0C" w:rsidP="008D1D5E">
            <w:pPr>
              <w:pStyle w:val="DECCenter"/>
              <w:spacing w:after="0"/>
            </w:pPr>
            <w:r>
              <w:t>2</w:t>
            </w:r>
          </w:p>
        </w:tc>
        <w:tc>
          <w:tcPr>
            <w:tcW w:w="1393" w:type="dxa"/>
          </w:tcPr>
          <w:p w14:paraId="66F45886"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46F4FBA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3F66E98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DEE9DA1" w14:textId="77777777" w:rsidTr="00B83F63">
        <w:trPr>
          <w:cantSplit/>
          <w:jc w:val="center"/>
        </w:trPr>
        <w:tc>
          <w:tcPr>
            <w:tcW w:w="661" w:type="dxa"/>
          </w:tcPr>
          <w:p w14:paraId="6ABCFD60" w14:textId="77777777" w:rsidR="00C51B0C" w:rsidRPr="00194E33" w:rsidRDefault="00C51B0C" w:rsidP="008D1D5E">
            <w:pPr>
              <w:pStyle w:val="DECCenter"/>
              <w:spacing w:after="0"/>
            </w:pPr>
            <w:r>
              <w:t>3</w:t>
            </w:r>
          </w:p>
        </w:tc>
        <w:tc>
          <w:tcPr>
            <w:tcW w:w="1393" w:type="dxa"/>
          </w:tcPr>
          <w:p w14:paraId="6F514256"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1B6ABDC1"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68FE46C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B701B7E" w14:textId="77777777" w:rsidTr="00B83F63">
        <w:trPr>
          <w:cantSplit/>
          <w:jc w:val="center"/>
        </w:trPr>
        <w:tc>
          <w:tcPr>
            <w:tcW w:w="661" w:type="dxa"/>
          </w:tcPr>
          <w:p w14:paraId="4622190E" w14:textId="77777777" w:rsidR="00C51B0C" w:rsidRPr="00194E33" w:rsidRDefault="00C51B0C" w:rsidP="008D1D5E">
            <w:pPr>
              <w:pStyle w:val="DECCenter"/>
              <w:spacing w:after="0"/>
            </w:pPr>
            <w:r>
              <w:t>4</w:t>
            </w:r>
          </w:p>
        </w:tc>
        <w:tc>
          <w:tcPr>
            <w:tcW w:w="1393" w:type="dxa"/>
          </w:tcPr>
          <w:p w14:paraId="252819C3"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0E7101F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206630F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2DAA5C5C" w14:textId="77777777" w:rsidTr="00B83F63">
        <w:trPr>
          <w:cantSplit/>
          <w:jc w:val="center"/>
        </w:trPr>
        <w:tc>
          <w:tcPr>
            <w:tcW w:w="661" w:type="dxa"/>
          </w:tcPr>
          <w:p w14:paraId="66DB5C01" w14:textId="77777777" w:rsidR="00C51B0C" w:rsidRPr="00194E33" w:rsidRDefault="00C51B0C" w:rsidP="008D1D5E">
            <w:pPr>
              <w:pStyle w:val="DECCenter"/>
              <w:spacing w:after="0"/>
            </w:pPr>
            <w:r>
              <w:t>5</w:t>
            </w:r>
          </w:p>
        </w:tc>
        <w:tc>
          <w:tcPr>
            <w:tcW w:w="1393" w:type="dxa"/>
          </w:tcPr>
          <w:p w14:paraId="08658B27"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3A98032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74BDBA8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7B34301" w14:textId="77777777" w:rsidTr="00B83F63">
        <w:trPr>
          <w:cantSplit/>
          <w:jc w:val="center"/>
        </w:trPr>
        <w:tc>
          <w:tcPr>
            <w:tcW w:w="661" w:type="dxa"/>
          </w:tcPr>
          <w:p w14:paraId="7BA6049E" w14:textId="77777777" w:rsidR="00C51B0C" w:rsidRPr="00194E33" w:rsidRDefault="00C51B0C" w:rsidP="008D1D5E">
            <w:pPr>
              <w:pStyle w:val="DECCenter"/>
              <w:spacing w:after="0"/>
            </w:pPr>
            <w:r>
              <w:t>6</w:t>
            </w:r>
          </w:p>
        </w:tc>
        <w:tc>
          <w:tcPr>
            <w:tcW w:w="1393" w:type="dxa"/>
          </w:tcPr>
          <w:p w14:paraId="2B0C2161"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0B69430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603C631D"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BEB9D2E" w14:textId="77777777" w:rsidTr="00B83F63">
        <w:trPr>
          <w:cantSplit/>
          <w:jc w:val="center"/>
        </w:trPr>
        <w:tc>
          <w:tcPr>
            <w:tcW w:w="661" w:type="dxa"/>
          </w:tcPr>
          <w:p w14:paraId="031E2D52" w14:textId="77777777" w:rsidR="00C51B0C" w:rsidRPr="00194E33" w:rsidRDefault="00C51B0C" w:rsidP="008D1D5E">
            <w:pPr>
              <w:pStyle w:val="DECCenter"/>
              <w:spacing w:after="0"/>
            </w:pPr>
            <w:r>
              <w:t>7</w:t>
            </w:r>
          </w:p>
        </w:tc>
        <w:tc>
          <w:tcPr>
            <w:tcW w:w="1393" w:type="dxa"/>
          </w:tcPr>
          <w:p w14:paraId="37BD5FDB"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77132FD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361E854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EE0BACE" w14:textId="77777777" w:rsidTr="00B83F63">
        <w:trPr>
          <w:cantSplit/>
          <w:jc w:val="center"/>
        </w:trPr>
        <w:tc>
          <w:tcPr>
            <w:tcW w:w="661" w:type="dxa"/>
          </w:tcPr>
          <w:p w14:paraId="28F9C3E1" w14:textId="77777777" w:rsidR="00C51B0C" w:rsidRPr="00194E33" w:rsidRDefault="00C51B0C" w:rsidP="008D1D5E">
            <w:pPr>
              <w:pStyle w:val="DECCenter"/>
              <w:spacing w:after="0"/>
            </w:pPr>
            <w:r>
              <w:t>8</w:t>
            </w:r>
          </w:p>
        </w:tc>
        <w:tc>
          <w:tcPr>
            <w:tcW w:w="1393" w:type="dxa"/>
          </w:tcPr>
          <w:p w14:paraId="10DC643C"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71FE0EF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3A8FEF6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BB39C23" w14:textId="77777777" w:rsidTr="00B83F63">
        <w:trPr>
          <w:cantSplit/>
          <w:jc w:val="center"/>
        </w:trPr>
        <w:tc>
          <w:tcPr>
            <w:tcW w:w="661" w:type="dxa"/>
          </w:tcPr>
          <w:p w14:paraId="4E6B4FFF" w14:textId="77777777" w:rsidR="00C51B0C" w:rsidRPr="00194E33" w:rsidRDefault="00C51B0C" w:rsidP="008D1D5E">
            <w:pPr>
              <w:pStyle w:val="DECCenter"/>
              <w:spacing w:after="0"/>
            </w:pPr>
            <w:r>
              <w:t>9</w:t>
            </w:r>
          </w:p>
        </w:tc>
        <w:tc>
          <w:tcPr>
            <w:tcW w:w="1393" w:type="dxa"/>
          </w:tcPr>
          <w:p w14:paraId="05E8B757"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4BCE45F1"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435E176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AFD38E7" w14:textId="77777777" w:rsidTr="00B83F63">
        <w:trPr>
          <w:cantSplit/>
          <w:jc w:val="center"/>
        </w:trPr>
        <w:tc>
          <w:tcPr>
            <w:tcW w:w="661" w:type="dxa"/>
          </w:tcPr>
          <w:p w14:paraId="0479B187" w14:textId="77777777" w:rsidR="00C51B0C" w:rsidRPr="00194E33" w:rsidRDefault="00C51B0C" w:rsidP="008D1D5E">
            <w:pPr>
              <w:pStyle w:val="DECCenter"/>
              <w:spacing w:after="0"/>
            </w:pPr>
            <w:r>
              <w:t>10</w:t>
            </w:r>
          </w:p>
        </w:tc>
        <w:tc>
          <w:tcPr>
            <w:tcW w:w="1393" w:type="dxa"/>
          </w:tcPr>
          <w:p w14:paraId="4B9C2E1B"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41A1A62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716F6ED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76D94A1" w14:textId="77777777" w:rsidTr="00B83F63">
        <w:trPr>
          <w:cantSplit/>
          <w:jc w:val="center"/>
        </w:trPr>
        <w:tc>
          <w:tcPr>
            <w:tcW w:w="661" w:type="dxa"/>
          </w:tcPr>
          <w:p w14:paraId="3F7CD24E" w14:textId="77777777" w:rsidR="00C51B0C" w:rsidRPr="00194E33" w:rsidRDefault="00C51B0C" w:rsidP="008D1D5E">
            <w:pPr>
              <w:pStyle w:val="DECCenter"/>
              <w:spacing w:after="0"/>
            </w:pPr>
            <w:r>
              <w:t>11</w:t>
            </w:r>
          </w:p>
        </w:tc>
        <w:tc>
          <w:tcPr>
            <w:tcW w:w="1393" w:type="dxa"/>
          </w:tcPr>
          <w:p w14:paraId="329CD2C1"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454DF67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5AF5814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D721EA3" w14:textId="77777777" w:rsidTr="00B83F63">
        <w:trPr>
          <w:cantSplit/>
          <w:jc w:val="center"/>
        </w:trPr>
        <w:tc>
          <w:tcPr>
            <w:tcW w:w="661" w:type="dxa"/>
          </w:tcPr>
          <w:p w14:paraId="61EBA66C" w14:textId="77777777" w:rsidR="00C51B0C" w:rsidRPr="00194E33" w:rsidRDefault="00C51B0C" w:rsidP="008D1D5E">
            <w:pPr>
              <w:pStyle w:val="DECCenter"/>
              <w:spacing w:after="0"/>
            </w:pPr>
            <w:r>
              <w:t>12</w:t>
            </w:r>
          </w:p>
        </w:tc>
        <w:tc>
          <w:tcPr>
            <w:tcW w:w="1393" w:type="dxa"/>
          </w:tcPr>
          <w:p w14:paraId="285C7772"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7E5F0DB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1F9DA29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15A9AF1" w14:textId="77777777" w:rsidTr="00B83F63">
        <w:trPr>
          <w:cantSplit/>
          <w:jc w:val="center"/>
        </w:trPr>
        <w:tc>
          <w:tcPr>
            <w:tcW w:w="661" w:type="dxa"/>
          </w:tcPr>
          <w:p w14:paraId="1E0E597D" w14:textId="77777777" w:rsidR="00C51B0C" w:rsidRPr="00194E33" w:rsidRDefault="00C51B0C" w:rsidP="008D1D5E">
            <w:pPr>
              <w:pStyle w:val="DECCenter"/>
              <w:spacing w:after="0"/>
            </w:pPr>
            <w:r>
              <w:t>13</w:t>
            </w:r>
          </w:p>
        </w:tc>
        <w:tc>
          <w:tcPr>
            <w:tcW w:w="1393" w:type="dxa"/>
          </w:tcPr>
          <w:p w14:paraId="278BD712"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3AC68C0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6DF6D51D"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A961E37" w14:textId="77777777" w:rsidTr="00B83F63">
        <w:trPr>
          <w:cantSplit/>
          <w:jc w:val="center"/>
        </w:trPr>
        <w:tc>
          <w:tcPr>
            <w:tcW w:w="661" w:type="dxa"/>
          </w:tcPr>
          <w:p w14:paraId="7BF6EE7B" w14:textId="77777777" w:rsidR="00C51B0C" w:rsidRPr="00194E33" w:rsidRDefault="00C51B0C" w:rsidP="008D1D5E">
            <w:pPr>
              <w:pStyle w:val="DECCenter"/>
              <w:spacing w:after="0"/>
            </w:pPr>
            <w:r>
              <w:t>14</w:t>
            </w:r>
          </w:p>
        </w:tc>
        <w:tc>
          <w:tcPr>
            <w:tcW w:w="1393" w:type="dxa"/>
          </w:tcPr>
          <w:p w14:paraId="4B27EA35"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5550C11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160CF81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30F54C1" w14:textId="77777777" w:rsidTr="00B83F63">
        <w:trPr>
          <w:cantSplit/>
          <w:jc w:val="center"/>
        </w:trPr>
        <w:tc>
          <w:tcPr>
            <w:tcW w:w="661" w:type="dxa"/>
          </w:tcPr>
          <w:p w14:paraId="3C11DCA0" w14:textId="77777777" w:rsidR="00C51B0C" w:rsidRPr="00194E33" w:rsidRDefault="00C51B0C" w:rsidP="008D1D5E">
            <w:pPr>
              <w:pStyle w:val="DECCenter"/>
              <w:spacing w:after="0"/>
            </w:pPr>
            <w:r>
              <w:t>15</w:t>
            </w:r>
          </w:p>
        </w:tc>
        <w:tc>
          <w:tcPr>
            <w:tcW w:w="1393" w:type="dxa"/>
          </w:tcPr>
          <w:p w14:paraId="1449CC41"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6E2DA331"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67DA76E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42D6096" w14:textId="77777777" w:rsidTr="00B83F63">
        <w:trPr>
          <w:cantSplit/>
          <w:jc w:val="center"/>
        </w:trPr>
        <w:tc>
          <w:tcPr>
            <w:tcW w:w="661" w:type="dxa"/>
          </w:tcPr>
          <w:p w14:paraId="3E3340BD" w14:textId="77777777" w:rsidR="00C51B0C" w:rsidRPr="00194E33" w:rsidRDefault="00C51B0C" w:rsidP="008D1D5E">
            <w:pPr>
              <w:pStyle w:val="DECCenter"/>
              <w:spacing w:after="0"/>
            </w:pPr>
            <w:r>
              <w:t>16</w:t>
            </w:r>
          </w:p>
        </w:tc>
        <w:tc>
          <w:tcPr>
            <w:tcW w:w="1393" w:type="dxa"/>
          </w:tcPr>
          <w:p w14:paraId="4F475738"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7EE9E0E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6D65C46C"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1467CD3" w14:textId="77777777" w:rsidTr="00B83F63">
        <w:trPr>
          <w:cantSplit/>
          <w:jc w:val="center"/>
        </w:trPr>
        <w:tc>
          <w:tcPr>
            <w:tcW w:w="661" w:type="dxa"/>
          </w:tcPr>
          <w:p w14:paraId="0BDF565A" w14:textId="77777777" w:rsidR="00C51B0C" w:rsidRPr="00194E33" w:rsidRDefault="00C51B0C" w:rsidP="008D1D5E">
            <w:pPr>
              <w:pStyle w:val="DECCenter"/>
              <w:spacing w:after="0"/>
            </w:pPr>
            <w:r>
              <w:t>17</w:t>
            </w:r>
          </w:p>
        </w:tc>
        <w:tc>
          <w:tcPr>
            <w:tcW w:w="1393" w:type="dxa"/>
          </w:tcPr>
          <w:p w14:paraId="120077EA"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37050ED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58174F3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DBDDFD1" w14:textId="77777777" w:rsidTr="00B83F63">
        <w:trPr>
          <w:cantSplit/>
          <w:jc w:val="center"/>
        </w:trPr>
        <w:tc>
          <w:tcPr>
            <w:tcW w:w="661" w:type="dxa"/>
          </w:tcPr>
          <w:p w14:paraId="582F5297" w14:textId="77777777" w:rsidR="00C51B0C" w:rsidRPr="00194E33" w:rsidRDefault="00C51B0C" w:rsidP="008D1D5E">
            <w:pPr>
              <w:pStyle w:val="DECCenter"/>
              <w:spacing w:after="0"/>
            </w:pPr>
            <w:r>
              <w:t>18</w:t>
            </w:r>
          </w:p>
        </w:tc>
        <w:tc>
          <w:tcPr>
            <w:tcW w:w="1393" w:type="dxa"/>
          </w:tcPr>
          <w:p w14:paraId="2A803D94"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14C71EA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35EE9B0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81AA151" w14:textId="77777777" w:rsidTr="00B83F63">
        <w:trPr>
          <w:cantSplit/>
          <w:jc w:val="center"/>
        </w:trPr>
        <w:tc>
          <w:tcPr>
            <w:tcW w:w="661" w:type="dxa"/>
          </w:tcPr>
          <w:p w14:paraId="184015F7" w14:textId="77777777" w:rsidR="00C51B0C" w:rsidRPr="00194E33" w:rsidRDefault="00C51B0C" w:rsidP="008D1D5E">
            <w:pPr>
              <w:pStyle w:val="DECCenter"/>
              <w:spacing w:after="0"/>
            </w:pPr>
            <w:r>
              <w:t>19</w:t>
            </w:r>
          </w:p>
        </w:tc>
        <w:tc>
          <w:tcPr>
            <w:tcW w:w="1393" w:type="dxa"/>
          </w:tcPr>
          <w:p w14:paraId="6D9771AE"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65F10EF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6BD7927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0DF5812" w14:textId="77777777" w:rsidTr="00B83F63">
        <w:trPr>
          <w:cantSplit/>
          <w:jc w:val="center"/>
        </w:trPr>
        <w:tc>
          <w:tcPr>
            <w:tcW w:w="661" w:type="dxa"/>
          </w:tcPr>
          <w:p w14:paraId="40AB825B" w14:textId="77777777" w:rsidR="00C51B0C" w:rsidRPr="00194E33" w:rsidRDefault="00C51B0C" w:rsidP="008D1D5E">
            <w:pPr>
              <w:pStyle w:val="DECCenter"/>
              <w:spacing w:after="0"/>
            </w:pPr>
            <w:r>
              <w:t>20</w:t>
            </w:r>
          </w:p>
        </w:tc>
        <w:tc>
          <w:tcPr>
            <w:tcW w:w="1393" w:type="dxa"/>
          </w:tcPr>
          <w:p w14:paraId="0EB4C669"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482C6C7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6B4994D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0F5509D" w14:textId="77777777" w:rsidTr="00B83F63">
        <w:trPr>
          <w:cantSplit/>
          <w:jc w:val="center"/>
        </w:trPr>
        <w:tc>
          <w:tcPr>
            <w:tcW w:w="661" w:type="dxa"/>
          </w:tcPr>
          <w:p w14:paraId="13424FEE" w14:textId="77777777" w:rsidR="00C51B0C" w:rsidRPr="00194E33" w:rsidRDefault="00C51B0C" w:rsidP="008D1D5E">
            <w:pPr>
              <w:pStyle w:val="DECCenter"/>
              <w:spacing w:after="0"/>
            </w:pPr>
            <w:r>
              <w:t>21</w:t>
            </w:r>
          </w:p>
        </w:tc>
        <w:tc>
          <w:tcPr>
            <w:tcW w:w="1393" w:type="dxa"/>
          </w:tcPr>
          <w:p w14:paraId="72012970"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319F9A1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52E687D1"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16EC1363" w14:textId="77777777" w:rsidTr="00B83F63">
        <w:trPr>
          <w:cantSplit/>
          <w:jc w:val="center"/>
        </w:trPr>
        <w:tc>
          <w:tcPr>
            <w:tcW w:w="661" w:type="dxa"/>
          </w:tcPr>
          <w:p w14:paraId="0E228243" w14:textId="77777777" w:rsidR="00C51B0C" w:rsidRPr="00194E33" w:rsidRDefault="00C51B0C" w:rsidP="008D1D5E">
            <w:pPr>
              <w:pStyle w:val="DECCenter"/>
              <w:spacing w:after="0"/>
            </w:pPr>
            <w:r>
              <w:t>22</w:t>
            </w:r>
          </w:p>
        </w:tc>
        <w:tc>
          <w:tcPr>
            <w:tcW w:w="1393" w:type="dxa"/>
          </w:tcPr>
          <w:p w14:paraId="5CEBF51E"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6327634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791788E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DAF8576" w14:textId="77777777" w:rsidTr="00B83F63">
        <w:trPr>
          <w:cantSplit/>
          <w:jc w:val="center"/>
        </w:trPr>
        <w:tc>
          <w:tcPr>
            <w:tcW w:w="661" w:type="dxa"/>
          </w:tcPr>
          <w:p w14:paraId="79B06E0A" w14:textId="77777777" w:rsidR="00C51B0C" w:rsidRPr="00194E33" w:rsidRDefault="00C51B0C" w:rsidP="008D1D5E">
            <w:pPr>
              <w:pStyle w:val="DECCenter"/>
              <w:spacing w:after="0"/>
            </w:pPr>
            <w:r>
              <w:t>23</w:t>
            </w:r>
          </w:p>
        </w:tc>
        <w:tc>
          <w:tcPr>
            <w:tcW w:w="1393" w:type="dxa"/>
          </w:tcPr>
          <w:p w14:paraId="007A74DE"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74E2063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1E166F10"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56CD5E13" w14:textId="77777777" w:rsidTr="00B83F63">
        <w:trPr>
          <w:cantSplit/>
          <w:jc w:val="center"/>
        </w:trPr>
        <w:tc>
          <w:tcPr>
            <w:tcW w:w="661" w:type="dxa"/>
          </w:tcPr>
          <w:p w14:paraId="319FF91A" w14:textId="77777777" w:rsidR="00C51B0C" w:rsidRPr="00194E33" w:rsidRDefault="00C51B0C" w:rsidP="008D1D5E">
            <w:pPr>
              <w:pStyle w:val="DECCenter"/>
              <w:spacing w:after="0"/>
            </w:pPr>
            <w:r>
              <w:t>24</w:t>
            </w:r>
          </w:p>
        </w:tc>
        <w:tc>
          <w:tcPr>
            <w:tcW w:w="1393" w:type="dxa"/>
          </w:tcPr>
          <w:p w14:paraId="6124303D"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445B6D2D"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0278291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739F393" w14:textId="77777777" w:rsidTr="00B83F63">
        <w:trPr>
          <w:cantSplit/>
          <w:jc w:val="center"/>
        </w:trPr>
        <w:tc>
          <w:tcPr>
            <w:tcW w:w="661" w:type="dxa"/>
          </w:tcPr>
          <w:p w14:paraId="1F9EEF60" w14:textId="77777777" w:rsidR="00C51B0C" w:rsidRPr="00194E33" w:rsidRDefault="00C51B0C" w:rsidP="008D1D5E">
            <w:pPr>
              <w:pStyle w:val="DECCenter"/>
              <w:spacing w:after="0"/>
            </w:pPr>
            <w:r>
              <w:t>25</w:t>
            </w:r>
          </w:p>
        </w:tc>
        <w:tc>
          <w:tcPr>
            <w:tcW w:w="1393" w:type="dxa"/>
          </w:tcPr>
          <w:p w14:paraId="2F51F2A5" w14:textId="77777777" w:rsidR="00C51B0C" w:rsidRPr="000F7EBB" w:rsidRDefault="00C51B0C" w:rsidP="008D1D5E">
            <w:pPr>
              <w:pStyle w:val="DECCenter"/>
              <w:spacing w:after="0"/>
            </w:pPr>
            <w:r>
              <w:fldChar w:fldCharType="begin"/>
            </w:r>
            <w:r>
              <w:instrText xml:space="preserve"> MACROBUTTON  AcceptAllChangesInDoc &lt;DNO&gt; </w:instrText>
            </w:r>
            <w:r>
              <w:fldChar w:fldCharType="end"/>
            </w:r>
          </w:p>
        </w:tc>
        <w:tc>
          <w:tcPr>
            <w:tcW w:w="2340" w:type="dxa"/>
          </w:tcPr>
          <w:p w14:paraId="75D6635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"&lt;DataStore Name&gt;" </w:instrText>
            </w:r>
            <w:r w:rsidRPr="00E96579">
              <w:rPr>
                <w:rFonts w:eastAsia="SimSun"/>
              </w:rPr>
              <w:fldChar w:fldCharType="end"/>
            </w:r>
          </w:p>
        </w:tc>
        <w:tc>
          <w:tcPr>
            <w:tcW w:w="3755" w:type="dxa"/>
          </w:tcPr>
          <w:p w14:paraId="3CAD80F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bl>
    <w:p w14:paraId="354238CD" w14:textId="77777777" w:rsidR="00C51B0C" w:rsidRPr="00DB3952" w:rsidRDefault="00C51B0C" w:rsidP="00C51B0C">
      <w:pPr>
        <w:pStyle w:val="Caption"/>
        <w:rPr>
          <w:b w:val="0"/>
          <w:bCs w:val="0"/>
          <w:sz w:val="24"/>
          <w:szCs w:val="24"/>
        </w:rPr>
      </w:pPr>
      <w:r>
        <w:br w:type="page"/>
      </w:r>
      <w:bookmarkStart w:id="214" w:name="_Toc433051537"/>
      <w:r w:rsidRPr="00DB3952">
        <w:rPr>
          <w:b w:val="0"/>
          <w:bCs w:val="0"/>
          <w:sz w:val="24"/>
          <w:szCs w:val="24"/>
        </w:rPr>
        <w:lastRenderedPageBreak/>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003D592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5</w:t>
      </w:r>
      <w:r>
        <w:rPr>
          <w:b w:val="0"/>
          <w:bCs w:val="0"/>
          <w:sz w:val="24"/>
          <w:szCs w:val="24"/>
        </w:rPr>
        <w:fldChar w:fldCharType="end"/>
      </w:r>
      <w:r>
        <w:rPr>
          <w:b w:val="0"/>
          <w:bCs w:val="0"/>
          <w:sz w:val="24"/>
          <w:szCs w:val="24"/>
        </w:rPr>
        <w:t xml:space="preserve">: Data Store Description of </w:t>
      </w:r>
      <w:bookmarkStart w:id="215" w:name="Text2"/>
      <w:r>
        <w:rPr>
          <w:b w:val="0"/>
          <w:bCs w:val="0"/>
          <w:sz w:val="24"/>
          <w:szCs w:val="24"/>
        </w:rPr>
        <w:fldChar w:fldCharType="begin">
          <w:ffData>
            <w:name w:val="Text2"/>
            <w:enabled/>
            <w:calcOnExit w:val="0"/>
            <w:textInput>
              <w:default w:val="&lt;Data Store Name&gt;"/>
            </w:textInput>
          </w:ffData>
        </w:fldChar>
      </w:r>
      <w:r>
        <w:rPr>
          <w:b w:val="0"/>
          <w:bCs w:val="0"/>
          <w:sz w:val="24"/>
          <w:szCs w:val="24"/>
        </w:rPr>
        <w:instrText xml:space="preserve"> FORMTEXT </w:instrText>
      </w:r>
      <w:r>
        <w:rPr>
          <w:b w:val="0"/>
          <w:bCs w:val="0"/>
          <w:sz w:val="24"/>
          <w:szCs w:val="24"/>
        </w:rPr>
      </w:r>
      <w:r>
        <w:rPr>
          <w:b w:val="0"/>
          <w:bCs w:val="0"/>
          <w:sz w:val="24"/>
          <w:szCs w:val="24"/>
        </w:rPr>
        <w:fldChar w:fldCharType="separate"/>
      </w:r>
      <w:r>
        <w:rPr>
          <w:b w:val="0"/>
          <w:bCs w:val="0"/>
          <w:noProof/>
          <w:sz w:val="24"/>
          <w:szCs w:val="24"/>
        </w:rPr>
        <w:t>&lt;Data Store Name&gt;</w:t>
      </w:r>
      <w:bookmarkEnd w:id="214"/>
      <w:r>
        <w:rPr>
          <w:b w:val="0"/>
          <w:bCs w:val="0"/>
          <w:sz w:val="24"/>
          <w:szCs w:val="24"/>
        </w:rPr>
        <w:fldChar w:fldCharType="end"/>
      </w:r>
      <w:bookmarkEnd w:id="215"/>
    </w:p>
    <w:tbl>
      <w:tblPr>
        <w:tblW w:w="8444" w:type="dxa"/>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1E0" w:firstRow="1" w:lastRow="1" w:firstColumn="1" w:lastColumn="1" w:noHBand="0" w:noVBand="0"/>
      </w:tblPr>
      <w:tblGrid>
        <w:gridCol w:w="2021"/>
        <w:gridCol w:w="6423"/>
      </w:tblGrid>
      <w:tr w:rsidR="00C51B0C" w:rsidRPr="00E96579" w14:paraId="7BE3B19E" w14:textId="77777777" w:rsidTr="00B83F63">
        <w:trPr>
          <w:jc w:val="center"/>
        </w:trPr>
        <w:tc>
          <w:tcPr>
            <w:tcW w:w="2021" w:type="dxa"/>
            <w:tcBorders>
              <w:top w:val="single" w:sz="12" w:space="0" w:color="auto"/>
              <w:bottom w:val="single" w:sz="4" w:space="0" w:color="auto"/>
            </w:tcBorders>
            <w:shd w:val="clear" w:color="auto" w:fill="E0E0E0"/>
          </w:tcPr>
          <w:p w14:paraId="4889E79D" w14:textId="77777777" w:rsidR="00C51B0C" w:rsidRPr="006F0498" w:rsidRDefault="00C51B0C" w:rsidP="008D1D5E">
            <w:pPr>
              <w:rPr>
                <w:rStyle w:val="DECBold"/>
              </w:rPr>
            </w:pPr>
            <w:r w:rsidRPr="006F0498">
              <w:rPr>
                <w:rStyle w:val="DECBold"/>
              </w:rPr>
              <w:t>Data Store Name</w:t>
            </w:r>
          </w:p>
        </w:tc>
        <w:tc>
          <w:tcPr>
            <w:tcW w:w="6423" w:type="dxa"/>
            <w:tcBorders>
              <w:top w:val="single" w:sz="12" w:space="0" w:color="auto"/>
              <w:bottom w:val="single" w:sz="4" w:space="0" w:color="auto"/>
            </w:tcBorders>
            <w:shd w:val="clear" w:color="auto" w:fill="auto"/>
          </w:tcPr>
          <w:p w14:paraId="6D87556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&lt;DNO&gt;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"&lt;Data Store Name&gt;" </w:instrText>
            </w:r>
            <w:r w:rsidRPr="00E96579">
              <w:rPr>
                <w:rFonts w:eastAsia="SimSun"/>
              </w:rPr>
              <w:fldChar w:fldCharType="end"/>
            </w:r>
          </w:p>
        </w:tc>
      </w:tr>
      <w:tr w:rsidR="00C51B0C" w:rsidRPr="00E96579" w14:paraId="1F648233" w14:textId="77777777" w:rsidTr="00B83F63">
        <w:trPr>
          <w:jc w:val="center"/>
        </w:trPr>
        <w:tc>
          <w:tcPr>
            <w:tcW w:w="2021" w:type="dxa"/>
            <w:tcBorders>
              <w:top w:val="single" w:sz="4" w:space="0" w:color="auto"/>
              <w:bottom w:val="single" w:sz="4" w:space="0" w:color="auto"/>
            </w:tcBorders>
            <w:shd w:val="clear" w:color="auto" w:fill="E0E0E0"/>
          </w:tcPr>
          <w:p w14:paraId="692207F0" w14:textId="77777777" w:rsidR="00C51B0C" w:rsidRPr="006F0498" w:rsidRDefault="00C51B0C" w:rsidP="008D1D5E">
            <w:pPr>
              <w:rPr>
                <w:rStyle w:val="DECBold"/>
              </w:rPr>
            </w:pPr>
            <w:r w:rsidRPr="006F0498">
              <w:rPr>
                <w:rStyle w:val="DECBold"/>
              </w:rPr>
              <w:t>Description</w:t>
            </w:r>
          </w:p>
        </w:tc>
        <w:tc>
          <w:tcPr>
            <w:tcW w:w="6423" w:type="dxa"/>
            <w:tcBorders>
              <w:top w:val="single" w:sz="4" w:space="0" w:color="auto"/>
              <w:bottom w:val="single" w:sz="4" w:space="0" w:color="auto"/>
            </w:tcBorders>
            <w:shd w:val="clear" w:color="auto" w:fill="auto"/>
            <w:vAlign w:val="center"/>
          </w:tcPr>
          <w:p w14:paraId="599760AC"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FAB245C" w14:textId="77777777" w:rsidTr="00B83F63">
        <w:trPr>
          <w:jc w:val="center"/>
        </w:trPr>
        <w:tc>
          <w:tcPr>
            <w:tcW w:w="2021" w:type="dxa"/>
            <w:tcBorders>
              <w:top w:val="single" w:sz="4" w:space="0" w:color="auto"/>
              <w:bottom w:val="single" w:sz="4" w:space="0" w:color="auto"/>
            </w:tcBorders>
            <w:shd w:val="clear" w:color="auto" w:fill="E0E0E0"/>
          </w:tcPr>
          <w:p w14:paraId="6DE39E97" w14:textId="77777777" w:rsidR="00C51B0C" w:rsidRPr="006F0498" w:rsidRDefault="00C51B0C" w:rsidP="008D1D5E">
            <w:pPr>
              <w:rPr>
                <w:rStyle w:val="DECBold"/>
              </w:rPr>
            </w:pPr>
            <w:r w:rsidRPr="006F0498">
              <w:rPr>
                <w:rStyle w:val="DECBold"/>
              </w:rPr>
              <w:t>Inbound data</w:t>
            </w:r>
          </w:p>
        </w:tc>
        <w:tc>
          <w:tcPr>
            <w:tcW w:w="6423" w:type="dxa"/>
            <w:tcBorders>
              <w:top w:val="single" w:sz="4" w:space="0" w:color="auto"/>
              <w:bottom w:val="single" w:sz="4" w:space="0" w:color="auto"/>
            </w:tcBorders>
            <w:shd w:val="clear" w:color="auto" w:fill="auto"/>
            <w:vAlign w:val="center"/>
          </w:tcPr>
          <w:p w14:paraId="5047EC4F"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1&gt;" </w:instrText>
            </w:r>
            <w:r w:rsidRPr="00E96579">
              <w:rPr>
                <w:rFonts w:eastAsia="SimSun"/>
              </w:rPr>
              <w:fldChar w:fldCharType="end"/>
            </w:r>
          </w:p>
          <w:p w14:paraId="72416A70"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2&gt;" </w:instrText>
            </w:r>
            <w:r w:rsidRPr="00E96579">
              <w:rPr>
                <w:rFonts w:eastAsia="SimSun"/>
              </w:rPr>
              <w:fldChar w:fldCharType="end"/>
            </w:r>
          </w:p>
          <w:p w14:paraId="529D3F6D"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3&gt;" </w:instrText>
            </w:r>
            <w:r w:rsidRPr="00E96579">
              <w:rPr>
                <w:rFonts w:eastAsia="SimSun"/>
              </w:rPr>
              <w:fldChar w:fldCharType="end"/>
            </w:r>
          </w:p>
          <w:p w14:paraId="7597126F"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4&gt;" </w:instrText>
            </w:r>
            <w:r w:rsidRPr="00E96579">
              <w:rPr>
                <w:rFonts w:eastAsia="SimSun"/>
              </w:rPr>
              <w:fldChar w:fldCharType="end"/>
            </w:r>
          </w:p>
        </w:tc>
      </w:tr>
      <w:tr w:rsidR="00C51B0C" w:rsidRPr="00D16A6F" w14:paraId="56D1C668" w14:textId="77777777" w:rsidTr="00B83F63">
        <w:trPr>
          <w:jc w:val="center"/>
        </w:trPr>
        <w:tc>
          <w:tcPr>
            <w:tcW w:w="2021" w:type="dxa"/>
            <w:tcBorders>
              <w:top w:val="single" w:sz="4" w:space="0" w:color="auto"/>
              <w:bottom w:val="single" w:sz="12" w:space="0" w:color="auto"/>
            </w:tcBorders>
            <w:shd w:val="clear" w:color="auto" w:fill="E0E0E0"/>
          </w:tcPr>
          <w:p w14:paraId="239EB6F7" w14:textId="77777777" w:rsidR="00C51B0C" w:rsidRPr="006F0498" w:rsidRDefault="00C51B0C" w:rsidP="008D1D5E">
            <w:pPr>
              <w:rPr>
                <w:rStyle w:val="DECBold"/>
              </w:rPr>
            </w:pPr>
            <w:r w:rsidRPr="006F0498">
              <w:rPr>
                <w:rStyle w:val="DECBold"/>
              </w:rPr>
              <w:t>Outbound Data</w:t>
            </w:r>
          </w:p>
        </w:tc>
        <w:tc>
          <w:tcPr>
            <w:tcW w:w="6423" w:type="dxa"/>
            <w:tcBorders>
              <w:top w:val="single" w:sz="4" w:space="0" w:color="auto"/>
              <w:bottom w:val="single" w:sz="12" w:space="0" w:color="auto"/>
            </w:tcBorders>
            <w:shd w:val="clear" w:color="auto" w:fill="auto"/>
            <w:vAlign w:val="center"/>
          </w:tcPr>
          <w:p w14:paraId="1ADDD788"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1&gt;" </w:instrText>
            </w:r>
            <w:r w:rsidRPr="00E96579">
              <w:rPr>
                <w:rFonts w:eastAsia="SimSun"/>
              </w:rPr>
              <w:fldChar w:fldCharType="end"/>
            </w:r>
          </w:p>
          <w:p w14:paraId="4BA23FEB"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2&gt;" </w:instrText>
            </w:r>
            <w:r w:rsidRPr="00E96579">
              <w:rPr>
                <w:rFonts w:eastAsia="SimSun"/>
              </w:rPr>
              <w:fldChar w:fldCharType="end"/>
            </w:r>
          </w:p>
          <w:p w14:paraId="2A7AE719"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3&gt;" </w:instrText>
            </w:r>
            <w:r w:rsidRPr="00E96579">
              <w:rPr>
                <w:rFonts w:eastAsia="SimSun"/>
              </w:rPr>
              <w:fldChar w:fldCharType="end"/>
            </w:r>
          </w:p>
          <w:p w14:paraId="480083EC"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4&gt;" </w:instrText>
            </w:r>
            <w:r w:rsidRPr="00E96579">
              <w:rPr>
                <w:rFonts w:eastAsia="SimSun"/>
              </w:rPr>
              <w:fldChar w:fldCharType="end"/>
            </w:r>
          </w:p>
        </w:tc>
      </w:tr>
    </w:tbl>
    <w:p w14:paraId="48B55D2C" w14:textId="77777777" w:rsidR="00C51B0C" w:rsidRDefault="00C51B0C" w:rsidP="00C51B0C"/>
    <w:p w14:paraId="70C42F35" w14:textId="77777777" w:rsidR="00C51B0C" w:rsidRPr="00081E15" w:rsidRDefault="00C51B0C" w:rsidP="00C51B0C">
      <w:pPr>
        <w:pStyle w:val="Caption"/>
        <w:rPr>
          <w:b w:val="0"/>
          <w:bCs w:val="0"/>
          <w:sz w:val="24"/>
          <w:szCs w:val="24"/>
        </w:rPr>
      </w:pPr>
      <w:bookmarkStart w:id="216" w:name="_Toc433051538"/>
      <w:r w:rsidRPr="00081E15">
        <w:rPr>
          <w:b w:val="0"/>
          <w:bCs w:val="0"/>
          <w:sz w:val="24"/>
          <w:szCs w:val="24"/>
        </w:rPr>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003D592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6</w:t>
      </w:r>
      <w:r>
        <w:rPr>
          <w:b w:val="0"/>
          <w:bCs w:val="0"/>
          <w:sz w:val="24"/>
          <w:szCs w:val="24"/>
        </w:rPr>
        <w:fldChar w:fldCharType="end"/>
      </w:r>
      <w:r w:rsidRPr="00081E15">
        <w:rPr>
          <w:b w:val="0"/>
          <w:bCs w:val="0"/>
          <w:sz w:val="24"/>
          <w:szCs w:val="24"/>
        </w:rPr>
        <w:t xml:space="preserve">: Data Store Description of </w:t>
      </w:r>
      <w:r w:rsidRPr="00081E15">
        <w:rPr>
          <w:b w:val="0"/>
          <w:bCs w:val="0"/>
          <w:sz w:val="24"/>
          <w:szCs w:val="24"/>
        </w:rPr>
        <w:fldChar w:fldCharType="begin">
          <w:ffData>
            <w:name w:val="Text2"/>
            <w:enabled/>
            <w:calcOnExit w:val="0"/>
            <w:textInput>
              <w:default w:val="&lt;Data Store Name&gt;"/>
            </w:textInput>
          </w:ffData>
        </w:fldChar>
      </w:r>
      <w:r w:rsidRPr="00081E15">
        <w:rPr>
          <w:b w:val="0"/>
          <w:bCs w:val="0"/>
          <w:sz w:val="24"/>
          <w:szCs w:val="24"/>
        </w:rPr>
        <w:instrText xml:space="preserve"> FORMTEXT </w:instrText>
      </w:r>
      <w:r w:rsidRPr="00081E15">
        <w:rPr>
          <w:b w:val="0"/>
          <w:bCs w:val="0"/>
          <w:sz w:val="24"/>
          <w:szCs w:val="24"/>
        </w:rPr>
      </w:r>
      <w:r w:rsidRPr="00081E15">
        <w:rPr>
          <w:b w:val="0"/>
          <w:bCs w:val="0"/>
          <w:sz w:val="24"/>
          <w:szCs w:val="24"/>
        </w:rPr>
        <w:fldChar w:fldCharType="separate"/>
      </w:r>
      <w:r w:rsidRPr="00081E15">
        <w:rPr>
          <w:b w:val="0"/>
          <w:bCs w:val="0"/>
          <w:noProof/>
          <w:sz w:val="24"/>
          <w:szCs w:val="24"/>
        </w:rPr>
        <w:t>&lt;Data Store Name&gt;</w:t>
      </w:r>
      <w:bookmarkEnd w:id="216"/>
      <w:r w:rsidRPr="00081E15">
        <w:rPr>
          <w:b w:val="0"/>
          <w:bCs w:val="0"/>
          <w:sz w:val="24"/>
          <w:szCs w:val="24"/>
        </w:rPr>
        <w:fldChar w:fldCharType="end"/>
      </w:r>
    </w:p>
    <w:tbl>
      <w:tblPr>
        <w:tblW w:w="8444" w:type="dxa"/>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1E0" w:firstRow="1" w:lastRow="1" w:firstColumn="1" w:lastColumn="1" w:noHBand="0" w:noVBand="0"/>
      </w:tblPr>
      <w:tblGrid>
        <w:gridCol w:w="2021"/>
        <w:gridCol w:w="6423"/>
      </w:tblGrid>
      <w:tr w:rsidR="00C51B0C" w:rsidRPr="00E96579" w14:paraId="38AE8A2A" w14:textId="77777777" w:rsidTr="00B83F63">
        <w:trPr>
          <w:jc w:val="center"/>
        </w:trPr>
        <w:tc>
          <w:tcPr>
            <w:tcW w:w="2021" w:type="dxa"/>
            <w:tcBorders>
              <w:top w:val="single" w:sz="12" w:space="0" w:color="auto"/>
              <w:bottom w:val="single" w:sz="4" w:space="0" w:color="auto"/>
            </w:tcBorders>
            <w:shd w:val="clear" w:color="auto" w:fill="E0E0E0"/>
          </w:tcPr>
          <w:p w14:paraId="3153F65F" w14:textId="77777777" w:rsidR="00C51B0C" w:rsidRPr="006F0498" w:rsidRDefault="00C51B0C" w:rsidP="008D1D5E">
            <w:pPr>
              <w:rPr>
                <w:rStyle w:val="DECBold"/>
              </w:rPr>
            </w:pPr>
            <w:r w:rsidRPr="006F0498">
              <w:rPr>
                <w:rStyle w:val="DECBold"/>
              </w:rPr>
              <w:t>Data Store Name</w:t>
            </w:r>
          </w:p>
        </w:tc>
        <w:tc>
          <w:tcPr>
            <w:tcW w:w="6423" w:type="dxa"/>
            <w:tcBorders>
              <w:top w:val="single" w:sz="12" w:space="0" w:color="auto"/>
              <w:bottom w:val="single" w:sz="4" w:space="0" w:color="auto"/>
            </w:tcBorders>
            <w:shd w:val="clear" w:color="auto" w:fill="auto"/>
          </w:tcPr>
          <w:p w14:paraId="7D1F668F"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&lt;DNO&gt;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"&lt;Data Store Name&gt;" </w:instrText>
            </w:r>
            <w:r w:rsidRPr="00E96579">
              <w:rPr>
                <w:rFonts w:eastAsia="SimSun"/>
              </w:rPr>
              <w:fldChar w:fldCharType="end"/>
            </w:r>
          </w:p>
        </w:tc>
      </w:tr>
      <w:tr w:rsidR="00C51B0C" w:rsidRPr="00E96579" w14:paraId="30048A10" w14:textId="77777777" w:rsidTr="00B83F63">
        <w:trPr>
          <w:jc w:val="center"/>
        </w:trPr>
        <w:tc>
          <w:tcPr>
            <w:tcW w:w="2021" w:type="dxa"/>
            <w:tcBorders>
              <w:top w:val="single" w:sz="4" w:space="0" w:color="auto"/>
              <w:bottom w:val="single" w:sz="4" w:space="0" w:color="auto"/>
            </w:tcBorders>
            <w:shd w:val="clear" w:color="auto" w:fill="E0E0E0"/>
          </w:tcPr>
          <w:p w14:paraId="1AF73DCF" w14:textId="77777777" w:rsidR="00C51B0C" w:rsidRPr="006F0498" w:rsidRDefault="00C51B0C" w:rsidP="008D1D5E">
            <w:pPr>
              <w:rPr>
                <w:rStyle w:val="DECBold"/>
              </w:rPr>
            </w:pPr>
            <w:r w:rsidRPr="006F0498">
              <w:rPr>
                <w:rStyle w:val="DECBold"/>
              </w:rPr>
              <w:t>Description</w:t>
            </w:r>
          </w:p>
        </w:tc>
        <w:tc>
          <w:tcPr>
            <w:tcW w:w="6423" w:type="dxa"/>
            <w:tcBorders>
              <w:top w:val="single" w:sz="4" w:space="0" w:color="auto"/>
              <w:bottom w:val="single" w:sz="4" w:space="0" w:color="auto"/>
            </w:tcBorders>
            <w:shd w:val="clear" w:color="auto" w:fill="auto"/>
            <w:vAlign w:val="center"/>
          </w:tcPr>
          <w:p w14:paraId="1A0AEBC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793D4437" w14:textId="77777777" w:rsidTr="00B83F63">
        <w:trPr>
          <w:jc w:val="center"/>
        </w:trPr>
        <w:tc>
          <w:tcPr>
            <w:tcW w:w="2021" w:type="dxa"/>
            <w:tcBorders>
              <w:top w:val="single" w:sz="4" w:space="0" w:color="auto"/>
              <w:bottom w:val="single" w:sz="4" w:space="0" w:color="auto"/>
            </w:tcBorders>
            <w:shd w:val="clear" w:color="auto" w:fill="E0E0E0"/>
          </w:tcPr>
          <w:p w14:paraId="39314DF2" w14:textId="77777777" w:rsidR="00C51B0C" w:rsidRPr="006F0498" w:rsidRDefault="00C51B0C" w:rsidP="008D1D5E">
            <w:pPr>
              <w:rPr>
                <w:rStyle w:val="DECBold"/>
              </w:rPr>
            </w:pPr>
            <w:r w:rsidRPr="006F0498">
              <w:rPr>
                <w:rStyle w:val="DECBold"/>
              </w:rPr>
              <w:t>Inbound data</w:t>
            </w:r>
          </w:p>
        </w:tc>
        <w:tc>
          <w:tcPr>
            <w:tcW w:w="6423" w:type="dxa"/>
            <w:tcBorders>
              <w:top w:val="single" w:sz="4" w:space="0" w:color="auto"/>
              <w:bottom w:val="single" w:sz="4" w:space="0" w:color="auto"/>
            </w:tcBorders>
            <w:shd w:val="clear" w:color="auto" w:fill="auto"/>
            <w:vAlign w:val="center"/>
          </w:tcPr>
          <w:p w14:paraId="3388175B"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1&gt;" </w:instrText>
            </w:r>
            <w:r w:rsidRPr="00E96579">
              <w:rPr>
                <w:rFonts w:eastAsia="SimSun"/>
              </w:rPr>
              <w:fldChar w:fldCharType="end"/>
            </w:r>
          </w:p>
          <w:p w14:paraId="06F4BAC1"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2&gt;" </w:instrText>
            </w:r>
            <w:r w:rsidRPr="00E96579">
              <w:rPr>
                <w:rFonts w:eastAsia="SimSun"/>
              </w:rPr>
              <w:fldChar w:fldCharType="end"/>
            </w:r>
          </w:p>
          <w:p w14:paraId="75AD3688"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3&gt;" </w:instrText>
            </w:r>
            <w:r w:rsidRPr="00E96579">
              <w:rPr>
                <w:rFonts w:eastAsia="SimSun"/>
              </w:rPr>
              <w:fldChar w:fldCharType="end"/>
            </w:r>
          </w:p>
          <w:p w14:paraId="1111F6FF"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"&lt;Inbound Data 4&gt;" </w:instrText>
            </w:r>
            <w:r w:rsidRPr="00E96579">
              <w:rPr>
                <w:rFonts w:eastAsia="SimSun"/>
              </w:rPr>
              <w:fldChar w:fldCharType="end"/>
            </w:r>
          </w:p>
        </w:tc>
      </w:tr>
      <w:tr w:rsidR="00C51B0C" w:rsidRPr="00D16A6F" w14:paraId="6D8249C8" w14:textId="77777777" w:rsidTr="00B83F63">
        <w:trPr>
          <w:jc w:val="center"/>
        </w:trPr>
        <w:tc>
          <w:tcPr>
            <w:tcW w:w="2021" w:type="dxa"/>
            <w:tcBorders>
              <w:top w:val="single" w:sz="4" w:space="0" w:color="auto"/>
              <w:bottom w:val="single" w:sz="12" w:space="0" w:color="auto"/>
            </w:tcBorders>
            <w:shd w:val="clear" w:color="auto" w:fill="E0E0E0"/>
          </w:tcPr>
          <w:p w14:paraId="3E6ED8EF" w14:textId="77777777" w:rsidR="00C51B0C" w:rsidRPr="006F0498" w:rsidRDefault="00C51B0C" w:rsidP="008D1D5E">
            <w:pPr>
              <w:rPr>
                <w:rStyle w:val="DECBold"/>
              </w:rPr>
            </w:pPr>
            <w:r w:rsidRPr="006F0498">
              <w:rPr>
                <w:rStyle w:val="DECBold"/>
              </w:rPr>
              <w:t>Outbound Data</w:t>
            </w:r>
          </w:p>
        </w:tc>
        <w:tc>
          <w:tcPr>
            <w:tcW w:w="6423" w:type="dxa"/>
            <w:tcBorders>
              <w:top w:val="single" w:sz="4" w:space="0" w:color="auto"/>
              <w:bottom w:val="single" w:sz="12" w:space="0" w:color="auto"/>
            </w:tcBorders>
            <w:shd w:val="clear" w:color="auto" w:fill="auto"/>
            <w:vAlign w:val="center"/>
          </w:tcPr>
          <w:p w14:paraId="3D85127B"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1&gt;" </w:instrText>
            </w:r>
            <w:r w:rsidRPr="00E96579">
              <w:rPr>
                <w:rFonts w:eastAsia="SimSun"/>
              </w:rPr>
              <w:fldChar w:fldCharType="end"/>
            </w:r>
          </w:p>
          <w:p w14:paraId="3522C15D"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2&gt;" </w:instrText>
            </w:r>
            <w:r w:rsidRPr="00E96579">
              <w:rPr>
                <w:rFonts w:eastAsia="SimSun"/>
              </w:rPr>
              <w:fldChar w:fldCharType="end"/>
            </w:r>
          </w:p>
          <w:p w14:paraId="1160EDF8"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3&gt;" </w:instrText>
            </w:r>
            <w:r w:rsidRPr="00E96579">
              <w:rPr>
                <w:rFonts w:eastAsia="SimSun"/>
              </w:rPr>
              <w:fldChar w:fldCharType="end"/>
            </w:r>
          </w:p>
          <w:p w14:paraId="4E960D1F" w14:textId="77777777" w:rsidR="00C51B0C" w:rsidRPr="00E96579" w:rsidRDefault="00C51B0C">
            <w:pPr>
              <w:numPr>
                <w:ilvl w:val="0"/>
                <w:numId w:val="11"/>
              </w:numPr>
              <w:rPr>
                <w:rFonts w:eastAsia="SimSun"/>
              </w:rPr>
            </w:pPr>
            <w:r w:rsidRPr="00E96579">
              <w:rPr>
                <w:rFonts w:eastAsia="SimSun"/>
              </w:rPr>
              <w:fldChar w:fldCharType="begin"/>
            </w:r>
            <w:r w:rsidRPr="00E96579">
              <w:rPr>
                <w:rFonts w:eastAsia="SimSun"/>
              </w:rPr>
              <w:instrText xml:space="preserve"> MACROBUTTON  AcceptAllChangesInDoc "&lt;Outbound Data 4&gt;" </w:instrText>
            </w:r>
            <w:r w:rsidRPr="00E96579">
              <w:rPr>
                <w:rFonts w:eastAsia="SimSun"/>
              </w:rPr>
              <w:fldChar w:fldCharType="end"/>
            </w:r>
          </w:p>
        </w:tc>
      </w:tr>
    </w:tbl>
    <w:p w14:paraId="3A557099" w14:textId="77777777" w:rsidR="00C51B0C" w:rsidRDefault="00C51B0C" w:rsidP="00C51B0C"/>
    <w:p w14:paraId="7ACD69A2" w14:textId="77777777" w:rsidR="00C51B0C" w:rsidRDefault="00C51B0C" w:rsidP="00C51B0C">
      <w:pPr>
        <w:sectPr w:rsidR="00C51B0C" w:rsidSect="000E0270">
          <w:headerReference w:type="even" r:id="rId32"/>
          <w:headerReference w:type="default" r:id="rId33"/>
          <w:footerReference w:type="even" r:id="rId34"/>
          <w:footerReference w:type="default" r:id="rId35"/>
          <w:pgSz w:w="11906" w:h="16838" w:code="9"/>
          <w:pgMar w:top="2126" w:right="1418" w:bottom="1418" w:left="2126" w:header="720" w:footer="720" w:gutter="0"/>
          <w:cols w:space="720"/>
          <w:formProt w:val="0"/>
          <w:docGrid w:linePitch="360"/>
        </w:sectPr>
      </w:pPr>
    </w:p>
    <w:p w14:paraId="355A53B4" w14:textId="77777777" w:rsidR="00C51B0C" w:rsidRDefault="00C51B0C" w:rsidP="003D592C">
      <w:pPr>
        <w:pStyle w:val="Heading4"/>
        <w:numPr>
          <w:ilvl w:val="3"/>
          <w:numId w:val="1"/>
        </w:numPr>
      </w:pPr>
      <w:bookmarkStart w:id="217" w:name="_Toc165641800"/>
      <w:bookmarkStart w:id="218" w:name="_Toc166272247"/>
      <w:bookmarkStart w:id="219" w:name="_Toc166388899"/>
      <w:bookmarkStart w:id="220" w:name="_Toc183509367"/>
      <w:bookmarkStart w:id="221" w:name="_Toc183533997"/>
      <w:bookmarkStart w:id="222" w:name="_Toc183534225"/>
      <w:bookmarkStart w:id="223" w:name="_Toc232926014"/>
      <w:r>
        <w:lastRenderedPageBreak/>
        <w:t>Data Element</w:t>
      </w:r>
      <w:bookmarkEnd w:id="217"/>
      <w:bookmarkEnd w:id="218"/>
      <w:bookmarkEnd w:id="219"/>
      <w:bookmarkEnd w:id="220"/>
      <w:bookmarkEnd w:id="221"/>
      <w:bookmarkEnd w:id="222"/>
      <w:bookmarkEnd w:id="223"/>
    </w:p>
    <w:p w14:paraId="6549F0F0" w14:textId="77777777" w:rsidR="00C51B0C" w:rsidRDefault="00C51B0C" w:rsidP="00C51B0C">
      <w:pPr>
        <w:pStyle w:val="TXTParagraph"/>
      </w:pPr>
      <w:r>
        <w:t>This section describes the data elements or data flows that exist in this system. The table below contains the list of all data elements belonging to their data element name, starting process/source/data store, and ending process/source/data store.</w:t>
      </w:r>
    </w:p>
    <w:p w14:paraId="60AD0B24" w14:textId="77777777" w:rsidR="00C51B0C" w:rsidRDefault="00C51B0C" w:rsidP="00C51B0C">
      <w:pPr>
        <w:pStyle w:val="TXTParagraph"/>
        <w:ind w:firstLine="0"/>
      </w:pPr>
    </w:p>
    <w:p w14:paraId="699149C1" w14:textId="77777777" w:rsidR="00C51B0C" w:rsidRPr="00081E15" w:rsidRDefault="00C51B0C" w:rsidP="00C51B0C">
      <w:pPr>
        <w:pStyle w:val="Caption"/>
        <w:rPr>
          <w:b w:val="0"/>
          <w:bCs w:val="0"/>
          <w:sz w:val="24"/>
          <w:szCs w:val="24"/>
        </w:rPr>
      </w:pPr>
      <w:bookmarkStart w:id="224" w:name="_Toc433051539"/>
      <w:r w:rsidRPr="00081E15">
        <w:rPr>
          <w:b w:val="0"/>
          <w:bCs w:val="0"/>
          <w:sz w:val="24"/>
          <w:szCs w:val="24"/>
        </w:rPr>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00FF42F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7</w:t>
      </w:r>
      <w:r>
        <w:rPr>
          <w:b w:val="0"/>
          <w:bCs w:val="0"/>
          <w:sz w:val="24"/>
          <w:szCs w:val="24"/>
        </w:rPr>
        <w:fldChar w:fldCharType="end"/>
      </w:r>
      <w:r w:rsidRPr="00081E15">
        <w:rPr>
          <w:b w:val="0"/>
          <w:bCs w:val="0"/>
          <w:sz w:val="24"/>
          <w:szCs w:val="24"/>
        </w:rPr>
        <w:t>: List of All Data Elements</w:t>
      </w:r>
      <w:bookmarkEnd w:id="224"/>
    </w:p>
    <w:tbl>
      <w:tblPr>
        <w:tblW w:w="133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00"/>
        <w:gridCol w:w="3240"/>
        <w:gridCol w:w="4320"/>
        <w:gridCol w:w="4860"/>
      </w:tblGrid>
      <w:tr w:rsidR="00C51B0C" w:rsidRPr="000E0270" w14:paraId="322226DB" w14:textId="77777777" w:rsidTr="008D1D5E">
        <w:trPr>
          <w:cantSplit/>
          <w:tblHeader/>
        </w:trPr>
        <w:tc>
          <w:tcPr>
            <w:tcW w:w="900" w:type="dxa"/>
            <w:tcBorders>
              <w:top w:val="single" w:sz="12" w:space="0" w:color="auto"/>
              <w:bottom w:val="single" w:sz="12" w:space="0" w:color="auto"/>
            </w:tcBorders>
            <w:shd w:val="clear" w:color="auto" w:fill="8C8C8C"/>
            <w:vAlign w:val="center"/>
          </w:tcPr>
          <w:p w14:paraId="05C75D9D" w14:textId="77777777" w:rsidR="00C51B0C" w:rsidRPr="00FC0E91" w:rsidRDefault="00C51B0C" w:rsidP="008D1D5E">
            <w:pPr>
              <w:pStyle w:val="DECWhiteBoldCenter"/>
              <w:spacing w:after="0"/>
            </w:pPr>
            <w:r w:rsidRPr="00FC0E91">
              <w:t>SEQ</w:t>
            </w:r>
          </w:p>
        </w:tc>
        <w:tc>
          <w:tcPr>
            <w:tcW w:w="3240" w:type="dxa"/>
            <w:tcBorders>
              <w:top w:val="single" w:sz="12" w:space="0" w:color="auto"/>
              <w:bottom w:val="single" w:sz="12" w:space="0" w:color="auto"/>
            </w:tcBorders>
            <w:shd w:val="clear" w:color="auto" w:fill="8C8C8C"/>
            <w:vAlign w:val="center"/>
          </w:tcPr>
          <w:p w14:paraId="4C5F041C" w14:textId="77777777" w:rsidR="00C51B0C" w:rsidRPr="00FC0E91" w:rsidRDefault="00C51B0C" w:rsidP="008D1D5E">
            <w:pPr>
              <w:pStyle w:val="DECWhiteBoldCenter"/>
              <w:spacing w:after="0"/>
            </w:pPr>
            <w:r w:rsidRPr="00FC0E91">
              <w:t>Data Element Name</w:t>
            </w:r>
          </w:p>
        </w:tc>
        <w:tc>
          <w:tcPr>
            <w:tcW w:w="4320" w:type="dxa"/>
            <w:tcBorders>
              <w:top w:val="single" w:sz="12" w:space="0" w:color="auto"/>
              <w:bottom w:val="single" w:sz="12" w:space="0" w:color="auto"/>
            </w:tcBorders>
            <w:shd w:val="clear" w:color="auto" w:fill="8C8C8C"/>
            <w:vAlign w:val="center"/>
          </w:tcPr>
          <w:p w14:paraId="742D8939" w14:textId="77777777" w:rsidR="00C51B0C" w:rsidRPr="00FC0E91" w:rsidRDefault="00C51B0C" w:rsidP="008D1D5E">
            <w:pPr>
              <w:pStyle w:val="DECWhiteBoldCenter"/>
              <w:spacing w:after="0"/>
            </w:pPr>
            <w:r w:rsidRPr="00FC0E91">
              <w:t>From Process/Source/Data Store</w:t>
            </w:r>
          </w:p>
        </w:tc>
        <w:tc>
          <w:tcPr>
            <w:tcW w:w="4860" w:type="dxa"/>
            <w:tcBorders>
              <w:top w:val="single" w:sz="12" w:space="0" w:color="auto"/>
              <w:bottom w:val="single" w:sz="12" w:space="0" w:color="auto"/>
            </w:tcBorders>
            <w:shd w:val="clear" w:color="auto" w:fill="8C8C8C"/>
            <w:vAlign w:val="center"/>
          </w:tcPr>
          <w:p w14:paraId="11F654DC" w14:textId="77777777" w:rsidR="00C51B0C" w:rsidRPr="00FC0E91" w:rsidRDefault="00C51B0C" w:rsidP="008D1D5E">
            <w:pPr>
              <w:pStyle w:val="DECWhiteBoldCenter"/>
              <w:spacing w:after="0"/>
            </w:pPr>
            <w:r w:rsidRPr="00FC0E91">
              <w:t>To Process/Source/Data Store</w:t>
            </w:r>
          </w:p>
        </w:tc>
      </w:tr>
      <w:tr w:rsidR="00C51B0C" w:rsidRPr="000E0270" w14:paraId="419AF31A" w14:textId="77777777" w:rsidTr="008D1D5E">
        <w:trPr>
          <w:cantSplit/>
        </w:trPr>
        <w:tc>
          <w:tcPr>
            <w:tcW w:w="900" w:type="dxa"/>
            <w:tcBorders>
              <w:top w:val="single" w:sz="12" w:space="0" w:color="auto"/>
            </w:tcBorders>
          </w:tcPr>
          <w:p w14:paraId="63397C78" w14:textId="77777777" w:rsidR="00C51B0C" w:rsidRPr="00C22B35" w:rsidRDefault="00C51B0C" w:rsidP="008D1D5E">
            <w:pPr>
              <w:pStyle w:val="DECCenter"/>
              <w:spacing w:after="0"/>
            </w:pPr>
            <w:r w:rsidRPr="00C22B35">
              <w:t>1</w:t>
            </w:r>
          </w:p>
        </w:tc>
        <w:tc>
          <w:tcPr>
            <w:tcW w:w="3240" w:type="dxa"/>
            <w:tcBorders>
              <w:top w:val="single" w:sz="12" w:space="0" w:color="auto"/>
            </w:tcBorders>
          </w:tcPr>
          <w:p w14:paraId="2F68EA6D"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Borders>
              <w:top w:val="single" w:sz="12" w:space="0" w:color="auto"/>
            </w:tcBorders>
          </w:tcPr>
          <w:p w14:paraId="66F6217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Borders>
              <w:top w:val="single" w:sz="12" w:space="0" w:color="auto"/>
            </w:tcBorders>
          </w:tcPr>
          <w:p w14:paraId="0B6F22E9"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55E5BEC1" w14:textId="77777777" w:rsidTr="008D1D5E">
        <w:trPr>
          <w:cantSplit/>
        </w:trPr>
        <w:tc>
          <w:tcPr>
            <w:tcW w:w="900" w:type="dxa"/>
          </w:tcPr>
          <w:p w14:paraId="706CF799" w14:textId="77777777" w:rsidR="00C51B0C" w:rsidRPr="00C22B35" w:rsidRDefault="00C51B0C" w:rsidP="008D1D5E">
            <w:pPr>
              <w:pStyle w:val="DECCenter"/>
              <w:spacing w:after="0"/>
            </w:pPr>
            <w:r w:rsidRPr="00C22B35">
              <w:t>2</w:t>
            </w:r>
          </w:p>
        </w:tc>
        <w:tc>
          <w:tcPr>
            <w:tcW w:w="3240" w:type="dxa"/>
          </w:tcPr>
          <w:p w14:paraId="1F63898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48A04EC5"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48FABB0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2DD54ABB" w14:textId="77777777" w:rsidTr="008D1D5E">
        <w:trPr>
          <w:cantSplit/>
        </w:trPr>
        <w:tc>
          <w:tcPr>
            <w:tcW w:w="900" w:type="dxa"/>
          </w:tcPr>
          <w:p w14:paraId="69D3C954" w14:textId="77777777" w:rsidR="00C51B0C" w:rsidRPr="00C22B35" w:rsidRDefault="00C51B0C" w:rsidP="008D1D5E">
            <w:pPr>
              <w:pStyle w:val="DECCenter"/>
              <w:spacing w:after="0"/>
            </w:pPr>
            <w:r w:rsidRPr="00C22B35">
              <w:t>3</w:t>
            </w:r>
          </w:p>
        </w:tc>
        <w:tc>
          <w:tcPr>
            <w:tcW w:w="3240" w:type="dxa"/>
          </w:tcPr>
          <w:p w14:paraId="7CDF85D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261E594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7553E06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467C0539" w14:textId="77777777" w:rsidTr="008D1D5E">
        <w:trPr>
          <w:cantSplit/>
        </w:trPr>
        <w:tc>
          <w:tcPr>
            <w:tcW w:w="900" w:type="dxa"/>
          </w:tcPr>
          <w:p w14:paraId="6AA0A419" w14:textId="77777777" w:rsidR="00C51B0C" w:rsidRPr="00C22B35" w:rsidRDefault="00C51B0C" w:rsidP="008D1D5E">
            <w:pPr>
              <w:pStyle w:val="DECCenter"/>
              <w:spacing w:after="0"/>
            </w:pPr>
            <w:r w:rsidRPr="00C22B35">
              <w:t>4</w:t>
            </w:r>
          </w:p>
        </w:tc>
        <w:tc>
          <w:tcPr>
            <w:tcW w:w="3240" w:type="dxa"/>
          </w:tcPr>
          <w:p w14:paraId="2FC44DD1"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18EA12A3"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66D9A42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77AC3617" w14:textId="77777777" w:rsidTr="008D1D5E">
        <w:trPr>
          <w:cantSplit/>
        </w:trPr>
        <w:tc>
          <w:tcPr>
            <w:tcW w:w="900" w:type="dxa"/>
          </w:tcPr>
          <w:p w14:paraId="1EE1425C" w14:textId="77777777" w:rsidR="00C51B0C" w:rsidRPr="00C22B35" w:rsidRDefault="00C51B0C" w:rsidP="008D1D5E">
            <w:pPr>
              <w:pStyle w:val="DECCenter"/>
              <w:spacing w:after="0"/>
            </w:pPr>
            <w:r w:rsidRPr="00C22B35">
              <w:t>5</w:t>
            </w:r>
          </w:p>
        </w:tc>
        <w:tc>
          <w:tcPr>
            <w:tcW w:w="3240" w:type="dxa"/>
          </w:tcPr>
          <w:p w14:paraId="42BB976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31ACAF1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48C63A0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13027F89" w14:textId="77777777" w:rsidTr="008D1D5E">
        <w:trPr>
          <w:cantSplit/>
        </w:trPr>
        <w:tc>
          <w:tcPr>
            <w:tcW w:w="900" w:type="dxa"/>
          </w:tcPr>
          <w:p w14:paraId="24A4089E" w14:textId="77777777" w:rsidR="00C51B0C" w:rsidRPr="00C22B35" w:rsidRDefault="00C51B0C" w:rsidP="008D1D5E">
            <w:pPr>
              <w:pStyle w:val="DECCenter"/>
              <w:spacing w:after="0"/>
            </w:pPr>
            <w:r w:rsidRPr="00C22B35">
              <w:t>6</w:t>
            </w:r>
          </w:p>
        </w:tc>
        <w:tc>
          <w:tcPr>
            <w:tcW w:w="3240" w:type="dxa"/>
          </w:tcPr>
          <w:p w14:paraId="43EB5D6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376B279D"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24DB7AC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33D16DC7" w14:textId="77777777" w:rsidTr="008D1D5E">
        <w:trPr>
          <w:cantSplit/>
        </w:trPr>
        <w:tc>
          <w:tcPr>
            <w:tcW w:w="900" w:type="dxa"/>
          </w:tcPr>
          <w:p w14:paraId="61E370AD" w14:textId="77777777" w:rsidR="00C51B0C" w:rsidRPr="00C22B35" w:rsidRDefault="00C51B0C" w:rsidP="008D1D5E">
            <w:pPr>
              <w:pStyle w:val="DECCenter"/>
              <w:spacing w:after="0"/>
            </w:pPr>
            <w:r w:rsidRPr="00C22B35">
              <w:t>7</w:t>
            </w:r>
          </w:p>
        </w:tc>
        <w:tc>
          <w:tcPr>
            <w:tcW w:w="3240" w:type="dxa"/>
          </w:tcPr>
          <w:p w14:paraId="6D6688B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1198D07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2E815CC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2D5BDE6A" w14:textId="77777777" w:rsidTr="008D1D5E">
        <w:trPr>
          <w:cantSplit/>
        </w:trPr>
        <w:tc>
          <w:tcPr>
            <w:tcW w:w="900" w:type="dxa"/>
          </w:tcPr>
          <w:p w14:paraId="046D2E35" w14:textId="77777777" w:rsidR="00C51B0C" w:rsidRPr="00C22B35" w:rsidRDefault="00C51B0C" w:rsidP="008D1D5E">
            <w:pPr>
              <w:pStyle w:val="DECCenter"/>
              <w:spacing w:after="0"/>
            </w:pPr>
            <w:r w:rsidRPr="00C22B35">
              <w:t>8</w:t>
            </w:r>
          </w:p>
        </w:tc>
        <w:tc>
          <w:tcPr>
            <w:tcW w:w="3240" w:type="dxa"/>
          </w:tcPr>
          <w:p w14:paraId="6B92629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69DD5C06"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6C20474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48174BB2" w14:textId="77777777" w:rsidTr="008D1D5E">
        <w:trPr>
          <w:cantSplit/>
        </w:trPr>
        <w:tc>
          <w:tcPr>
            <w:tcW w:w="900" w:type="dxa"/>
          </w:tcPr>
          <w:p w14:paraId="38705E27" w14:textId="77777777" w:rsidR="00C51B0C" w:rsidRPr="00C22B35" w:rsidRDefault="00C51B0C" w:rsidP="008D1D5E">
            <w:pPr>
              <w:pStyle w:val="DECCenter"/>
              <w:spacing w:after="0"/>
            </w:pPr>
            <w:r w:rsidRPr="00C22B35">
              <w:t>9</w:t>
            </w:r>
          </w:p>
        </w:tc>
        <w:tc>
          <w:tcPr>
            <w:tcW w:w="3240" w:type="dxa"/>
          </w:tcPr>
          <w:p w14:paraId="49D8C93F"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1CAD4FE1"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3FDE23FC"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6CE17782" w14:textId="77777777" w:rsidTr="008D1D5E">
        <w:trPr>
          <w:cantSplit/>
        </w:trPr>
        <w:tc>
          <w:tcPr>
            <w:tcW w:w="900" w:type="dxa"/>
          </w:tcPr>
          <w:p w14:paraId="40BFBAA4" w14:textId="77777777" w:rsidR="00C51B0C" w:rsidRPr="00C22B35" w:rsidRDefault="00C51B0C" w:rsidP="008D1D5E">
            <w:pPr>
              <w:pStyle w:val="DECCenter"/>
              <w:spacing w:after="0"/>
            </w:pPr>
            <w:r w:rsidRPr="00C22B35">
              <w:t>10</w:t>
            </w:r>
          </w:p>
        </w:tc>
        <w:tc>
          <w:tcPr>
            <w:tcW w:w="3240" w:type="dxa"/>
          </w:tcPr>
          <w:p w14:paraId="1667EA4A"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2B93E204"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635271B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331EEA52" w14:textId="77777777" w:rsidTr="008D1D5E">
        <w:trPr>
          <w:cantSplit/>
        </w:trPr>
        <w:tc>
          <w:tcPr>
            <w:tcW w:w="900" w:type="dxa"/>
          </w:tcPr>
          <w:p w14:paraId="20B2A400" w14:textId="77777777" w:rsidR="00C51B0C" w:rsidRPr="00C22B35" w:rsidRDefault="00C51B0C" w:rsidP="008D1D5E">
            <w:pPr>
              <w:pStyle w:val="DECCenter"/>
              <w:spacing w:after="0"/>
            </w:pPr>
            <w:r w:rsidRPr="00C22B35">
              <w:t>11</w:t>
            </w:r>
          </w:p>
        </w:tc>
        <w:tc>
          <w:tcPr>
            <w:tcW w:w="3240" w:type="dxa"/>
          </w:tcPr>
          <w:p w14:paraId="004A4B87"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3D401E0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5FCC13C2"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r w:rsidR="00C51B0C" w:rsidRPr="000E0270" w14:paraId="58C54F45" w14:textId="77777777" w:rsidTr="008D1D5E">
        <w:trPr>
          <w:cantSplit/>
        </w:trPr>
        <w:tc>
          <w:tcPr>
            <w:tcW w:w="900" w:type="dxa"/>
          </w:tcPr>
          <w:p w14:paraId="44101465" w14:textId="77777777" w:rsidR="00C51B0C" w:rsidRPr="00C22B35" w:rsidRDefault="00C51B0C" w:rsidP="008D1D5E">
            <w:pPr>
              <w:pStyle w:val="DECCenter"/>
              <w:spacing w:after="0"/>
            </w:pPr>
            <w:r w:rsidRPr="00C22B35">
              <w:t>12</w:t>
            </w:r>
          </w:p>
        </w:tc>
        <w:tc>
          <w:tcPr>
            <w:tcW w:w="3240" w:type="dxa"/>
          </w:tcPr>
          <w:p w14:paraId="37EB40E8"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"&lt;Data Element Name&gt;" </w:instrText>
            </w:r>
            <w:r w:rsidRPr="00E96579">
              <w:rPr>
                <w:rFonts w:eastAsia="SimSun"/>
              </w:rPr>
              <w:fldChar w:fldCharType="end"/>
            </w:r>
          </w:p>
        </w:tc>
        <w:tc>
          <w:tcPr>
            <w:tcW w:w="4320" w:type="dxa"/>
          </w:tcPr>
          <w:p w14:paraId="5725D26E"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"&lt;Starting Process/Sourse/Data Store&gt;" </w:instrText>
            </w:r>
            <w:r w:rsidRPr="00E96579">
              <w:rPr>
                <w:rFonts w:eastAsia="SimSun"/>
              </w:rPr>
              <w:fldChar w:fldCharType="end"/>
            </w:r>
          </w:p>
        </w:tc>
        <w:tc>
          <w:tcPr>
            <w:tcW w:w="4860" w:type="dxa"/>
          </w:tcPr>
          <w:p w14:paraId="6106B11B" w14:textId="77777777" w:rsidR="00C51B0C" w:rsidRPr="00E96579" w:rsidRDefault="00C51B0C" w:rsidP="008D1D5E">
            <w:pPr>
              <w:rPr>
                <w:rFonts w:eastAsia="SimSun"/>
              </w:rPr>
            </w:pPr>
            <w:r w:rsidRPr="00E96579">
              <w:rPr>
                <w:rFonts w:eastAsia="SimSun"/>
              </w:rPr>
              <w:fldChar w:fldCharType="begin"/>
            </w:r>
            <w:r w:rsidRPr="00E96579">
              <w:rPr>
                <w:rFonts w:eastAsia="SimSun"/>
              </w:rPr>
              <w:instrText xml:space="preserve"> MACROBUTTON  AcceptAllChangesInDoc "&lt;Ending Process/Sourse/Data Store&gt;" </w:instrText>
            </w:r>
            <w:r w:rsidRPr="00E96579">
              <w:rPr>
                <w:rFonts w:eastAsia="SimSun"/>
              </w:rPr>
              <w:fldChar w:fldCharType="end"/>
            </w:r>
          </w:p>
        </w:tc>
      </w:tr>
    </w:tbl>
    <w:p w14:paraId="247EEA93" w14:textId="77777777" w:rsidR="00C51B0C" w:rsidRPr="000E0270" w:rsidRDefault="00C51B0C" w:rsidP="00C51B0C">
      <w:pPr>
        <w:sectPr w:rsidR="00C51B0C" w:rsidRPr="000E0270" w:rsidSect="000E0270">
          <w:headerReference w:type="even" r:id="rId36"/>
          <w:headerReference w:type="default" r:id="rId37"/>
          <w:pgSz w:w="16838" w:h="11906" w:orient="landscape" w:code="9"/>
          <w:pgMar w:top="2126" w:right="2126" w:bottom="1418" w:left="1418" w:header="720" w:footer="720" w:gutter="0"/>
          <w:cols w:space="720"/>
          <w:formProt w:val="0"/>
          <w:docGrid w:linePitch="360"/>
        </w:sectPr>
      </w:pPr>
    </w:p>
    <w:p w14:paraId="33F9E172" w14:textId="77777777" w:rsidR="00C51B0C" w:rsidRDefault="00C51B0C" w:rsidP="003D592C">
      <w:pPr>
        <w:pStyle w:val="Heading2"/>
        <w:numPr>
          <w:ilvl w:val="1"/>
          <w:numId w:val="1"/>
        </w:numPr>
      </w:pPr>
      <w:bookmarkStart w:id="225" w:name="_Toc165641801"/>
      <w:bookmarkStart w:id="226" w:name="_Toc166272248"/>
      <w:bookmarkStart w:id="227" w:name="_Toc166388900"/>
      <w:bookmarkStart w:id="228" w:name="_Toc183509368"/>
      <w:bookmarkStart w:id="229" w:name="_Toc183509458"/>
      <w:bookmarkStart w:id="230" w:name="_Toc183533998"/>
      <w:bookmarkStart w:id="231" w:name="_Toc183534226"/>
      <w:bookmarkStart w:id="232" w:name="_Toc232925374"/>
      <w:bookmarkStart w:id="233" w:name="_Toc232925454"/>
      <w:bookmarkStart w:id="234" w:name="_Toc232926015"/>
      <w:bookmarkStart w:id="235" w:name="_Toc232926106"/>
      <w:bookmarkStart w:id="236" w:name="_Toc232926229"/>
      <w:bookmarkStart w:id="237" w:name="_Toc433052103"/>
      <w:r>
        <w:lastRenderedPageBreak/>
        <w:t>Database Analysis and Design</w:t>
      </w:r>
      <w:bookmarkEnd w:id="225"/>
      <w:bookmarkEnd w:id="226"/>
      <w:bookmarkEnd w:id="227"/>
      <w:bookmarkEnd w:id="228"/>
      <w:bookmarkEnd w:id="229"/>
      <w:bookmarkEnd w:id="230"/>
      <w:bookmarkEnd w:id="231"/>
      <w:bookmarkEnd w:id="232"/>
      <w:bookmarkEnd w:id="233"/>
      <w:bookmarkEnd w:id="234"/>
      <w:bookmarkEnd w:id="235"/>
      <w:bookmarkEnd w:id="236"/>
      <w:bookmarkEnd w:id="237"/>
    </w:p>
    <w:p w14:paraId="144A964D" w14:textId="77777777" w:rsidR="00C51B0C" w:rsidRPr="00C22B35" w:rsidRDefault="00C51B0C" w:rsidP="00C51B0C">
      <w:pPr>
        <w:pStyle w:val="TXTParagraph"/>
      </w:pPr>
      <w:r>
        <w:fldChar w:fldCharType="begin"/>
      </w:r>
      <w:r>
        <w:instrText xml:space="preserve"> MACROBUTTON  AcceptAllChangesInDoc "&lt;Description Click to Insert&gt;" </w:instrText>
      </w:r>
      <w:r>
        <w:fldChar w:fldCharType="end"/>
      </w:r>
    </w:p>
    <w:p w14:paraId="0C74D12E" w14:textId="77777777" w:rsidR="00C51B0C" w:rsidRDefault="00C51B0C" w:rsidP="00C51B0C">
      <w:pPr>
        <w:pStyle w:val="TXTParagraph"/>
      </w:pPr>
    </w:p>
    <w:p w14:paraId="788996F1" w14:textId="77777777" w:rsidR="00C51B0C" w:rsidRDefault="00C51B0C" w:rsidP="00C51B0C">
      <w:pPr>
        <w:pStyle w:val="TXTParagraph"/>
        <w:sectPr w:rsidR="00C51B0C" w:rsidSect="000E0270">
          <w:headerReference w:type="even" r:id="rId38"/>
          <w:headerReference w:type="default" r:id="rId39"/>
          <w:pgSz w:w="11906" w:h="16838" w:code="9"/>
          <w:pgMar w:top="2126" w:right="1418" w:bottom="1418" w:left="2126" w:header="720" w:footer="720" w:gutter="0"/>
          <w:cols w:space="720"/>
          <w:formProt w:val="0"/>
          <w:docGrid w:linePitch="360"/>
        </w:sectPr>
      </w:pPr>
    </w:p>
    <w:p w14:paraId="51709575" w14:textId="77777777" w:rsidR="00C51B0C" w:rsidRDefault="00C51B0C" w:rsidP="003D592C">
      <w:pPr>
        <w:pStyle w:val="Heading3"/>
        <w:numPr>
          <w:ilvl w:val="2"/>
          <w:numId w:val="1"/>
        </w:numPr>
      </w:pPr>
      <w:bookmarkStart w:id="238" w:name="_Toc165641802"/>
      <w:bookmarkStart w:id="239" w:name="_Toc166272249"/>
      <w:bookmarkStart w:id="240" w:name="_Toc166388901"/>
      <w:bookmarkStart w:id="241" w:name="_Toc183509369"/>
      <w:bookmarkStart w:id="242" w:name="_Toc183509459"/>
      <w:bookmarkStart w:id="243" w:name="_Toc183533999"/>
      <w:bookmarkStart w:id="244" w:name="_Toc183534227"/>
      <w:bookmarkStart w:id="245" w:name="_Toc232925375"/>
      <w:bookmarkStart w:id="246" w:name="_Toc232925455"/>
      <w:bookmarkStart w:id="247" w:name="_Toc232926016"/>
      <w:bookmarkStart w:id="248" w:name="_Toc232926107"/>
      <w:bookmarkStart w:id="249" w:name="_Toc232926230"/>
      <w:bookmarkStart w:id="250" w:name="_Toc433052104"/>
      <w:r>
        <w:lastRenderedPageBreak/>
        <w:t>ER-Diagram</w:t>
      </w:r>
      <w:bookmarkEnd w:id="238"/>
      <w:bookmarkEnd w:id="239"/>
      <w:bookmarkEnd w:id="240"/>
      <w:bookmarkEnd w:id="241"/>
      <w:bookmarkEnd w:id="242"/>
      <w:bookmarkEnd w:id="243"/>
      <w:bookmarkEnd w:id="244"/>
      <w:bookmarkEnd w:id="245"/>
      <w:bookmarkEnd w:id="246"/>
      <w:bookmarkEnd w:id="247"/>
      <w:bookmarkEnd w:id="248"/>
      <w:bookmarkEnd w:id="249"/>
      <w:bookmarkEnd w:id="250"/>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6716"/>
        <w:gridCol w:w="6548"/>
      </w:tblGrid>
      <w:tr w:rsidR="00C51B0C" w14:paraId="35237577" w14:textId="77777777" w:rsidTr="00B83F63">
        <w:tc>
          <w:tcPr>
            <w:tcW w:w="13510" w:type="dxa"/>
            <w:gridSpan w:val="2"/>
            <w:tcBorders>
              <w:bottom w:val="single" w:sz="12" w:space="0" w:color="auto"/>
            </w:tcBorders>
            <w:vAlign w:val="center"/>
          </w:tcPr>
          <w:p w14:paraId="672297B9" w14:textId="77777777" w:rsidR="00C51B0C" w:rsidRPr="0095135B" w:rsidRDefault="00C51B0C" w:rsidP="00B83F63">
            <w:pPr>
              <w:pStyle w:val="IMGCenteredFrame"/>
              <w:keepNext/>
              <w:spacing w:after="120"/>
            </w:pPr>
            <w:r>
              <w:fldChar w:fldCharType="begin"/>
            </w:r>
            <w:r>
              <w:instrText xml:space="preserve"> MACROBUTTON  AcceptAllChangesInDoc "&lt;The Figure Showing Your System ER-Diagram Delete This Field then Insert the Figure Instead&gt;" </w:instrText>
            </w:r>
            <w:r>
              <w:fldChar w:fldCharType="end"/>
            </w:r>
          </w:p>
        </w:tc>
      </w:tr>
      <w:tr w:rsidR="00C51B0C" w14:paraId="3B3B4407" w14:textId="77777777" w:rsidTr="00B83F63">
        <w:tc>
          <w:tcPr>
            <w:tcW w:w="6758" w:type="dxa"/>
            <w:tcBorders>
              <w:top w:val="single" w:sz="12" w:space="0" w:color="auto"/>
              <w:bottom w:val="single" w:sz="4" w:space="0" w:color="auto"/>
              <w:right w:val="single" w:sz="4" w:space="0" w:color="auto"/>
            </w:tcBorders>
          </w:tcPr>
          <w:p w14:paraId="2C5E273B" w14:textId="77777777" w:rsidR="00C51B0C" w:rsidRPr="00E96579" w:rsidRDefault="00C51B0C" w:rsidP="00B83F63">
            <w:pPr>
              <w:spacing w:after="120"/>
              <w:rPr>
                <w:rFonts w:eastAsia="SimSun"/>
              </w:rPr>
            </w:pPr>
            <w:r w:rsidRPr="006F0498">
              <w:rPr>
                <w:rStyle w:val="DECBold"/>
              </w:rPr>
              <w:t>Project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"&lt;Project Name&gt;" </w:instrText>
            </w:r>
            <w:r w:rsidRPr="00E96579">
              <w:rPr>
                <w:rFonts w:eastAsia="SimSun"/>
              </w:rPr>
              <w:fldChar w:fldCharType="end"/>
            </w:r>
          </w:p>
          <w:p w14:paraId="3313C379" w14:textId="77777777" w:rsidR="00C51B0C" w:rsidRPr="00E96579" w:rsidRDefault="00C51B0C" w:rsidP="00B83F63">
            <w:pPr>
              <w:spacing w:after="120"/>
              <w:rPr>
                <w:rFonts w:eastAsia="SimSun"/>
              </w:rPr>
            </w:pPr>
            <w:r w:rsidRPr="006F0498">
              <w:rPr>
                <w:rStyle w:val="DECBold"/>
              </w:rPr>
              <w:t>System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"&lt;System Name&gt;" </w:instrText>
            </w:r>
            <w:r w:rsidRPr="00E96579">
              <w:rPr>
                <w:rFonts w:eastAsia="SimSun"/>
              </w:rPr>
              <w:fldChar w:fldCharType="end"/>
            </w:r>
          </w:p>
        </w:tc>
        <w:tc>
          <w:tcPr>
            <w:tcW w:w="6752" w:type="dxa"/>
            <w:tcBorders>
              <w:top w:val="single" w:sz="12" w:space="0" w:color="auto"/>
              <w:left w:val="single" w:sz="4" w:space="0" w:color="auto"/>
              <w:bottom w:val="single" w:sz="4" w:space="0" w:color="auto"/>
            </w:tcBorders>
          </w:tcPr>
          <w:p w14:paraId="183EC5E9" w14:textId="77777777" w:rsidR="00C51B0C" w:rsidRPr="00E96579" w:rsidRDefault="00C51B0C" w:rsidP="00B83F63">
            <w:pPr>
              <w:spacing w:after="120"/>
              <w:rPr>
                <w:rFonts w:eastAsia="SimSun"/>
              </w:rPr>
            </w:pPr>
            <w:r w:rsidRPr="006F0498">
              <w:rPr>
                <w:rStyle w:val="DECBold"/>
              </w:rPr>
              <w:t>Major Advisor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&lt;Title&gt;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&lt;Firstname&gt; </w:instrText>
            </w:r>
            <w:r w:rsidRPr="00E96579">
              <w:rPr>
                <w:rFonts w:eastAsia="SimSun"/>
              </w:rPr>
              <w:fldChar w:fldCharType="end"/>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&lt;Lastname&gt; </w:instrText>
            </w:r>
            <w:r w:rsidRPr="00E96579">
              <w:rPr>
                <w:rFonts w:eastAsia="SimSun"/>
              </w:rPr>
              <w:fldChar w:fldCharType="end"/>
            </w:r>
          </w:p>
        </w:tc>
      </w:tr>
      <w:tr w:rsidR="00C51B0C" w14:paraId="7AF4D6B5" w14:textId="77777777" w:rsidTr="00B83F63">
        <w:tc>
          <w:tcPr>
            <w:tcW w:w="13510" w:type="dxa"/>
            <w:gridSpan w:val="2"/>
            <w:tcBorders>
              <w:top w:val="single" w:sz="4" w:space="0" w:color="auto"/>
              <w:bottom w:val="single" w:sz="12" w:space="0" w:color="auto"/>
            </w:tcBorders>
          </w:tcPr>
          <w:p w14:paraId="6BAD85D9" w14:textId="77777777" w:rsidR="00C51B0C" w:rsidRPr="00E96579" w:rsidRDefault="00C51B0C" w:rsidP="00B83F63">
            <w:pPr>
              <w:spacing w:after="120"/>
              <w:rPr>
                <w:rFonts w:eastAsia="SimSun"/>
              </w:rPr>
            </w:pPr>
            <w:r w:rsidRPr="006F0498">
              <w:rPr>
                <w:rStyle w:val="DECBold"/>
              </w:rPr>
              <w:t>Description :</w:t>
            </w:r>
            <w:r w:rsidRPr="00E96579">
              <w:rPr>
                <w:rFonts w:eastAsia="SimSun"/>
              </w:rPr>
              <w:t xml:space="preserve"> </w:t>
            </w:r>
            <w:r w:rsidRPr="00E96579">
              <w:rPr>
                <w:rFonts w:eastAsia="SimSun"/>
              </w:rPr>
              <w:fldChar w:fldCharType="begin"/>
            </w:r>
            <w:r w:rsidRPr="00E96579">
              <w:rPr>
                <w:rFonts w:eastAsia="SimSun"/>
              </w:rPr>
              <w:instrText xml:space="preserve"> MACROBUTTON  AcceptAllChangesInDoc "&lt;Short Description of the Figure Placed Above&gt;" </w:instrText>
            </w:r>
            <w:r w:rsidRPr="00E96579">
              <w:rPr>
                <w:rFonts w:eastAsia="SimSun"/>
              </w:rPr>
              <w:fldChar w:fldCharType="end"/>
            </w:r>
          </w:p>
        </w:tc>
      </w:tr>
    </w:tbl>
    <w:p w14:paraId="1DDDC7C8" w14:textId="77777777" w:rsidR="00C51B0C" w:rsidRDefault="00C51B0C" w:rsidP="00C51B0C">
      <w:pPr>
        <w:pStyle w:val="IMGCaption"/>
      </w:pPr>
      <w:bookmarkStart w:id="251" w:name="_Toc241914357"/>
      <w:bookmarkStart w:id="252" w:name="_Toc433051687"/>
      <w:r>
        <w:t xml:space="preserve">Figure </w:t>
      </w:r>
      <w:r w:rsidR="00000000">
        <w:fldChar w:fldCharType="begin"/>
      </w:r>
      <w:r w:rsidR="00000000">
        <w:instrText xml:space="preserve"> STYLEREF 1 \s </w:instrText>
      </w:r>
      <w:r w:rsidR="00000000">
        <w:fldChar w:fldCharType="separate"/>
      </w:r>
      <w:r w:rsidR="0025242A">
        <w:rPr>
          <w:noProof/>
        </w:rPr>
        <w:t>3</w:t>
      </w:r>
      <w:r w:rsidR="00000000">
        <w:rPr>
          <w:noProof/>
        </w:rPr>
        <w:fldChar w:fldCharType="end"/>
      </w:r>
      <w:r w:rsidR="00FF42FC">
        <w:t>.</w:t>
      </w:r>
      <w:r w:rsidR="00000000">
        <w:fldChar w:fldCharType="begin"/>
      </w:r>
      <w:r w:rsidR="00000000">
        <w:instrText xml:space="preserve"> SEQ Figure \* ARABIC \s 1 </w:instrText>
      </w:r>
      <w:r w:rsidR="00000000">
        <w:fldChar w:fldCharType="separate"/>
      </w:r>
      <w:r w:rsidR="0025242A">
        <w:rPr>
          <w:noProof/>
        </w:rPr>
        <w:t>5</w:t>
      </w:r>
      <w:r w:rsidR="00000000">
        <w:rPr>
          <w:noProof/>
        </w:rPr>
        <w:fldChar w:fldCharType="end"/>
      </w:r>
      <w:r w:rsidRPr="001E7841">
        <w:t xml:space="preserve">: </w:t>
      </w:r>
      <w:bookmarkEnd w:id="251"/>
      <w:r w:rsidR="00082855" w:rsidRPr="00082855">
        <w:t>&lt;Description of the Figure Above&gt;</w:t>
      </w:r>
      <w:bookmarkEnd w:id="252"/>
    </w:p>
    <w:p w14:paraId="6045F808" w14:textId="77777777" w:rsidR="00C51B0C" w:rsidRDefault="00C51B0C" w:rsidP="00DB77EA">
      <w:r>
        <w:br w:type="page"/>
      </w:r>
    </w:p>
    <w:p w14:paraId="77492378" w14:textId="77777777" w:rsidR="00C51B0C" w:rsidRDefault="00C51B0C" w:rsidP="00C51B0C">
      <w:pPr>
        <w:sectPr w:rsidR="00C51B0C" w:rsidSect="000E0270">
          <w:headerReference w:type="even" r:id="rId40"/>
          <w:headerReference w:type="default" r:id="rId41"/>
          <w:pgSz w:w="16838" w:h="11906" w:orient="landscape" w:code="9"/>
          <w:pgMar w:top="2126" w:right="2126" w:bottom="1418" w:left="1418" w:header="720" w:footer="720" w:gutter="0"/>
          <w:cols w:space="720"/>
          <w:formProt w:val="0"/>
          <w:docGrid w:linePitch="360"/>
        </w:sectPr>
      </w:pPr>
    </w:p>
    <w:p w14:paraId="4BE2A742" w14:textId="77777777" w:rsidR="00C51B0C" w:rsidRPr="0062477E" w:rsidRDefault="00C51B0C" w:rsidP="003D592C">
      <w:pPr>
        <w:pStyle w:val="Heading3"/>
        <w:numPr>
          <w:ilvl w:val="2"/>
          <w:numId w:val="1"/>
        </w:numPr>
      </w:pPr>
      <w:bookmarkStart w:id="253" w:name="_Toc157846530"/>
      <w:bookmarkStart w:id="254" w:name="_Toc165641803"/>
      <w:bookmarkStart w:id="255" w:name="_Toc166272250"/>
      <w:bookmarkStart w:id="256" w:name="_Toc166388902"/>
      <w:bookmarkStart w:id="257" w:name="_Toc183509370"/>
      <w:bookmarkStart w:id="258" w:name="_Toc183509460"/>
      <w:bookmarkStart w:id="259" w:name="_Toc183534000"/>
      <w:bookmarkStart w:id="260" w:name="_Toc183534228"/>
      <w:bookmarkStart w:id="261" w:name="_Toc232925376"/>
      <w:bookmarkStart w:id="262" w:name="_Toc232925456"/>
      <w:bookmarkStart w:id="263" w:name="_Toc232926017"/>
      <w:bookmarkStart w:id="264" w:name="_Toc232926108"/>
      <w:bookmarkStart w:id="265" w:name="_Toc232926231"/>
      <w:bookmarkStart w:id="266" w:name="_Toc433052105"/>
      <w:r w:rsidRPr="0062477E">
        <w:lastRenderedPageBreak/>
        <w:t>Relational Schema</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513761C6" w14:textId="77777777" w:rsidR="00C51B0C" w:rsidRPr="0062477E" w:rsidRDefault="00C51B0C" w:rsidP="00C51B0C">
      <w:pPr>
        <w:pStyle w:val="TXTParagraph"/>
      </w:pPr>
      <w:r w:rsidRPr="0062477E">
        <w:t xml:space="preserve">This section describes </w:t>
      </w:r>
      <w:r>
        <w:t xml:space="preserve">the </w:t>
      </w:r>
      <w:r w:rsidRPr="0062477E">
        <w:t xml:space="preserve">attributes of </w:t>
      </w:r>
      <w:r>
        <w:t xml:space="preserve">the </w:t>
      </w:r>
      <w:r w:rsidRPr="0062477E">
        <w:t>tables in the database. The attribute notation is show</w:t>
      </w:r>
      <w:r>
        <w:t>n</w:t>
      </w:r>
      <w:r w:rsidRPr="0062477E">
        <w:t xml:space="preserve"> below.</w:t>
      </w:r>
    </w:p>
    <w:p w14:paraId="54AEB7C1" w14:textId="77777777" w:rsidR="00C51B0C" w:rsidRPr="00012CA1" w:rsidRDefault="00C51B0C">
      <w:pPr>
        <w:pStyle w:val="TXTParagraph"/>
        <w:numPr>
          <w:ilvl w:val="0"/>
          <w:numId w:val="13"/>
        </w:numPr>
      </w:pPr>
      <w:r w:rsidRPr="00012CA1">
        <w:rPr>
          <w:b/>
          <w:bCs/>
          <w:u w:val="single"/>
        </w:rPr>
        <w:t>Attributes</w:t>
      </w:r>
      <w:r w:rsidRPr="00012CA1">
        <w:t xml:space="preserve"> – which are bold and underlined are the Primary Key</w:t>
      </w:r>
      <w:r>
        <w:t>s</w:t>
      </w:r>
    </w:p>
    <w:p w14:paraId="4DCC4440" w14:textId="77777777" w:rsidR="00C51B0C" w:rsidRPr="00012CA1" w:rsidRDefault="00C51B0C">
      <w:pPr>
        <w:pStyle w:val="TXTParagraph"/>
        <w:numPr>
          <w:ilvl w:val="0"/>
          <w:numId w:val="13"/>
        </w:numPr>
      </w:pPr>
      <w:r w:rsidRPr="00012CA1">
        <w:rPr>
          <w:i/>
          <w:iCs/>
        </w:rPr>
        <w:t>Attributes</w:t>
      </w:r>
      <w:r w:rsidRPr="00012CA1">
        <w:t xml:space="preserve"> – which are Italic are the Foreign Key</w:t>
      </w:r>
      <w:r>
        <w:t>s</w:t>
      </w:r>
    </w:p>
    <w:p w14:paraId="30631CA0" w14:textId="77777777" w:rsidR="00C51B0C" w:rsidRDefault="00C51B0C">
      <w:pPr>
        <w:pStyle w:val="TXTParagraph"/>
        <w:numPr>
          <w:ilvl w:val="0"/>
          <w:numId w:val="13"/>
        </w:numPr>
      </w:pPr>
      <w:r w:rsidRPr="00012CA1">
        <w:rPr>
          <w:b/>
          <w:bCs/>
          <w:i/>
          <w:iCs/>
          <w:u w:val="single"/>
        </w:rPr>
        <w:t>Attributes</w:t>
      </w:r>
      <w:r w:rsidRPr="00012CA1">
        <w:t xml:space="preserve"> – which are bold, italic and underlined are both Primary Key</w:t>
      </w:r>
      <w:r>
        <w:t>s</w:t>
      </w:r>
      <w:r w:rsidRPr="0062477E">
        <w:t xml:space="preserve"> and Foreign Key</w:t>
      </w:r>
      <w:r>
        <w:t>s</w:t>
      </w:r>
    </w:p>
    <w:p w14:paraId="654DE3A4" w14:textId="77777777" w:rsidR="00C51B0C" w:rsidRDefault="00C51B0C" w:rsidP="00C51B0C">
      <w:pPr>
        <w:pStyle w:val="TXTParagraph"/>
      </w:pPr>
      <w:r>
        <w:t>Tables in this system can be divided into 3 groups as follows:</w:t>
      </w:r>
    </w:p>
    <w:p w14:paraId="7822E949" w14:textId="77777777" w:rsidR="00C51B0C" w:rsidRPr="00012CA1" w:rsidRDefault="00C51B0C">
      <w:pPr>
        <w:pStyle w:val="TXTParagraph"/>
        <w:numPr>
          <w:ilvl w:val="0"/>
          <w:numId w:val="12"/>
        </w:numPr>
      </w:pPr>
      <w:r w:rsidRPr="00012CA1">
        <w:t>Master File Table</w:t>
      </w:r>
    </w:p>
    <w:p w14:paraId="6E5C8622" w14:textId="77777777" w:rsidR="00C51B0C" w:rsidRPr="00012CA1" w:rsidRDefault="00C51B0C">
      <w:pPr>
        <w:pStyle w:val="TXTParagraph"/>
        <w:numPr>
          <w:ilvl w:val="0"/>
          <w:numId w:val="12"/>
        </w:numPr>
      </w:pPr>
      <w:r w:rsidRPr="00012CA1">
        <w:t>Base File Table</w:t>
      </w:r>
    </w:p>
    <w:p w14:paraId="6E92C6DA" w14:textId="77777777" w:rsidR="00C51B0C" w:rsidRPr="00012CA1" w:rsidRDefault="00C51B0C">
      <w:pPr>
        <w:pStyle w:val="TXTParagraph"/>
        <w:numPr>
          <w:ilvl w:val="0"/>
          <w:numId w:val="12"/>
        </w:numPr>
      </w:pPr>
      <w:r w:rsidRPr="00012CA1">
        <w:t>Transaction File Table</w:t>
      </w:r>
    </w:p>
    <w:p w14:paraId="0FE386D2" w14:textId="77777777" w:rsidR="00C51B0C" w:rsidRDefault="00C51B0C" w:rsidP="00C51B0C">
      <w:pPr>
        <w:pStyle w:val="TXTParagraph"/>
        <w:rPr>
          <w:rStyle w:val="TBLCaptionChar"/>
        </w:rPr>
      </w:pPr>
      <w:bookmarkStart w:id="267" w:name="_Toc163803836"/>
      <w:bookmarkStart w:id="268" w:name="_Toc166272417"/>
      <w:bookmarkStart w:id="269" w:name="_Toc166382073"/>
      <w:bookmarkStart w:id="270" w:name="_Toc181675815"/>
      <w:bookmarkStart w:id="271" w:name="_Toc183535952"/>
    </w:p>
    <w:p w14:paraId="26B7CFE0" w14:textId="77777777" w:rsidR="00C51B0C" w:rsidRPr="00C45129" w:rsidRDefault="00C51B0C" w:rsidP="00C51B0C">
      <w:pPr>
        <w:pStyle w:val="TBLCaption"/>
      </w:pPr>
      <w:bookmarkStart w:id="272" w:name="_Toc241914350"/>
      <w:bookmarkStart w:id="273" w:name="_Toc433051540"/>
      <w:r w:rsidRPr="00C45129">
        <w:t xml:space="preserve">Table </w:t>
      </w:r>
      <w:r w:rsidR="00000000">
        <w:fldChar w:fldCharType="begin"/>
      </w:r>
      <w:r w:rsidR="00000000">
        <w:instrText xml:space="preserve"> STYLEREF 1 \s </w:instrText>
      </w:r>
      <w:r w:rsidR="00000000">
        <w:fldChar w:fldCharType="separate"/>
      </w:r>
      <w:r w:rsidR="0025242A">
        <w:rPr>
          <w:noProof/>
        </w:rPr>
        <w:t>3</w:t>
      </w:r>
      <w:r w:rsidR="00000000">
        <w:rPr>
          <w:noProof/>
        </w:rPr>
        <w:fldChar w:fldCharType="end"/>
      </w:r>
      <w:r w:rsidR="00FF42FC">
        <w:t>.</w:t>
      </w:r>
      <w:r w:rsidR="00000000">
        <w:fldChar w:fldCharType="begin"/>
      </w:r>
      <w:r w:rsidR="00000000">
        <w:instrText xml:space="preserve"> SEQ Table \* ARABIC \s 1 </w:instrText>
      </w:r>
      <w:r w:rsidR="00000000">
        <w:fldChar w:fldCharType="separate"/>
      </w:r>
      <w:r w:rsidR="0025242A">
        <w:rPr>
          <w:noProof/>
        </w:rPr>
        <w:t>8</w:t>
      </w:r>
      <w:r w:rsidR="00000000">
        <w:rPr>
          <w:noProof/>
        </w:rPr>
        <w:fldChar w:fldCharType="end"/>
      </w:r>
      <w:r w:rsidRPr="00C45129">
        <w:t xml:space="preserve">: List of all Tables in </w:t>
      </w:r>
      <w:bookmarkEnd w:id="267"/>
      <w:bookmarkEnd w:id="268"/>
      <w:bookmarkEnd w:id="269"/>
      <w:bookmarkEnd w:id="270"/>
      <w:bookmarkEnd w:id="271"/>
      <w:r w:rsidRPr="00C45129">
        <w:t>Our System Database</w:t>
      </w:r>
      <w:bookmarkEnd w:id="272"/>
      <w:bookmarkEnd w:id="273"/>
    </w:p>
    <w:tbl>
      <w:tblPr>
        <w:tblW w:w="84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80"/>
        <w:gridCol w:w="2374"/>
        <w:gridCol w:w="1531"/>
        <w:gridCol w:w="3475"/>
      </w:tblGrid>
      <w:tr w:rsidR="00C51B0C" w:rsidRPr="00E96579" w14:paraId="1A4069B3" w14:textId="77777777" w:rsidTr="00DB77EA">
        <w:trPr>
          <w:cantSplit/>
          <w:tblHeader/>
          <w:jc w:val="center"/>
        </w:trPr>
        <w:tc>
          <w:tcPr>
            <w:tcW w:w="1080" w:type="dxa"/>
            <w:tcBorders>
              <w:top w:val="single" w:sz="12" w:space="0" w:color="auto"/>
              <w:bottom w:val="single" w:sz="12" w:space="0" w:color="auto"/>
            </w:tcBorders>
            <w:shd w:val="clear" w:color="auto" w:fill="8C8C8C"/>
            <w:vAlign w:val="center"/>
          </w:tcPr>
          <w:p w14:paraId="74AE96F1" w14:textId="77777777" w:rsidR="00C51B0C" w:rsidRPr="006F0498" w:rsidRDefault="00C51B0C" w:rsidP="00DB77EA">
            <w:pPr>
              <w:rPr>
                <w:rStyle w:val="DECWhiteBold"/>
              </w:rPr>
            </w:pPr>
            <w:r w:rsidRPr="006F0498">
              <w:rPr>
                <w:rStyle w:val="DECWhiteBold"/>
              </w:rPr>
              <w:t>Table#</w:t>
            </w:r>
          </w:p>
        </w:tc>
        <w:tc>
          <w:tcPr>
            <w:tcW w:w="2374" w:type="dxa"/>
            <w:tcBorders>
              <w:top w:val="single" w:sz="12" w:space="0" w:color="auto"/>
              <w:bottom w:val="single" w:sz="12" w:space="0" w:color="auto"/>
            </w:tcBorders>
            <w:shd w:val="clear" w:color="auto" w:fill="8C8C8C"/>
            <w:vAlign w:val="center"/>
          </w:tcPr>
          <w:p w14:paraId="68E1A232" w14:textId="77777777" w:rsidR="00C51B0C" w:rsidRPr="006F0498" w:rsidRDefault="00C51B0C" w:rsidP="00DB77EA">
            <w:pPr>
              <w:rPr>
                <w:rStyle w:val="DECWhiteBold"/>
              </w:rPr>
            </w:pPr>
            <w:r w:rsidRPr="006F0498">
              <w:rPr>
                <w:rStyle w:val="DECWhiteBold"/>
              </w:rPr>
              <w:t>Table Name</w:t>
            </w:r>
          </w:p>
        </w:tc>
        <w:tc>
          <w:tcPr>
            <w:tcW w:w="1531" w:type="dxa"/>
            <w:tcBorders>
              <w:top w:val="single" w:sz="12" w:space="0" w:color="auto"/>
              <w:bottom w:val="single" w:sz="12" w:space="0" w:color="auto"/>
            </w:tcBorders>
            <w:shd w:val="clear" w:color="auto" w:fill="8C8C8C"/>
            <w:vAlign w:val="center"/>
          </w:tcPr>
          <w:p w14:paraId="331841BD" w14:textId="77777777" w:rsidR="00C51B0C" w:rsidRPr="006F0498" w:rsidRDefault="00C51B0C" w:rsidP="00DB77EA">
            <w:pPr>
              <w:rPr>
                <w:rStyle w:val="DECWhiteBold"/>
              </w:rPr>
            </w:pPr>
            <w:r w:rsidRPr="006F0498">
              <w:rPr>
                <w:rStyle w:val="DECWhiteBold"/>
              </w:rPr>
              <w:t>Table Type</w:t>
            </w:r>
          </w:p>
        </w:tc>
        <w:tc>
          <w:tcPr>
            <w:tcW w:w="3475" w:type="dxa"/>
            <w:tcBorders>
              <w:top w:val="single" w:sz="12" w:space="0" w:color="auto"/>
              <w:bottom w:val="single" w:sz="12" w:space="0" w:color="auto"/>
            </w:tcBorders>
            <w:shd w:val="clear" w:color="auto" w:fill="8C8C8C"/>
            <w:vAlign w:val="center"/>
          </w:tcPr>
          <w:p w14:paraId="449EC6E0" w14:textId="77777777" w:rsidR="00C51B0C" w:rsidRPr="006F0498" w:rsidRDefault="00C51B0C" w:rsidP="00DB77EA">
            <w:pPr>
              <w:rPr>
                <w:rStyle w:val="DECWhiteBold"/>
              </w:rPr>
            </w:pPr>
            <w:r w:rsidRPr="006F0498">
              <w:rPr>
                <w:rStyle w:val="DECWhiteBold"/>
              </w:rPr>
              <w:t>Description</w:t>
            </w:r>
          </w:p>
        </w:tc>
      </w:tr>
      <w:tr w:rsidR="00C51B0C" w:rsidRPr="00D16A6F" w14:paraId="3EB67057" w14:textId="77777777" w:rsidTr="00B83F63">
        <w:trPr>
          <w:cantSplit/>
          <w:jc w:val="center"/>
        </w:trPr>
        <w:tc>
          <w:tcPr>
            <w:tcW w:w="1080" w:type="dxa"/>
            <w:tcBorders>
              <w:top w:val="single" w:sz="12" w:space="0" w:color="auto"/>
            </w:tcBorders>
            <w:vAlign w:val="center"/>
          </w:tcPr>
          <w:p w14:paraId="3423C83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Borders>
              <w:top w:val="single" w:sz="12" w:space="0" w:color="auto"/>
            </w:tcBorders>
          </w:tcPr>
          <w:p w14:paraId="5BC43400"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Borders>
              <w:top w:val="single" w:sz="12" w:space="0" w:color="auto"/>
            </w:tcBorders>
          </w:tcPr>
          <w:p w14:paraId="110BDE49"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Borders>
              <w:top w:val="single" w:sz="12" w:space="0" w:color="auto"/>
            </w:tcBorders>
          </w:tcPr>
          <w:p w14:paraId="0F5B5AC8"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2F7F94BF" w14:textId="77777777" w:rsidTr="00B83F63">
        <w:trPr>
          <w:cantSplit/>
          <w:jc w:val="center"/>
        </w:trPr>
        <w:tc>
          <w:tcPr>
            <w:tcW w:w="1080" w:type="dxa"/>
            <w:vAlign w:val="center"/>
          </w:tcPr>
          <w:p w14:paraId="78009098"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48B81300"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58BDC389"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03034520"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D3BD787" w14:textId="77777777" w:rsidTr="00B83F63">
        <w:trPr>
          <w:cantSplit/>
          <w:jc w:val="center"/>
        </w:trPr>
        <w:tc>
          <w:tcPr>
            <w:tcW w:w="1080" w:type="dxa"/>
            <w:vAlign w:val="center"/>
          </w:tcPr>
          <w:p w14:paraId="4C7A3F1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08D39F8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399B40F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14188F3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90535D1" w14:textId="77777777" w:rsidTr="00B83F63">
        <w:trPr>
          <w:cantSplit/>
          <w:jc w:val="center"/>
        </w:trPr>
        <w:tc>
          <w:tcPr>
            <w:tcW w:w="1080" w:type="dxa"/>
            <w:vAlign w:val="center"/>
          </w:tcPr>
          <w:p w14:paraId="4BC80AA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544D230C"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2E466BA9"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5E9D063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37C9EDC0" w14:textId="77777777" w:rsidTr="00B83F63">
        <w:trPr>
          <w:cantSplit/>
          <w:jc w:val="center"/>
        </w:trPr>
        <w:tc>
          <w:tcPr>
            <w:tcW w:w="1080" w:type="dxa"/>
            <w:vAlign w:val="center"/>
          </w:tcPr>
          <w:p w14:paraId="67EE5CB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3E68488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41B4222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368F700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7CCE2B7" w14:textId="77777777" w:rsidTr="00B83F63">
        <w:trPr>
          <w:cantSplit/>
          <w:jc w:val="center"/>
        </w:trPr>
        <w:tc>
          <w:tcPr>
            <w:tcW w:w="1080" w:type="dxa"/>
            <w:vAlign w:val="center"/>
          </w:tcPr>
          <w:p w14:paraId="58B2A87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58F64655"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7AF507F0"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253E72F5"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486A719" w14:textId="77777777" w:rsidTr="00B83F63">
        <w:trPr>
          <w:cantSplit/>
          <w:jc w:val="center"/>
        </w:trPr>
        <w:tc>
          <w:tcPr>
            <w:tcW w:w="1080" w:type="dxa"/>
            <w:vAlign w:val="center"/>
          </w:tcPr>
          <w:p w14:paraId="3A226BC9"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558DC7AC"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3B320087"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084B1C3B"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6808153B" w14:textId="77777777" w:rsidTr="00B83F63">
        <w:trPr>
          <w:cantSplit/>
          <w:jc w:val="center"/>
        </w:trPr>
        <w:tc>
          <w:tcPr>
            <w:tcW w:w="1080" w:type="dxa"/>
            <w:vAlign w:val="center"/>
          </w:tcPr>
          <w:p w14:paraId="7CC5559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3971E7E3"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61D9BB8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78FB9EC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E495EB5" w14:textId="77777777" w:rsidTr="00B83F63">
        <w:trPr>
          <w:cantSplit/>
          <w:jc w:val="center"/>
        </w:trPr>
        <w:tc>
          <w:tcPr>
            <w:tcW w:w="1080" w:type="dxa"/>
            <w:vAlign w:val="center"/>
          </w:tcPr>
          <w:p w14:paraId="192374E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00481D5B"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699AED52"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778F44A5"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4AB719E7" w14:textId="77777777" w:rsidTr="00B83F63">
        <w:trPr>
          <w:cantSplit/>
          <w:jc w:val="center"/>
        </w:trPr>
        <w:tc>
          <w:tcPr>
            <w:tcW w:w="1080" w:type="dxa"/>
            <w:vAlign w:val="center"/>
          </w:tcPr>
          <w:p w14:paraId="6FC32DD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2DC20352"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07062A73"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12972019"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r w:rsidR="00C51B0C" w:rsidRPr="00D16A6F" w14:paraId="0C17451F" w14:textId="77777777" w:rsidTr="00B83F63">
        <w:trPr>
          <w:cantSplit/>
          <w:jc w:val="center"/>
        </w:trPr>
        <w:tc>
          <w:tcPr>
            <w:tcW w:w="1080" w:type="dxa"/>
            <w:vAlign w:val="center"/>
          </w:tcPr>
          <w:p w14:paraId="6D697CF2"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&lt;T#&gt; </w:instrText>
            </w:r>
            <w:r w:rsidRPr="00E96579">
              <w:rPr>
                <w:rFonts w:eastAsia="SimSun"/>
              </w:rPr>
              <w:fldChar w:fldCharType="end"/>
            </w:r>
          </w:p>
        </w:tc>
        <w:tc>
          <w:tcPr>
            <w:tcW w:w="2374" w:type="dxa"/>
          </w:tcPr>
          <w:p w14:paraId="02EB3B71"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&lt;TableName&gt; </w:instrText>
            </w:r>
            <w:r w:rsidRPr="00E96579">
              <w:rPr>
                <w:rFonts w:eastAsia="SimSun"/>
              </w:rPr>
              <w:fldChar w:fldCharType="end"/>
            </w:r>
          </w:p>
        </w:tc>
        <w:tc>
          <w:tcPr>
            <w:tcW w:w="1531" w:type="dxa"/>
          </w:tcPr>
          <w:p w14:paraId="15540458"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&lt;TableType&gt; </w:instrText>
            </w:r>
            <w:r w:rsidRPr="00E96579">
              <w:rPr>
                <w:rFonts w:eastAsia="SimSun"/>
              </w:rPr>
              <w:fldChar w:fldCharType="end"/>
            </w:r>
          </w:p>
        </w:tc>
        <w:tc>
          <w:tcPr>
            <w:tcW w:w="3475" w:type="dxa"/>
          </w:tcPr>
          <w:p w14:paraId="5337507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"&lt;Brief Description&gt;" </w:instrText>
            </w:r>
            <w:r w:rsidRPr="00E96579">
              <w:rPr>
                <w:rFonts w:eastAsia="SimSun"/>
              </w:rPr>
              <w:fldChar w:fldCharType="end"/>
            </w:r>
          </w:p>
        </w:tc>
      </w:tr>
    </w:tbl>
    <w:p w14:paraId="73C35FD8" w14:textId="77777777" w:rsidR="00C51B0C" w:rsidRDefault="00C51B0C" w:rsidP="00C51B0C">
      <w:pPr>
        <w:pStyle w:val="TXTParagraph"/>
      </w:pPr>
    </w:p>
    <w:p w14:paraId="2940DA68" w14:textId="77777777" w:rsidR="00C51B0C" w:rsidRPr="007C41B9" w:rsidRDefault="00C51B0C" w:rsidP="00C51B0C">
      <w:pPr>
        <w:pStyle w:val="TXTParagraph"/>
      </w:pPr>
      <w:r>
        <w:br w:type="page"/>
      </w:r>
    </w:p>
    <w:p w14:paraId="380781DA" w14:textId="77777777" w:rsidR="00C51B0C" w:rsidRDefault="00C51B0C" w:rsidP="00C51B0C">
      <w:pPr>
        <w:pStyle w:val="TXTParagraph"/>
        <w:numPr>
          <w:ilvl w:val="0"/>
          <w:numId w:val="5"/>
        </w:numPr>
      </w:pPr>
      <w:r>
        <w:lastRenderedPageBreak/>
        <w:t>Relational Schema of Master File Tables</w:t>
      </w:r>
    </w:p>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2C923795" w14:textId="77777777" w:rsidTr="00B83F63">
        <w:tc>
          <w:tcPr>
            <w:tcW w:w="1624" w:type="dxa"/>
            <w:vAlign w:val="center"/>
          </w:tcPr>
          <w:p w14:paraId="130D5945" w14:textId="77777777" w:rsidR="00C51B0C" w:rsidRPr="00E96579" w:rsidRDefault="00C51B0C" w:rsidP="00B83F63">
            <w:pPr>
              <w:spacing w:after="120"/>
              <w:jc w:val="center"/>
              <w:rPr>
                <w:rFonts w:eastAsia="SimSun"/>
              </w:rPr>
            </w:pPr>
          </w:p>
        </w:tc>
        <w:tc>
          <w:tcPr>
            <w:tcW w:w="1478" w:type="dxa"/>
            <w:vAlign w:val="center"/>
          </w:tcPr>
          <w:p w14:paraId="02267414" w14:textId="77777777" w:rsidR="00C51B0C" w:rsidRPr="00E96579" w:rsidRDefault="00C51B0C" w:rsidP="00B83F63">
            <w:pPr>
              <w:spacing w:after="120"/>
              <w:jc w:val="center"/>
              <w:rPr>
                <w:rFonts w:eastAsia="SimSun"/>
              </w:rPr>
            </w:pPr>
          </w:p>
        </w:tc>
        <w:tc>
          <w:tcPr>
            <w:tcW w:w="1776" w:type="dxa"/>
            <w:vAlign w:val="center"/>
          </w:tcPr>
          <w:p w14:paraId="183FC5BC" w14:textId="77777777" w:rsidR="00C51B0C" w:rsidRPr="00E96579" w:rsidRDefault="00C51B0C" w:rsidP="00B83F63">
            <w:pPr>
              <w:spacing w:after="120"/>
              <w:jc w:val="center"/>
              <w:rPr>
                <w:rFonts w:eastAsia="SimSun"/>
              </w:rPr>
            </w:pPr>
          </w:p>
        </w:tc>
        <w:tc>
          <w:tcPr>
            <w:tcW w:w="1629" w:type="dxa"/>
            <w:vAlign w:val="center"/>
          </w:tcPr>
          <w:p w14:paraId="6191860E" w14:textId="77777777" w:rsidR="00C51B0C" w:rsidRPr="00E96579" w:rsidRDefault="00C51B0C" w:rsidP="00B83F63">
            <w:pPr>
              <w:spacing w:after="120"/>
              <w:jc w:val="center"/>
              <w:rPr>
                <w:rFonts w:eastAsia="SimSun"/>
              </w:rPr>
            </w:pPr>
          </w:p>
        </w:tc>
        <w:tc>
          <w:tcPr>
            <w:tcW w:w="1723" w:type="dxa"/>
            <w:vAlign w:val="center"/>
          </w:tcPr>
          <w:p w14:paraId="26D09FE1" w14:textId="77777777" w:rsidR="00C51B0C" w:rsidRPr="00E96579" w:rsidRDefault="00C51B0C" w:rsidP="00B83F63">
            <w:pPr>
              <w:spacing w:after="120"/>
              <w:jc w:val="center"/>
              <w:rPr>
                <w:rFonts w:eastAsia="SimSun"/>
              </w:rPr>
            </w:pPr>
          </w:p>
        </w:tc>
      </w:tr>
    </w:tbl>
    <w:p w14:paraId="006B157E" w14:textId="77777777" w:rsidR="00C51B0C" w:rsidRPr="00964561" w:rsidRDefault="00C51B0C" w:rsidP="00C51B0C"/>
    <w:p w14:paraId="27242564" w14:textId="77777777" w:rsidR="00C51B0C" w:rsidRDefault="00C51B0C" w:rsidP="00C51B0C">
      <w:pPr>
        <w:pStyle w:val="TXTParagraph"/>
        <w:numPr>
          <w:ilvl w:val="0"/>
          <w:numId w:val="5"/>
        </w:numPr>
      </w:pPr>
      <w:r>
        <w:t>Relational Schema of Base File Tables</w:t>
      </w:r>
    </w:p>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65E324F2" w14:textId="77777777" w:rsidTr="00B83F63">
        <w:tc>
          <w:tcPr>
            <w:tcW w:w="1624" w:type="dxa"/>
            <w:vAlign w:val="center"/>
          </w:tcPr>
          <w:p w14:paraId="30BB4406" w14:textId="77777777" w:rsidR="00C51B0C" w:rsidRPr="00E96579" w:rsidRDefault="00C51B0C" w:rsidP="00B83F63">
            <w:pPr>
              <w:spacing w:after="120"/>
              <w:jc w:val="center"/>
              <w:rPr>
                <w:rFonts w:eastAsia="SimSun"/>
              </w:rPr>
            </w:pPr>
          </w:p>
        </w:tc>
        <w:tc>
          <w:tcPr>
            <w:tcW w:w="1478" w:type="dxa"/>
            <w:vAlign w:val="center"/>
          </w:tcPr>
          <w:p w14:paraId="1B2D5F3B" w14:textId="77777777" w:rsidR="00C51B0C" w:rsidRPr="00E96579" w:rsidRDefault="00C51B0C" w:rsidP="00B83F63">
            <w:pPr>
              <w:spacing w:after="120"/>
              <w:jc w:val="center"/>
              <w:rPr>
                <w:rFonts w:eastAsia="SimSun"/>
              </w:rPr>
            </w:pPr>
          </w:p>
        </w:tc>
        <w:tc>
          <w:tcPr>
            <w:tcW w:w="1776" w:type="dxa"/>
            <w:vAlign w:val="center"/>
          </w:tcPr>
          <w:p w14:paraId="36AB0961" w14:textId="77777777" w:rsidR="00C51B0C" w:rsidRPr="00E96579" w:rsidRDefault="00C51B0C" w:rsidP="00B83F63">
            <w:pPr>
              <w:spacing w:after="120"/>
              <w:jc w:val="center"/>
              <w:rPr>
                <w:rFonts w:eastAsia="SimSun"/>
              </w:rPr>
            </w:pPr>
          </w:p>
        </w:tc>
        <w:tc>
          <w:tcPr>
            <w:tcW w:w="1629" w:type="dxa"/>
            <w:vAlign w:val="center"/>
          </w:tcPr>
          <w:p w14:paraId="5A938D24" w14:textId="77777777" w:rsidR="00C51B0C" w:rsidRPr="00E96579" w:rsidRDefault="00C51B0C" w:rsidP="00B83F63">
            <w:pPr>
              <w:spacing w:after="120"/>
              <w:jc w:val="center"/>
              <w:rPr>
                <w:rFonts w:eastAsia="SimSun"/>
              </w:rPr>
            </w:pPr>
          </w:p>
        </w:tc>
        <w:tc>
          <w:tcPr>
            <w:tcW w:w="1723" w:type="dxa"/>
            <w:vAlign w:val="center"/>
          </w:tcPr>
          <w:p w14:paraId="699A7764" w14:textId="77777777" w:rsidR="00C51B0C" w:rsidRPr="00E96579" w:rsidRDefault="00C51B0C" w:rsidP="00B83F63">
            <w:pPr>
              <w:spacing w:after="120"/>
              <w:jc w:val="center"/>
              <w:rPr>
                <w:rFonts w:eastAsia="SimSun"/>
              </w:rPr>
            </w:pPr>
          </w:p>
        </w:tc>
      </w:tr>
    </w:tbl>
    <w:p w14:paraId="560D4E26" w14:textId="77777777" w:rsidR="00C51B0C" w:rsidRDefault="00C51B0C" w:rsidP="00C51B0C"/>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28872EA2" w14:textId="77777777" w:rsidTr="00B83F63">
        <w:tc>
          <w:tcPr>
            <w:tcW w:w="1624" w:type="dxa"/>
            <w:vAlign w:val="center"/>
          </w:tcPr>
          <w:p w14:paraId="577BF9C5" w14:textId="77777777" w:rsidR="00C51B0C" w:rsidRPr="00E96579" w:rsidRDefault="00C51B0C" w:rsidP="00B83F63">
            <w:pPr>
              <w:spacing w:after="120"/>
              <w:jc w:val="center"/>
              <w:rPr>
                <w:rFonts w:eastAsia="SimSun"/>
              </w:rPr>
            </w:pPr>
          </w:p>
        </w:tc>
        <w:tc>
          <w:tcPr>
            <w:tcW w:w="1478" w:type="dxa"/>
            <w:vAlign w:val="center"/>
          </w:tcPr>
          <w:p w14:paraId="4A29DEF8" w14:textId="77777777" w:rsidR="00C51B0C" w:rsidRPr="00E96579" w:rsidRDefault="00C51B0C" w:rsidP="00B83F63">
            <w:pPr>
              <w:spacing w:after="120"/>
              <w:jc w:val="center"/>
              <w:rPr>
                <w:rFonts w:eastAsia="SimSun"/>
              </w:rPr>
            </w:pPr>
          </w:p>
        </w:tc>
        <w:tc>
          <w:tcPr>
            <w:tcW w:w="1776" w:type="dxa"/>
            <w:vAlign w:val="center"/>
          </w:tcPr>
          <w:p w14:paraId="435BB938" w14:textId="77777777" w:rsidR="00C51B0C" w:rsidRPr="00E96579" w:rsidRDefault="00C51B0C" w:rsidP="00B83F63">
            <w:pPr>
              <w:spacing w:after="120"/>
              <w:jc w:val="center"/>
              <w:rPr>
                <w:rFonts w:eastAsia="SimSun"/>
              </w:rPr>
            </w:pPr>
          </w:p>
        </w:tc>
        <w:tc>
          <w:tcPr>
            <w:tcW w:w="1629" w:type="dxa"/>
            <w:vAlign w:val="center"/>
          </w:tcPr>
          <w:p w14:paraId="30DD6D1D" w14:textId="77777777" w:rsidR="00C51B0C" w:rsidRPr="00E96579" w:rsidRDefault="00C51B0C" w:rsidP="00B83F63">
            <w:pPr>
              <w:spacing w:after="120"/>
              <w:jc w:val="center"/>
              <w:rPr>
                <w:rFonts w:eastAsia="SimSun"/>
              </w:rPr>
            </w:pPr>
          </w:p>
        </w:tc>
        <w:tc>
          <w:tcPr>
            <w:tcW w:w="1723" w:type="dxa"/>
            <w:vAlign w:val="center"/>
          </w:tcPr>
          <w:p w14:paraId="39AFCE39" w14:textId="77777777" w:rsidR="00C51B0C" w:rsidRPr="00E96579" w:rsidRDefault="00C51B0C" w:rsidP="00B83F63">
            <w:pPr>
              <w:spacing w:after="120"/>
              <w:jc w:val="center"/>
              <w:rPr>
                <w:rFonts w:eastAsia="SimSun"/>
              </w:rPr>
            </w:pPr>
          </w:p>
        </w:tc>
      </w:tr>
    </w:tbl>
    <w:p w14:paraId="6514D318" w14:textId="77777777" w:rsidR="00C51B0C" w:rsidRDefault="00C51B0C" w:rsidP="00C51B0C"/>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7EA91851" w14:textId="77777777" w:rsidTr="00B83F63">
        <w:tc>
          <w:tcPr>
            <w:tcW w:w="1624" w:type="dxa"/>
            <w:vAlign w:val="center"/>
          </w:tcPr>
          <w:p w14:paraId="6AF31C2E" w14:textId="77777777" w:rsidR="00C51B0C" w:rsidRPr="00E96579" w:rsidRDefault="00C51B0C" w:rsidP="00B83F63">
            <w:pPr>
              <w:spacing w:after="120"/>
              <w:jc w:val="center"/>
              <w:rPr>
                <w:rFonts w:eastAsia="SimSun"/>
              </w:rPr>
            </w:pPr>
          </w:p>
        </w:tc>
        <w:tc>
          <w:tcPr>
            <w:tcW w:w="1478" w:type="dxa"/>
            <w:vAlign w:val="center"/>
          </w:tcPr>
          <w:p w14:paraId="0B8CF019" w14:textId="77777777" w:rsidR="00C51B0C" w:rsidRPr="00E96579" w:rsidRDefault="00C51B0C" w:rsidP="00B83F63">
            <w:pPr>
              <w:spacing w:after="120"/>
              <w:jc w:val="center"/>
              <w:rPr>
                <w:rFonts w:eastAsia="SimSun"/>
              </w:rPr>
            </w:pPr>
          </w:p>
        </w:tc>
        <w:tc>
          <w:tcPr>
            <w:tcW w:w="1776" w:type="dxa"/>
            <w:vAlign w:val="center"/>
          </w:tcPr>
          <w:p w14:paraId="38E3AB66" w14:textId="77777777" w:rsidR="00C51B0C" w:rsidRPr="00E96579" w:rsidRDefault="00C51B0C" w:rsidP="00B83F63">
            <w:pPr>
              <w:spacing w:after="120"/>
              <w:jc w:val="center"/>
              <w:rPr>
                <w:rFonts w:eastAsia="SimSun"/>
              </w:rPr>
            </w:pPr>
          </w:p>
        </w:tc>
        <w:tc>
          <w:tcPr>
            <w:tcW w:w="1629" w:type="dxa"/>
            <w:vAlign w:val="center"/>
          </w:tcPr>
          <w:p w14:paraId="11334A5D" w14:textId="77777777" w:rsidR="00C51B0C" w:rsidRPr="00E96579" w:rsidRDefault="00C51B0C" w:rsidP="00B83F63">
            <w:pPr>
              <w:spacing w:after="120"/>
              <w:jc w:val="center"/>
              <w:rPr>
                <w:rFonts w:eastAsia="SimSun"/>
              </w:rPr>
            </w:pPr>
          </w:p>
        </w:tc>
        <w:tc>
          <w:tcPr>
            <w:tcW w:w="1723" w:type="dxa"/>
            <w:vAlign w:val="center"/>
          </w:tcPr>
          <w:p w14:paraId="77B8913F" w14:textId="77777777" w:rsidR="00C51B0C" w:rsidRPr="00E96579" w:rsidRDefault="00C51B0C" w:rsidP="00B83F63">
            <w:pPr>
              <w:spacing w:after="120"/>
              <w:jc w:val="center"/>
              <w:rPr>
                <w:rFonts w:eastAsia="SimSun"/>
              </w:rPr>
            </w:pPr>
          </w:p>
        </w:tc>
      </w:tr>
    </w:tbl>
    <w:p w14:paraId="3816D423" w14:textId="77777777" w:rsidR="00C51B0C" w:rsidRDefault="00C51B0C" w:rsidP="00C51B0C">
      <w:pPr>
        <w:pStyle w:val="TBLCaption"/>
      </w:pPr>
    </w:p>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53718CD0" w14:textId="77777777" w:rsidTr="00B83F63">
        <w:tc>
          <w:tcPr>
            <w:tcW w:w="1624" w:type="dxa"/>
            <w:vAlign w:val="center"/>
          </w:tcPr>
          <w:p w14:paraId="5ED50E2B" w14:textId="77777777" w:rsidR="00C51B0C" w:rsidRPr="00E96579" w:rsidRDefault="00C51B0C" w:rsidP="00B83F63">
            <w:pPr>
              <w:spacing w:after="120"/>
              <w:jc w:val="center"/>
              <w:rPr>
                <w:rFonts w:eastAsia="SimSun"/>
              </w:rPr>
            </w:pPr>
          </w:p>
        </w:tc>
        <w:tc>
          <w:tcPr>
            <w:tcW w:w="1478" w:type="dxa"/>
            <w:vAlign w:val="center"/>
          </w:tcPr>
          <w:p w14:paraId="2E8D5E17" w14:textId="77777777" w:rsidR="00C51B0C" w:rsidRPr="00E96579" w:rsidRDefault="00C51B0C" w:rsidP="00B83F63">
            <w:pPr>
              <w:spacing w:after="120"/>
              <w:jc w:val="center"/>
              <w:rPr>
                <w:rFonts w:eastAsia="SimSun"/>
              </w:rPr>
            </w:pPr>
          </w:p>
        </w:tc>
        <w:tc>
          <w:tcPr>
            <w:tcW w:w="1776" w:type="dxa"/>
            <w:vAlign w:val="center"/>
          </w:tcPr>
          <w:p w14:paraId="005F635D" w14:textId="77777777" w:rsidR="00C51B0C" w:rsidRPr="00E96579" w:rsidRDefault="00C51B0C" w:rsidP="00B83F63">
            <w:pPr>
              <w:spacing w:after="120"/>
              <w:jc w:val="center"/>
              <w:rPr>
                <w:rFonts w:eastAsia="SimSun"/>
              </w:rPr>
            </w:pPr>
          </w:p>
        </w:tc>
        <w:tc>
          <w:tcPr>
            <w:tcW w:w="1629" w:type="dxa"/>
            <w:vAlign w:val="center"/>
          </w:tcPr>
          <w:p w14:paraId="66739371" w14:textId="77777777" w:rsidR="00C51B0C" w:rsidRPr="00E96579" w:rsidRDefault="00C51B0C" w:rsidP="00B83F63">
            <w:pPr>
              <w:spacing w:after="120"/>
              <w:jc w:val="center"/>
              <w:rPr>
                <w:rFonts w:eastAsia="SimSun"/>
              </w:rPr>
            </w:pPr>
          </w:p>
        </w:tc>
        <w:tc>
          <w:tcPr>
            <w:tcW w:w="1723" w:type="dxa"/>
            <w:vAlign w:val="center"/>
          </w:tcPr>
          <w:p w14:paraId="7AEC39C7" w14:textId="77777777" w:rsidR="00C51B0C" w:rsidRPr="00E96579" w:rsidRDefault="00C51B0C" w:rsidP="00B83F63">
            <w:pPr>
              <w:spacing w:after="120"/>
              <w:jc w:val="center"/>
              <w:rPr>
                <w:rFonts w:eastAsia="SimSun"/>
              </w:rPr>
            </w:pPr>
          </w:p>
        </w:tc>
      </w:tr>
    </w:tbl>
    <w:p w14:paraId="4633FBC7" w14:textId="77777777" w:rsidR="00C51B0C" w:rsidRDefault="00C51B0C" w:rsidP="00C51B0C"/>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1912F1D3" w14:textId="77777777" w:rsidTr="00B83F63">
        <w:tc>
          <w:tcPr>
            <w:tcW w:w="1624" w:type="dxa"/>
            <w:vAlign w:val="center"/>
          </w:tcPr>
          <w:p w14:paraId="534ED091" w14:textId="77777777" w:rsidR="00C51B0C" w:rsidRPr="00E96579" w:rsidRDefault="00C51B0C" w:rsidP="00B83F63">
            <w:pPr>
              <w:spacing w:after="120"/>
              <w:jc w:val="center"/>
              <w:rPr>
                <w:rFonts w:eastAsia="SimSun"/>
              </w:rPr>
            </w:pPr>
          </w:p>
        </w:tc>
        <w:tc>
          <w:tcPr>
            <w:tcW w:w="1478" w:type="dxa"/>
            <w:vAlign w:val="center"/>
          </w:tcPr>
          <w:p w14:paraId="11A42B43" w14:textId="77777777" w:rsidR="00C51B0C" w:rsidRPr="00E96579" w:rsidRDefault="00C51B0C" w:rsidP="00B83F63">
            <w:pPr>
              <w:spacing w:after="120"/>
              <w:jc w:val="center"/>
              <w:rPr>
                <w:rFonts w:eastAsia="SimSun"/>
              </w:rPr>
            </w:pPr>
          </w:p>
        </w:tc>
        <w:tc>
          <w:tcPr>
            <w:tcW w:w="1776" w:type="dxa"/>
            <w:vAlign w:val="center"/>
          </w:tcPr>
          <w:p w14:paraId="621C61FC" w14:textId="77777777" w:rsidR="00C51B0C" w:rsidRPr="00E96579" w:rsidRDefault="00C51B0C" w:rsidP="00B83F63">
            <w:pPr>
              <w:spacing w:after="120"/>
              <w:jc w:val="center"/>
              <w:rPr>
                <w:rFonts w:eastAsia="SimSun"/>
              </w:rPr>
            </w:pPr>
          </w:p>
        </w:tc>
        <w:tc>
          <w:tcPr>
            <w:tcW w:w="1629" w:type="dxa"/>
            <w:vAlign w:val="center"/>
          </w:tcPr>
          <w:p w14:paraId="75E7E6AC" w14:textId="77777777" w:rsidR="00C51B0C" w:rsidRPr="00E96579" w:rsidRDefault="00C51B0C" w:rsidP="00B83F63">
            <w:pPr>
              <w:spacing w:after="120"/>
              <w:jc w:val="center"/>
              <w:rPr>
                <w:rFonts w:eastAsia="SimSun"/>
              </w:rPr>
            </w:pPr>
          </w:p>
        </w:tc>
        <w:tc>
          <w:tcPr>
            <w:tcW w:w="1723" w:type="dxa"/>
            <w:vAlign w:val="center"/>
          </w:tcPr>
          <w:p w14:paraId="5C89446D" w14:textId="77777777" w:rsidR="00C51B0C" w:rsidRPr="00E96579" w:rsidRDefault="00C51B0C" w:rsidP="00B83F63">
            <w:pPr>
              <w:spacing w:after="120"/>
              <w:jc w:val="center"/>
              <w:rPr>
                <w:rFonts w:eastAsia="SimSun"/>
              </w:rPr>
            </w:pPr>
          </w:p>
        </w:tc>
      </w:tr>
    </w:tbl>
    <w:p w14:paraId="06D3F888" w14:textId="77777777" w:rsidR="00C51B0C" w:rsidRDefault="00C51B0C" w:rsidP="00C51B0C"/>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306E16D5" w14:textId="77777777" w:rsidTr="00B83F63">
        <w:tc>
          <w:tcPr>
            <w:tcW w:w="1624" w:type="dxa"/>
            <w:vAlign w:val="center"/>
          </w:tcPr>
          <w:p w14:paraId="0CF23AD2" w14:textId="77777777" w:rsidR="00C51B0C" w:rsidRPr="00E96579" w:rsidRDefault="00C51B0C" w:rsidP="00B83F63">
            <w:pPr>
              <w:spacing w:after="120"/>
              <w:jc w:val="center"/>
              <w:rPr>
                <w:rFonts w:eastAsia="SimSun"/>
              </w:rPr>
            </w:pPr>
          </w:p>
        </w:tc>
        <w:tc>
          <w:tcPr>
            <w:tcW w:w="1478" w:type="dxa"/>
            <w:vAlign w:val="center"/>
          </w:tcPr>
          <w:p w14:paraId="43C753B8" w14:textId="77777777" w:rsidR="00C51B0C" w:rsidRPr="00E96579" w:rsidRDefault="00C51B0C" w:rsidP="00B83F63">
            <w:pPr>
              <w:spacing w:after="120"/>
              <w:jc w:val="center"/>
              <w:rPr>
                <w:rFonts w:eastAsia="SimSun"/>
              </w:rPr>
            </w:pPr>
          </w:p>
        </w:tc>
        <w:tc>
          <w:tcPr>
            <w:tcW w:w="1776" w:type="dxa"/>
            <w:vAlign w:val="center"/>
          </w:tcPr>
          <w:p w14:paraId="50E393FB" w14:textId="77777777" w:rsidR="00C51B0C" w:rsidRPr="00E96579" w:rsidRDefault="00C51B0C" w:rsidP="00B83F63">
            <w:pPr>
              <w:spacing w:after="120"/>
              <w:jc w:val="center"/>
              <w:rPr>
                <w:rFonts w:eastAsia="SimSun"/>
              </w:rPr>
            </w:pPr>
          </w:p>
        </w:tc>
        <w:tc>
          <w:tcPr>
            <w:tcW w:w="1629" w:type="dxa"/>
            <w:vAlign w:val="center"/>
          </w:tcPr>
          <w:p w14:paraId="45B0F1BB" w14:textId="77777777" w:rsidR="00C51B0C" w:rsidRPr="00E96579" w:rsidRDefault="00C51B0C" w:rsidP="00B83F63">
            <w:pPr>
              <w:spacing w:after="120"/>
              <w:jc w:val="center"/>
              <w:rPr>
                <w:rFonts w:eastAsia="SimSun"/>
              </w:rPr>
            </w:pPr>
          </w:p>
        </w:tc>
        <w:tc>
          <w:tcPr>
            <w:tcW w:w="1723" w:type="dxa"/>
            <w:vAlign w:val="center"/>
          </w:tcPr>
          <w:p w14:paraId="30365BD7" w14:textId="77777777" w:rsidR="00C51B0C" w:rsidRPr="00E96579" w:rsidRDefault="00C51B0C" w:rsidP="00B83F63">
            <w:pPr>
              <w:spacing w:after="120"/>
              <w:jc w:val="center"/>
              <w:rPr>
                <w:rFonts w:eastAsia="SimSun"/>
              </w:rPr>
            </w:pPr>
          </w:p>
        </w:tc>
      </w:tr>
    </w:tbl>
    <w:p w14:paraId="0A6EA70C" w14:textId="77777777" w:rsidR="00C51B0C" w:rsidRDefault="00C51B0C" w:rsidP="00C51B0C">
      <w:pPr>
        <w:pStyle w:val="TBLCaption"/>
      </w:pPr>
    </w:p>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74DF5EA3" w14:textId="77777777" w:rsidTr="00B83F63">
        <w:tc>
          <w:tcPr>
            <w:tcW w:w="1624" w:type="dxa"/>
            <w:vAlign w:val="center"/>
          </w:tcPr>
          <w:p w14:paraId="520B3DA4" w14:textId="77777777" w:rsidR="00C51B0C" w:rsidRPr="00E96579" w:rsidRDefault="00C51B0C" w:rsidP="00B83F63">
            <w:pPr>
              <w:spacing w:after="120"/>
              <w:jc w:val="center"/>
              <w:rPr>
                <w:rFonts w:eastAsia="SimSun"/>
              </w:rPr>
            </w:pPr>
          </w:p>
        </w:tc>
        <w:tc>
          <w:tcPr>
            <w:tcW w:w="1478" w:type="dxa"/>
            <w:vAlign w:val="center"/>
          </w:tcPr>
          <w:p w14:paraId="1448A4F5" w14:textId="77777777" w:rsidR="00C51B0C" w:rsidRPr="00E96579" w:rsidRDefault="00C51B0C" w:rsidP="00B83F63">
            <w:pPr>
              <w:spacing w:after="120"/>
              <w:jc w:val="center"/>
              <w:rPr>
                <w:rFonts w:eastAsia="SimSun"/>
              </w:rPr>
            </w:pPr>
          </w:p>
        </w:tc>
        <w:tc>
          <w:tcPr>
            <w:tcW w:w="1776" w:type="dxa"/>
            <w:vAlign w:val="center"/>
          </w:tcPr>
          <w:p w14:paraId="41ECFF74" w14:textId="77777777" w:rsidR="00C51B0C" w:rsidRPr="00E96579" w:rsidRDefault="00C51B0C" w:rsidP="00B83F63">
            <w:pPr>
              <w:spacing w:after="120"/>
              <w:jc w:val="center"/>
              <w:rPr>
                <w:rFonts w:eastAsia="SimSun"/>
              </w:rPr>
            </w:pPr>
          </w:p>
        </w:tc>
        <w:tc>
          <w:tcPr>
            <w:tcW w:w="1629" w:type="dxa"/>
            <w:vAlign w:val="center"/>
          </w:tcPr>
          <w:p w14:paraId="3C10E4AD" w14:textId="77777777" w:rsidR="00C51B0C" w:rsidRPr="00E96579" w:rsidRDefault="00C51B0C" w:rsidP="00B83F63">
            <w:pPr>
              <w:spacing w:after="120"/>
              <w:jc w:val="center"/>
              <w:rPr>
                <w:rFonts w:eastAsia="SimSun"/>
              </w:rPr>
            </w:pPr>
          </w:p>
        </w:tc>
        <w:tc>
          <w:tcPr>
            <w:tcW w:w="1723" w:type="dxa"/>
            <w:vAlign w:val="center"/>
          </w:tcPr>
          <w:p w14:paraId="6F218B06" w14:textId="77777777" w:rsidR="00C51B0C" w:rsidRPr="00E96579" w:rsidRDefault="00C51B0C" w:rsidP="00B83F63">
            <w:pPr>
              <w:spacing w:after="120"/>
              <w:jc w:val="center"/>
              <w:rPr>
                <w:rFonts w:eastAsia="SimSun"/>
              </w:rPr>
            </w:pPr>
          </w:p>
        </w:tc>
      </w:tr>
    </w:tbl>
    <w:p w14:paraId="383E7DFD" w14:textId="77777777" w:rsidR="00C51B0C" w:rsidRDefault="00C51B0C" w:rsidP="00C51B0C"/>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2384F481" w14:textId="77777777" w:rsidTr="00B83F63">
        <w:tc>
          <w:tcPr>
            <w:tcW w:w="1624" w:type="dxa"/>
            <w:vAlign w:val="center"/>
          </w:tcPr>
          <w:p w14:paraId="5074269B" w14:textId="77777777" w:rsidR="00C51B0C" w:rsidRPr="00E96579" w:rsidRDefault="00C51B0C" w:rsidP="00B83F63">
            <w:pPr>
              <w:spacing w:after="120"/>
              <w:jc w:val="center"/>
              <w:rPr>
                <w:rFonts w:eastAsia="SimSun"/>
              </w:rPr>
            </w:pPr>
          </w:p>
        </w:tc>
        <w:tc>
          <w:tcPr>
            <w:tcW w:w="1478" w:type="dxa"/>
            <w:vAlign w:val="center"/>
          </w:tcPr>
          <w:p w14:paraId="12F9DE08" w14:textId="77777777" w:rsidR="00C51B0C" w:rsidRPr="00E96579" w:rsidRDefault="00C51B0C" w:rsidP="00B83F63">
            <w:pPr>
              <w:spacing w:after="120"/>
              <w:jc w:val="center"/>
              <w:rPr>
                <w:rFonts w:eastAsia="SimSun"/>
              </w:rPr>
            </w:pPr>
          </w:p>
        </w:tc>
        <w:tc>
          <w:tcPr>
            <w:tcW w:w="1776" w:type="dxa"/>
            <w:vAlign w:val="center"/>
          </w:tcPr>
          <w:p w14:paraId="16C78498" w14:textId="77777777" w:rsidR="00C51B0C" w:rsidRPr="00E96579" w:rsidRDefault="00C51B0C" w:rsidP="00B83F63">
            <w:pPr>
              <w:spacing w:after="120"/>
              <w:jc w:val="center"/>
              <w:rPr>
                <w:rFonts w:eastAsia="SimSun"/>
              </w:rPr>
            </w:pPr>
          </w:p>
        </w:tc>
        <w:tc>
          <w:tcPr>
            <w:tcW w:w="1629" w:type="dxa"/>
            <w:vAlign w:val="center"/>
          </w:tcPr>
          <w:p w14:paraId="7F366AB8" w14:textId="77777777" w:rsidR="00C51B0C" w:rsidRPr="00E96579" w:rsidRDefault="00C51B0C" w:rsidP="00B83F63">
            <w:pPr>
              <w:spacing w:after="120"/>
              <w:jc w:val="center"/>
              <w:rPr>
                <w:rFonts w:eastAsia="SimSun"/>
              </w:rPr>
            </w:pPr>
          </w:p>
        </w:tc>
        <w:tc>
          <w:tcPr>
            <w:tcW w:w="1723" w:type="dxa"/>
            <w:vAlign w:val="center"/>
          </w:tcPr>
          <w:p w14:paraId="65A91B30" w14:textId="77777777" w:rsidR="00C51B0C" w:rsidRPr="00E96579" w:rsidRDefault="00C51B0C" w:rsidP="00B83F63">
            <w:pPr>
              <w:spacing w:after="120"/>
              <w:jc w:val="center"/>
              <w:rPr>
                <w:rFonts w:eastAsia="SimSun"/>
              </w:rPr>
            </w:pPr>
          </w:p>
        </w:tc>
      </w:tr>
    </w:tbl>
    <w:p w14:paraId="3EA4BA33" w14:textId="77777777" w:rsidR="00C51B0C" w:rsidRDefault="00C51B0C" w:rsidP="00C51B0C"/>
    <w:p w14:paraId="50881F5A" w14:textId="77777777" w:rsidR="00C51B0C" w:rsidRDefault="00C51B0C" w:rsidP="00C51B0C">
      <w:pPr>
        <w:pStyle w:val="TXTParagraph"/>
        <w:numPr>
          <w:ilvl w:val="0"/>
          <w:numId w:val="5"/>
        </w:numPr>
      </w:pPr>
      <w:r>
        <w:t>Relational Schema of Transaction File Tables</w:t>
      </w:r>
    </w:p>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27752052" w14:textId="77777777" w:rsidTr="00B83F63">
        <w:tc>
          <w:tcPr>
            <w:tcW w:w="1624" w:type="dxa"/>
            <w:vAlign w:val="center"/>
          </w:tcPr>
          <w:p w14:paraId="11279DF5" w14:textId="77777777" w:rsidR="00C51B0C" w:rsidRPr="00E96579" w:rsidRDefault="00C51B0C" w:rsidP="00B83F63">
            <w:pPr>
              <w:spacing w:after="120"/>
              <w:jc w:val="center"/>
              <w:rPr>
                <w:rFonts w:eastAsia="SimSun"/>
              </w:rPr>
            </w:pPr>
          </w:p>
        </w:tc>
        <w:tc>
          <w:tcPr>
            <w:tcW w:w="1478" w:type="dxa"/>
            <w:vAlign w:val="center"/>
          </w:tcPr>
          <w:p w14:paraId="37E386D0" w14:textId="77777777" w:rsidR="00C51B0C" w:rsidRPr="00E96579" w:rsidRDefault="00C51B0C" w:rsidP="00B83F63">
            <w:pPr>
              <w:spacing w:after="120"/>
              <w:jc w:val="center"/>
              <w:rPr>
                <w:rFonts w:eastAsia="SimSun"/>
              </w:rPr>
            </w:pPr>
          </w:p>
        </w:tc>
        <w:tc>
          <w:tcPr>
            <w:tcW w:w="1776" w:type="dxa"/>
            <w:vAlign w:val="center"/>
          </w:tcPr>
          <w:p w14:paraId="2EB7A5FE" w14:textId="77777777" w:rsidR="00C51B0C" w:rsidRPr="00E96579" w:rsidRDefault="00C51B0C" w:rsidP="00B83F63">
            <w:pPr>
              <w:spacing w:after="120"/>
              <w:jc w:val="center"/>
              <w:rPr>
                <w:rFonts w:eastAsia="SimSun"/>
              </w:rPr>
            </w:pPr>
          </w:p>
        </w:tc>
        <w:tc>
          <w:tcPr>
            <w:tcW w:w="1629" w:type="dxa"/>
            <w:vAlign w:val="center"/>
          </w:tcPr>
          <w:p w14:paraId="5667BF3D" w14:textId="77777777" w:rsidR="00C51B0C" w:rsidRPr="00E96579" w:rsidRDefault="00C51B0C" w:rsidP="00B83F63">
            <w:pPr>
              <w:spacing w:after="120"/>
              <w:jc w:val="center"/>
              <w:rPr>
                <w:rFonts w:eastAsia="SimSun"/>
              </w:rPr>
            </w:pPr>
          </w:p>
        </w:tc>
        <w:tc>
          <w:tcPr>
            <w:tcW w:w="1723" w:type="dxa"/>
            <w:vAlign w:val="center"/>
          </w:tcPr>
          <w:p w14:paraId="65206950" w14:textId="77777777" w:rsidR="00C51B0C" w:rsidRPr="00E96579" w:rsidRDefault="00C51B0C" w:rsidP="00B83F63">
            <w:pPr>
              <w:spacing w:after="120"/>
              <w:jc w:val="center"/>
              <w:rPr>
                <w:rFonts w:eastAsia="SimSun"/>
              </w:rPr>
            </w:pPr>
          </w:p>
        </w:tc>
      </w:tr>
    </w:tbl>
    <w:p w14:paraId="53659FBD" w14:textId="77777777" w:rsidR="00C51B0C" w:rsidRDefault="00C51B0C" w:rsidP="00C51B0C">
      <w:pPr>
        <w:pStyle w:val="TXTParagraph"/>
      </w:pPr>
    </w:p>
    <w:tbl>
      <w:tblPr>
        <w:tblW w:w="8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1478"/>
        <w:gridCol w:w="1776"/>
        <w:gridCol w:w="1629"/>
        <w:gridCol w:w="1723"/>
      </w:tblGrid>
      <w:tr w:rsidR="00C51B0C" w:rsidRPr="00E96579" w14:paraId="29200964" w14:textId="77777777" w:rsidTr="00B83F63">
        <w:tc>
          <w:tcPr>
            <w:tcW w:w="1624" w:type="dxa"/>
            <w:vAlign w:val="center"/>
          </w:tcPr>
          <w:p w14:paraId="7CADE71B" w14:textId="77777777" w:rsidR="00C51B0C" w:rsidRPr="00E96579" w:rsidRDefault="00C51B0C" w:rsidP="00B83F63">
            <w:pPr>
              <w:spacing w:after="120"/>
              <w:jc w:val="center"/>
              <w:rPr>
                <w:rFonts w:eastAsia="SimSun"/>
              </w:rPr>
            </w:pPr>
          </w:p>
        </w:tc>
        <w:tc>
          <w:tcPr>
            <w:tcW w:w="1478" w:type="dxa"/>
            <w:vAlign w:val="center"/>
          </w:tcPr>
          <w:p w14:paraId="3687E1A8" w14:textId="77777777" w:rsidR="00C51B0C" w:rsidRPr="00E96579" w:rsidRDefault="00C51B0C" w:rsidP="00B83F63">
            <w:pPr>
              <w:spacing w:after="120"/>
              <w:jc w:val="center"/>
              <w:rPr>
                <w:rFonts w:eastAsia="SimSun"/>
              </w:rPr>
            </w:pPr>
          </w:p>
        </w:tc>
        <w:tc>
          <w:tcPr>
            <w:tcW w:w="1776" w:type="dxa"/>
            <w:vAlign w:val="center"/>
          </w:tcPr>
          <w:p w14:paraId="15E8C4C6" w14:textId="77777777" w:rsidR="00C51B0C" w:rsidRPr="00E96579" w:rsidRDefault="00C51B0C" w:rsidP="00B83F63">
            <w:pPr>
              <w:spacing w:after="120"/>
              <w:jc w:val="center"/>
              <w:rPr>
                <w:rFonts w:eastAsia="SimSun"/>
              </w:rPr>
            </w:pPr>
          </w:p>
        </w:tc>
        <w:tc>
          <w:tcPr>
            <w:tcW w:w="1629" w:type="dxa"/>
            <w:vAlign w:val="center"/>
          </w:tcPr>
          <w:p w14:paraId="1DD19222" w14:textId="77777777" w:rsidR="00C51B0C" w:rsidRPr="00E96579" w:rsidRDefault="00C51B0C" w:rsidP="00B83F63">
            <w:pPr>
              <w:spacing w:after="120"/>
              <w:jc w:val="center"/>
              <w:rPr>
                <w:rFonts w:eastAsia="SimSun"/>
              </w:rPr>
            </w:pPr>
          </w:p>
        </w:tc>
        <w:tc>
          <w:tcPr>
            <w:tcW w:w="1723" w:type="dxa"/>
            <w:vAlign w:val="center"/>
          </w:tcPr>
          <w:p w14:paraId="0BDFF0A8" w14:textId="77777777" w:rsidR="00C51B0C" w:rsidRPr="00E96579" w:rsidRDefault="00C51B0C" w:rsidP="00B83F63">
            <w:pPr>
              <w:spacing w:after="120"/>
              <w:jc w:val="center"/>
              <w:rPr>
                <w:rFonts w:eastAsia="SimSun"/>
              </w:rPr>
            </w:pPr>
          </w:p>
        </w:tc>
      </w:tr>
    </w:tbl>
    <w:p w14:paraId="4D15092F" w14:textId="77777777" w:rsidR="00C51B0C" w:rsidRDefault="00C51B0C" w:rsidP="00C51B0C">
      <w:pPr>
        <w:pStyle w:val="TXTParagraph"/>
      </w:pPr>
    </w:p>
    <w:p w14:paraId="3B0E3155" w14:textId="77777777" w:rsidR="00C51B0C" w:rsidRDefault="00C51B0C" w:rsidP="003D592C">
      <w:pPr>
        <w:pStyle w:val="Heading3"/>
        <w:numPr>
          <w:ilvl w:val="2"/>
          <w:numId w:val="1"/>
        </w:numPr>
      </w:pPr>
      <w:r>
        <w:br w:type="page"/>
      </w:r>
      <w:bookmarkStart w:id="274" w:name="_Toc165641808"/>
      <w:bookmarkStart w:id="275" w:name="_Toc166272255"/>
      <w:bookmarkStart w:id="276" w:name="_Toc166388907"/>
      <w:bookmarkStart w:id="277" w:name="_Toc183509375"/>
      <w:bookmarkStart w:id="278" w:name="_Toc183509461"/>
      <w:bookmarkStart w:id="279" w:name="_Toc183534005"/>
      <w:bookmarkStart w:id="280" w:name="_Toc183534233"/>
      <w:bookmarkStart w:id="281" w:name="_Toc232925377"/>
      <w:bookmarkStart w:id="282" w:name="_Toc232925457"/>
      <w:bookmarkStart w:id="283" w:name="_Toc232926018"/>
      <w:bookmarkStart w:id="284" w:name="_Toc232926109"/>
      <w:bookmarkStart w:id="285" w:name="_Toc232926232"/>
      <w:bookmarkStart w:id="286" w:name="_Toc433052106"/>
      <w:r>
        <w:lastRenderedPageBreak/>
        <w:t>File Structure</w:t>
      </w:r>
      <w:bookmarkEnd w:id="274"/>
      <w:bookmarkEnd w:id="275"/>
      <w:bookmarkEnd w:id="276"/>
      <w:bookmarkEnd w:id="277"/>
      <w:bookmarkEnd w:id="278"/>
      <w:bookmarkEnd w:id="279"/>
      <w:bookmarkEnd w:id="280"/>
      <w:bookmarkEnd w:id="281"/>
      <w:bookmarkEnd w:id="282"/>
      <w:bookmarkEnd w:id="283"/>
      <w:bookmarkEnd w:id="284"/>
      <w:bookmarkEnd w:id="285"/>
      <w:bookmarkEnd w:id="286"/>
    </w:p>
    <w:p w14:paraId="2A875AE1" w14:textId="77777777" w:rsidR="00C51B0C" w:rsidRDefault="00C51B0C" w:rsidP="00C51B0C">
      <w:pPr>
        <w:pStyle w:val="TXTParagraph"/>
      </w:pPr>
      <w:r>
        <w:t>This section shows the details of each file component including field name, field description, field data type, field length, null value, primary key and foreign key.</w:t>
      </w:r>
    </w:p>
    <w:p w14:paraId="25B62AC7" w14:textId="77777777" w:rsidR="00C51B0C" w:rsidRDefault="00C51B0C" w:rsidP="00C51B0C">
      <w:pPr>
        <w:pStyle w:val="TXTParagraph"/>
      </w:pPr>
    </w:p>
    <w:p w14:paraId="5893E13E" w14:textId="77777777" w:rsidR="00C51B0C" w:rsidRDefault="00C51B0C" w:rsidP="00C51B0C">
      <w:pPr>
        <w:pStyle w:val="TXTParagraph"/>
        <w:sectPr w:rsidR="00C51B0C" w:rsidSect="000E0270">
          <w:headerReference w:type="even" r:id="rId42"/>
          <w:headerReference w:type="default" r:id="rId43"/>
          <w:footerReference w:type="even" r:id="rId44"/>
          <w:footerReference w:type="default" r:id="rId45"/>
          <w:pgSz w:w="11906" w:h="16838" w:code="9"/>
          <w:pgMar w:top="2126" w:right="1418" w:bottom="1418" w:left="2126" w:header="720" w:footer="720" w:gutter="0"/>
          <w:cols w:space="720"/>
          <w:formProt w:val="0"/>
          <w:docGrid w:linePitch="360"/>
        </w:sectPr>
      </w:pPr>
    </w:p>
    <w:p w14:paraId="3C34F645" w14:textId="77777777" w:rsidR="00DB77EA" w:rsidRPr="00081E15" w:rsidRDefault="00DB77EA" w:rsidP="00DB77EA">
      <w:pPr>
        <w:pStyle w:val="Caption"/>
        <w:rPr>
          <w:b w:val="0"/>
          <w:bCs w:val="0"/>
          <w:sz w:val="24"/>
          <w:szCs w:val="24"/>
        </w:rPr>
      </w:pPr>
      <w:bookmarkStart w:id="287" w:name="_Toc433051541"/>
      <w:bookmarkStart w:id="288" w:name="_Toc163803867"/>
      <w:bookmarkStart w:id="289" w:name="_Toc166272476"/>
      <w:bookmarkStart w:id="290" w:name="_Toc166382132"/>
      <w:bookmarkStart w:id="291" w:name="_Toc181675874"/>
      <w:bookmarkStart w:id="292" w:name="_Toc183536011"/>
      <w:r w:rsidRPr="00081E15">
        <w:rPr>
          <w:b w:val="0"/>
          <w:bCs w:val="0"/>
          <w:sz w:val="24"/>
          <w:szCs w:val="24"/>
        </w:rPr>
        <w:lastRenderedPageBreak/>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3</w:t>
      </w:r>
      <w:r>
        <w:rPr>
          <w:b w:val="0"/>
          <w:bCs w:val="0"/>
          <w:sz w:val="24"/>
          <w:szCs w:val="24"/>
        </w:rPr>
        <w:fldChar w:fldCharType="end"/>
      </w:r>
      <w:r w:rsidR="00FF42F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9</w:t>
      </w:r>
      <w:r>
        <w:rPr>
          <w:b w:val="0"/>
          <w:bCs w:val="0"/>
          <w:sz w:val="24"/>
          <w:szCs w:val="24"/>
        </w:rPr>
        <w:fldChar w:fldCharType="end"/>
      </w:r>
      <w:r w:rsidRPr="00081E15">
        <w:rPr>
          <w:b w:val="0"/>
          <w:bCs w:val="0"/>
          <w:sz w:val="24"/>
          <w:szCs w:val="24"/>
        </w:rPr>
        <w:t xml:space="preserve">: File Structure of </w:t>
      </w:r>
      <w:r>
        <w:rPr>
          <w:b w:val="0"/>
          <w:bCs w:val="0"/>
          <w:sz w:val="24"/>
          <w:szCs w:val="24"/>
        </w:rPr>
        <w:fldChar w:fldCharType="begin">
          <w:ffData>
            <w:name w:val="Text3"/>
            <w:enabled/>
            <w:calcOnExit w:val="0"/>
            <w:textInput>
              <w:default w:val="&lt;Data Store Name&gt;"/>
            </w:textInput>
          </w:ffData>
        </w:fldChar>
      </w:r>
      <w:r>
        <w:rPr>
          <w:b w:val="0"/>
          <w:bCs w:val="0"/>
          <w:sz w:val="24"/>
          <w:szCs w:val="24"/>
        </w:rPr>
        <w:instrText xml:space="preserve"> FORMTEXT </w:instrText>
      </w:r>
      <w:r>
        <w:rPr>
          <w:b w:val="0"/>
          <w:bCs w:val="0"/>
          <w:sz w:val="24"/>
          <w:szCs w:val="24"/>
        </w:rPr>
      </w:r>
      <w:r>
        <w:rPr>
          <w:b w:val="0"/>
          <w:bCs w:val="0"/>
          <w:sz w:val="24"/>
          <w:szCs w:val="24"/>
        </w:rPr>
        <w:fldChar w:fldCharType="separate"/>
      </w:r>
      <w:r>
        <w:rPr>
          <w:b w:val="0"/>
          <w:bCs w:val="0"/>
          <w:noProof/>
          <w:sz w:val="24"/>
          <w:szCs w:val="24"/>
        </w:rPr>
        <w:t>&lt;Data Store Name&gt;</w:t>
      </w:r>
      <w:bookmarkEnd w:id="287"/>
      <w:r>
        <w:rPr>
          <w:b w:val="0"/>
          <w:bCs w:val="0"/>
          <w:sz w:val="24"/>
          <w:szCs w:val="24"/>
        </w:rPr>
        <w:fldChar w:fldCharType="end"/>
      </w:r>
    </w:p>
    <w:tbl>
      <w:tblPr>
        <w:tblW w:w="132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795"/>
        <w:gridCol w:w="293"/>
        <w:gridCol w:w="967"/>
        <w:gridCol w:w="1080"/>
        <w:gridCol w:w="5400"/>
        <w:gridCol w:w="1080"/>
        <w:gridCol w:w="540"/>
        <w:gridCol w:w="1260"/>
        <w:gridCol w:w="845"/>
      </w:tblGrid>
      <w:tr w:rsidR="00C51B0C" w:rsidRPr="00E96579" w14:paraId="59976E92" w14:textId="77777777" w:rsidTr="00B83F63">
        <w:trPr>
          <w:trHeight w:val="350"/>
          <w:jc w:val="center"/>
        </w:trPr>
        <w:tc>
          <w:tcPr>
            <w:tcW w:w="1795" w:type="dxa"/>
            <w:tcBorders>
              <w:top w:val="single" w:sz="12" w:space="0" w:color="auto"/>
              <w:bottom w:val="single" w:sz="4" w:space="0" w:color="auto"/>
              <w:right w:val="nil"/>
            </w:tcBorders>
            <w:shd w:val="clear" w:color="auto" w:fill="8C8C8C"/>
          </w:tcPr>
          <w:bookmarkEnd w:id="288"/>
          <w:bookmarkEnd w:id="289"/>
          <w:bookmarkEnd w:id="290"/>
          <w:bookmarkEnd w:id="291"/>
          <w:bookmarkEnd w:id="292"/>
          <w:p w14:paraId="56D87A60" w14:textId="77777777" w:rsidR="00C51B0C" w:rsidRPr="003146F6" w:rsidRDefault="00C51B0C" w:rsidP="00B83F63">
            <w:pPr>
              <w:spacing w:after="120"/>
              <w:rPr>
                <w:rStyle w:val="DECWhiteBold"/>
              </w:rPr>
            </w:pPr>
            <w:r w:rsidRPr="003146F6">
              <w:rPr>
                <w:rStyle w:val="DECWhiteBold"/>
              </w:rPr>
              <w:t>Table Name :</w:t>
            </w:r>
          </w:p>
        </w:tc>
        <w:tc>
          <w:tcPr>
            <w:tcW w:w="9360" w:type="dxa"/>
            <w:gridSpan w:val="6"/>
            <w:tcBorders>
              <w:top w:val="single" w:sz="12" w:space="0" w:color="auto"/>
              <w:left w:val="nil"/>
              <w:bottom w:val="single" w:sz="4" w:space="0" w:color="auto"/>
              <w:right w:val="nil"/>
            </w:tcBorders>
            <w:shd w:val="clear" w:color="auto" w:fill="8C8C8C"/>
          </w:tcPr>
          <w:p w14:paraId="49DB8F63" w14:textId="77777777" w:rsidR="00C51B0C" w:rsidRPr="003146F6" w:rsidRDefault="00C51B0C" w:rsidP="00B83F63">
            <w:pPr>
              <w:spacing w:after="120"/>
              <w:rPr>
                <w:rStyle w:val="DECWhite"/>
              </w:rPr>
            </w:pPr>
            <w:r w:rsidRPr="00E96579">
              <w:rPr>
                <w:rFonts w:eastAsia="SimSun"/>
                <w:color w:val="FFFFFF"/>
                <w:szCs w:val="24"/>
              </w:rPr>
              <w:fldChar w:fldCharType="begin"/>
            </w:r>
            <w:r w:rsidRPr="00E96579">
              <w:rPr>
                <w:rFonts w:eastAsia="SimSun"/>
                <w:color w:val="FFFFFF"/>
                <w:szCs w:val="24"/>
              </w:rPr>
              <w:instrText xml:space="preserve"> MACROBUTTON  AcceptAllChangesInDoc "&lt;Table Name&gt;" </w:instrText>
            </w:r>
            <w:r w:rsidRPr="00E96579">
              <w:rPr>
                <w:rFonts w:eastAsia="SimSun"/>
                <w:color w:val="FFFFFF"/>
                <w:szCs w:val="24"/>
              </w:rPr>
              <w:fldChar w:fldCharType="end"/>
            </w:r>
          </w:p>
        </w:tc>
        <w:tc>
          <w:tcPr>
            <w:tcW w:w="2105" w:type="dxa"/>
            <w:gridSpan w:val="2"/>
            <w:tcBorders>
              <w:top w:val="single" w:sz="12" w:space="0" w:color="auto"/>
              <w:left w:val="nil"/>
              <w:bottom w:val="single" w:sz="4" w:space="0" w:color="auto"/>
            </w:tcBorders>
            <w:shd w:val="clear" w:color="auto" w:fill="8C8C8C"/>
          </w:tcPr>
          <w:p w14:paraId="0718B2FE" w14:textId="77777777" w:rsidR="00C51B0C" w:rsidRPr="003146F6" w:rsidRDefault="00C51B0C" w:rsidP="00B83F63">
            <w:pPr>
              <w:spacing w:after="120"/>
              <w:rPr>
                <w:rStyle w:val="DECWhiteBold"/>
              </w:rPr>
            </w:pPr>
            <w:r w:rsidRPr="003146F6">
              <w:rPr>
                <w:rStyle w:val="DECWhiteBold"/>
              </w:rPr>
              <w:t>Table#</w:t>
            </w:r>
            <w:r w:rsidRPr="00E96579">
              <w:rPr>
                <w:rFonts w:eastAsia="SimSun"/>
                <w:b/>
                <w:bCs/>
                <w:color w:val="FFFFFF"/>
                <w:szCs w:val="24"/>
              </w:rPr>
              <w:fldChar w:fldCharType="begin"/>
            </w:r>
            <w:r w:rsidRPr="00E96579">
              <w:rPr>
                <w:rFonts w:eastAsia="SimSun"/>
                <w:b/>
                <w:bCs/>
                <w:color w:val="FFFFFF"/>
                <w:szCs w:val="24"/>
              </w:rPr>
              <w:instrText xml:space="preserve"> MACROBUTTON  AcceptAllChangesInDoc &lt;TNUM&gt; </w:instrText>
            </w:r>
            <w:r w:rsidRPr="00E96579">
              <w:rPr>
                <w:rFonts w:eastAsia="SimSun"/>
                <w:b/>
                <w:bCs/>
                <w:color w:val="FFFFFF"/>
                <w:szCs w:val="24"/>
              </w:rPr>
              <w:fldChar w:fldCharType="end"/>
            </w:r>
            <w:r w:rsidRPr="003146F6">
              <w:rPr>
                <w:rStyle w:val="DECWhiteBold"/>
              </w:rPr>
              <w:t xml:space="preserve"> </w:t>
            </w:r>
          </w:p>
        </w:tc>
      </w:tr>
      <w:tr w:rsidR="00C51B0C" w:rsidRPr="00E96579" w14:paraId="7D67D294" w14:textId="77777777" w:rsidTr="00B83F63">
        <w:trPr>
          <w:trHeight w:val="350"/>
          <w:jc w:val="center"/>
        </w:trPr>
        <w:tc>
          <w:tcPr>
            <w:tcW w:w="1795" w:type="dxa"/>
            <w:tcBorders>
              <w:top w:val="single" w:sz="4" w:space="0" w:color="auto"/>
              <w:bottom w:val="single" w:sz="4" w:space="0" w:color="auto"/>
              <w:right w:val="nil"/>
            </w:tcBorders>
            <w:shd w:val="clear" w:color="auto" w:fill="auto"/>
          </w:tcPr>
          <w:p w14:paraId="2179CF00" w14:textId="77777777" w:rsidR="00C51B0C" w:rsidRPr="003146F6" w:rsidRDefault="00C51B0C" w:rsidP="00B83F63">
            <w:pPr>
              <w:spacing w:after="120"/>
              <w:rPr>
                <w:rStyle w:val="DECBold"/>
              </w:rPr>
            </w:pPr>
            <w:r w:rsidRPr="003146F6">
              <w:rPr>
                <w:rStyle w:val="DECBold"/>
              </w:rPr>
              <w:t>Table Type :</w:t>
            </w:r>
          </w:p>
        </w:tc>
        <w:tc>
          <w:tcPr>
            <w:tcW w:w="11465" w:type="dxa"/>
            <w:gridSpan w:val="8"/>
            <w:tcBorders>
              <w:top w:val="single" w:sz="4" w:space="0" w:color="auto"/>
              <w:left w:val="nil"/>
              <w:bottom w:val="single" w:sz="4" w:space="0" w:color="auto"/>
            </w:tcBorders>
            <w:shd w:val="clear" w:color="auto" w:fill="auto"/>
          </w:tcPr>
          <w:p w14:paraId="5907056B" w14:textId="77777777" w:rsidR="00C51B0C" w:rsidRPr="00E96579" w:rsidRDefault="00C51B0C" w:rsidP="00B83F63">
            <w:pPr>
              <w:spacing w:after="120"/>
              <w:rPr>
                <w:rFonts w:eastAsia="SimSun"/>
              </w:rPr>
            </w:pPr>
            <w:r w:rsidRPr="00E96579">
              <w:rPr>
                <w:rFonts w:eastAsia="SimSun"/>
              </w:rPr>
              <w:fldChar w:fldCharType="begin"/>
            </w:r>
            <w:r w:rsidRPr="00E96579">
              <w:rPr>
                <w:rFonts w:eastAsia="SimSun"/>
              </w:rPr>
              <w:instrText xml:space="preserve"> MACROBUTTON  AcceptAllChangesInDoc "&lt;Table Type : Master/Base/Transaction&gt;" </w:instrText>
            </w:r>
            <w:r w:rsidRPr="00E96579">
              <w:rPr>
                <w:rFonts w:eastAsia="SimSun"/>
              </w:rPr>
              <w:fldChar w:fldCharType="end"/>
            </w:r>
          </w:p>
        </w:tc>
      </w:tr>
      <w:tr w:rsidR="00C51B0C" w:rsidRPr="00E96579" w14:paraId="4372C170" w14:textId="77777777" w:rsidTr="00B83F63">
        <w:trPr>
          <w:trHeight w:val="350"/>
          <w:jc w:val="center"/>
        </w:trPr>
        <w:tc>
          <w:tcPr>
            <w:tcW w:w="1795" w:type="dxa"/>
            <w:tcBorders>
              <w:top w:val="single" w:sz="4" w:space="0" w:color="auto"/>
              <w:bottom w:val="single" w:sz="12" w:space="0" w:color="auto"/>
              <w:right w:val="nil"/>
            </w:tcBorders>
            <w:shd w:val="clear" w:color="auto" w:fill="auto"/>
          </w:tcPr>
          <w:p w14:paraId="13066983" w14:textId="77777777" w:rsidR="00C51B0C" w:rsidRPr="003146F6" w:rsidRDefault="00C51B0C" w:rsidP="00B83F63">
            <w:pPr>
              <w:spacing w:after="120"/>
              <w:rPr>
                <w:rStyle w:val="DECBold"/>
              </w:rPr>
            </w:pPr>
            <w:r w:rsidRPr="003146F6">
              <w:rPr>
                <w:rStyle w:val="DECBold"/>
              </w:rPr>
              <w:t>Description :</w:t>
            </w:r>
          </w:p>
        </w:tc>
        <w:tc>
          <w:tcPr>
            <w:tcW w:w="11465" w:type="dxa"/>
            <w:gridSpan w:val="8"/>
            <w:tcBorders>
              <w:top w:val="single" w:sz="4" w:space="0" w:color="auto"/>
              <w:left w:val="nil"/>
              <w:bottom w:val="single" w:sz="12" w:space="0" w:color="auto"/>
            </w:tcBorders>
            <w:shd w:val="clear" w:color="auto" w:fill="auto"/>
          </w:tcPr>
          <w:p w14:paraId="780A6FDF" w14:textId="77777777" w:rsidR="00C51B0C" w:rsidRPr="00E96579" w:rsidRDefault="00C51B0C" w:rsidP="00B83F63">
            <w:pPr>
              <w:spacing w:after="120"/>
              <w:rPr>
                <w:rFonts w:eastAsia="SimSun"/>
              </w:rPr>
            </w:pPr>
            <w:r w:rsidRPr="00E96579">
              <w:rPr>
                <w:rFonts w:eastAsia="SimSun"/>
              </w:rPr>
              <w:fldChar w:fldCharType="begin"/>
            </w:r>
            <w:r w:rsidRPr="00E96579">
              <w:rPr>
                <w:rFonts w:eastAsia="SimSun"/>
              </w:rPr>
              <w:instrText xml:space="preserve"> MACROBUTTON  AcceptAllChangesInDoc "&lt;Short Description&gt;" </w:instrText>
            </w:r>
            <w:r w:rsidRPr="00E96579">
              <w:rPr>
                <w:rFonts w:eastAsia="SimSun"/>
              </w:rPr>
              <w:fldChar w:fldCharType="end"/>
            </w:r>
          </w:p>
        </w:tc>
      </w:tr>
      <w:tr w:rsidR="00C51B0C" w:rsidRPr="00E96579" w14:paraId="218BC02B" w14:textId="77777777" w:rsidTr="00B83F63">
        <w:trPr>
          <w:jc w:val="center"/>
        </w:trPr>
        <w:tc>
          <w:tcPr>
            <w:tcW w:w="2088" w:type="dxa"/>
            <w:gridSpan w:val="2"/>
            <w:tcBorders>
              <w:top w:val="single" w:sz="12" w:space="0" w:color="auto"/>
              <w:bottom w:val="single" w:sz="4" w:space="0" w:color="auto"/>
            </w:tcBorders>
            <w:shd w:val="clear" w:color="auto" w:fill="E0E0E0"/>
            <w:vAlign w:val="center"/>
          </w:tcPr>
          <w:p w14:paraId="2473B03E" w14:textId="77777777" w:rsidR="00C51B0C" w:rsidRPr="007531EA" w:rsidRDefault="00C51B0C" w:rsidP="00B83F63">
            <w:pPr>
              <w:pStyle w:val="DECBoldCenter"/>
            </w:pPr>
            <w:r w:rsidRPr="007531EA">
              <w:t>Field Name</w:t>
            </w:r>
          </w:p>
        </w:tc>
        <w:tc>
          <w:tcPr>
            <w:tcW w:w="967" w:type="dxa"/>
            <w:tcBorders>
              <w:top w:val="single" w:sz="12" w:space="0" w:color="auto"/>
              <w:bottom w:val="single" w:sz="4" w:space="0" w:color="auto"/>
            </w:tcBorders>
            <w:shd w:val="clear" w:color="auto" w:fill="E0E0E0"/>
            <w:vAlign w:val="center"/>
          </w:tcPr>
          <w:p w14:paraId="053D0A1A" w14:textId="77777777" w:rsidR="00C51B0C" w:rsidRPr="007531EA" w:rsidRDefault="00C51B0C" w:rsidP="00B83F63">
            <w:pPr>
              <w:pStyle w:val="DECBoldCenter"/>
            </w:pPr>
            <w:r w:rsidRPr="007531EA">
              <w:t>Type</w:t>
            </w:r>
          </w:p>
        </w:tc>
        <w:tc>
          <w:tcPr>
            <w:tcW w:w="1080" w:type="dxa"/>
            <w:tcBorders>
              <w:top w:val="single" w:sz="12" w:space="0" w:color="auto"/>
              <w:bottom w:val="single" w:sz="4" w:space="0" w:color="auto"/>
            </w:tcBorders>
            <w:shd w:val="clear" w:color="auto" w:fill="E0E0E0"/>
            <w:vAlign w:val="center"/>
          </w:tcPr>
          <w:p w14:paraId="11B9372E" w14:textId="77777777" w:rsidR="00C51B0C" w:rsidRPr="007531EA" w:rsidRDefault="00C51B0C" w:rsidP="00B83F63">
            <w:pPr>
              <w:pStyle w:val="DECBoldCenter"/>
            </w:pPr>
            <w:r w:rsidRPr="007531EA">
              <w:t>Length</w:t>
            </w:r>
          </w:p>
        </w:tc>
        <w:tc>
          <w:tcPr>
            <w:tcW w:w="5400" w:type="dxa"/>
            <w:tcBorders>
              <w:top w:val="single" w:sz="12" w:space="0" w:color="auto"/>
              <w:bottom w:val="single" w:sz="4" w:space="0" w:color="auto"/>
            </w:tcBorders>
            <w:shd w:val="clear" w:color="auto" w:fill="E0E0E0"/>
            <w:vAlign w:val="center"/>
          </w:tcPr>
          <w:p w14:paraId="098687E0" w14:textId="77777777" w:rsidR="00C51B0C" w:rsidRPr="007531EA" w:rsidRDefault="00C51B0C" w:rsidP="00B83F63">
            <w:pPr>
              <w:pStyle w:val="DECBoldCenter"/>
            </w:pPr>
            <w:r w:rsidRPr="007531EA">
              <w:t>Description</w:t>
            </w:r>
          </w:p>
        </w:tc>
        <w:tc>
          <w:tcPr>
            <w:tcW w:w="1080" w:type="dxa"/>
            <w:tcBorders>
              <w:top w:val="single" w:sz="12" w:space="0" w:color="auto"/>
              <w:bottom w:val="single" w:sz="4" w:space="0" w:color="auto"/>
            </w:tcBorders>
            <w:shd w:val="clear" w:color="auto" w:fill="E0E0E0"/>
            <w:vAlign w:val="center"/>
          </w:tcPr>
          <w:p w14:paraId="09175DA4" w14:textId="77777777" w:rsidR="00C51B0C" w:rsidRPr="007531EA" w:rsidRDefault="00C51B0C" w:rsidP="00B83F63">
            <w:pPr>
              <w:pStyle w:val="DECBoldCenter"/>
            </w:pPr>
            <w:r w:rsidRPr="007531EA">
              <w:t>Key</w:t>
            </w:r>
          </w:p>
        </w:tc>
        <w:tc>
          <w:tcPr>
            <w:tcW w:w="1800" w:type="dxa"/>
            <w:gridSpan w:val="2"/>
            <w:tcBorders>
              <w:top w:val="single" w:sz="12" w:space="0" w:color="auto"/>
              <w:bottom w:val="single" w:sz="4" w:space="0" w:color="auto"/>
            </w:tcBorders>
            <w:shd w:val="clear" w:color="auto" w:fill="E0E0E0"/>
            <w:vAlign w:val="center"/>
          </w:tcPr>
          <w:p w14:paraId="60701812" w14:textId="77777777" w:rsidR="00C51B0C" w:rsidRPr="007531EA" w:rsidRDefault="00C51B0C" w:rsidP="00B83F63">
            <w:pPr>
              <w:pStyle w:val="DECBoldCenter"/>
            </w:pPr>
            <w:r w:rsidRPr="007531EA">
              <w:t>Reference</w:t>
            </w:r>
          </w:p>
        </w:tc>
        <w:tc>
          <w:tcPr>
            <w:tcW w:w="845" w:type="dxa"/>
            <w:tcBorders>
              <w:top w:val="single" w:sz="12" w:space="0" w:color="auto"/>
              <w:bottom w:val="single" w:sz="4" w:space="0" w:color="auto"/>
            </w:tcBorders>
            <w:shd w:val="clear" w:color="auto" w:fill="E0E0E0"/>
            <w:vAlign w:val="center"/>
          </w:tcPr>
          <w:p w14:paraId="47584CEB" w14:textId="77777777" w:rsidR="00C51B0C" w:rsidRPr="007531EA" w:rsidRDefault="00C51B0C" w:rsidP="00B83F63">
            <w:pPr>
              <w:pStyle w:val="DECBoldCenter"/>
            </w:pPr>
            <w:r w:rsidRPr="007531EA">
              <w:t>Null</w:t>
            </w:r>
          </w:p>
        </w:tc>
      </w:tr>
      <w:tr w:rsidR="00C51B0C" w:rsidRPr="00E96579" w14:paraId="36A31DFA"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09580193"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1041109D"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2B2710F5"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14C24A25"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7CA31753"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17C2B999"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2456F288" w14:textId="77777777" w:rsidR="00C51B0C" w:rsidRPr="003146F6" w:rsidRDefault="00C51B0C" w:rsidP="00B83F63">
            <w:pPr>
              <w:pStyle w:val="DECCenter"/>
            </w:pPr>
          </w:p>
        </w:tc>
      </w:tr>
      <w:tr w:rsidR="00C51B0C" w:rsidRPr="00E96579" w14:paraId="4AC646BB"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2AC1E01B"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6ABF2EF1"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4378CA2A"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0BF07558"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22D25A68"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7AE30C6A"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73602708" w14:textId="77777777" w:rsidR="00C51B0C" w:rsidRPr="003146F6" w:rsidRDefault="00C51B0C" w:rsidP="00B83F63">
            <w:pPr>
              <w:pStyle w:val="DECCenter"/>
            </w:pPr>
          </w:p>
        </w:tc>
      </w:tr>
      <w:tr w:rsidR="00C51B0C" w:rsidRPr="00E96579" w14:paraId="09C7300A"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33945245"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5C24EED7"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0FEB9CC7"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5CEA3CA2"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2124F17D"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21510BB3"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3D3A89D9" w14:textId="77777777" w:rsidR="00C51B0C" w:rsidRPr="003146F6" w:rsidRDefault="00C51B0C" w:rsidP="00B83F63">
            <w:pPr>
              <w:pStyle w:val="DECCenter"/>
            </w:pPr>
          </w:p>
        </w:tc>
      </w:tr>
      <w:tr w:rsidR="00C51B0C" w:rsidRPr="00E96579" w14:paraId="7753DA20"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398A99D1"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153BCAE2"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31E2FF6B"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6C6D7200"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3DBB6ACD"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59FD1D9A"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5E6582B2" w14:textId="77777777" w:rsidR="00C51B0C" w:rsidRPr="003146F6" w:rsidRDefault="00C51B0C" w:rsidP="00B83F63">
            <w:pPr>
              <w:pStyle w:val="DECCenter"/>
            </w:pPr>
          </w:p>
        </w:tc>
      </w:tr>
      <w:tr w:rsidR="00C51B0C" w:rsidRPr="00E96579" w14:paraId="3DD0E88F"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66E3FA4E"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530665C4"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377AEB77"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01A81737"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288F4A6F"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1C2759AC"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2CA7D631" w14:textId="77777777" w:rsidR="00C51B0C" w:rsidRPr="003146F6" w:rsidRDefault="00C51B0C" w:rsidP="00B83F63">
            <w:pPr>
              <w:pStyle w:val="DECCenter"/>
            </w:pPr>
          </w:p>
        </w:tc>
      </w:tr>
      <w:tr w:rsidR="00C51B0C" w:rsidRPr="007531EA" w14:paraId="4743A307"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12769479"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6A2AB1EF"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02F8FEB6"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25503A46"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11D86514"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35AA6BFC"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65FD7378" w14:textId="77777777" w:rsidR="00C51B0C" w:rsidRPr="003146F6" w:rsidRDefault="00C51B0C" w:rsidP="00B83F63">
            <w:pPr>
              <w:pStyle w:val="DECCenter"/>
            </w:pPr>
          </w:p>
        </w:tc>
      </w:tr>
      <w:tr w:rsidR="00C51B0C" w:rsidRPr="00E96579" w14:paraId="5BA0A039"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08D2149E"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7E6DB967"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526E939C"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7721B6CA"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636E4B88"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19548CD5"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5BAB747C" w14:textId="77777777" w:rsidR="00C51B0C" w:rsidRPr="003146F6" w:rsidRDefault="00C51B0C" w:rsidP="00B83F63">
            <w:pPr>
              <w:pStyle w:val="DECCenter"/>
            </w:pPr>
          </w:p>
        </w:tc>
      </w:tr>
      <w:tr w:rsidR="00C51B0C" w:rsidRPr="00E96579" w14:paraId="087C5513" w14:textId="77777777" w:rsidTr="00B83F63">
        <w:trPr>
          <w:jc w:val="center"/>
        </w:trPr>
        <w:tc>
          <w:tcPr>
            <w:tcW w:w="2088" w:type="dxa"/>
            <w:gridSpan w:val="2"/>
            <w:tcBorders>
              <w:top w:val="single" w:sz="4" w:space="0" w:color="auto"/>
              <w:bottom w:val="single" w:sz="4" w:space="0" w:color="auto"/>
            </w:tcBorders>
            <w:shd w:val="clear" w:color="auto" w:fill="auto"/>
            <w:vAlign w:val="center"/>
          </w:tcPr>
          <w:p w14:paraId="3C2F891E" w14:textId="77777777" w:rsidR="00C51B0C" w:rsidRPr="00E96579" w:rsidRDefault="00C51B0C" w:rsidP="00B83F63">
            <w:pPr>
              <w:spacing w:after="120"/>
              <w:rPr>
                <w:rFonts w:eastAsia="SimSun"/>
              </w:rPr>
            </w:pPr>
          </w:p>
        </w:tc>
        <w:tc>
          <w:tcPr>
            <w:tcW w:w="967" w:type="dxa"/>
            <w:tcBorders>
              <w:top w:val="single" w:sz="4" w:space="0" w:color="auto"/>
              <w:bottom w:val="single" w:sz="4" w:space="0" w:color="auto"/>
            </w:tcBorders>
            <w:shd w:val="clear" w:color="auto" w:fill="auto"/>
            <w:vAlign w:val="center"/>
          </w:tcPr>
          <w:p w14:paraId="06AC18A5" w14:textId="77777777" w:rsidR="00C51B0C" w:rsidRPr="007531EA" w:rsidRDefault="00C51B0C" w:rsidP="00B83F63">
            <w:pPr>
              <w:pStyle w:val="DECCenter"/>
            </w:pPr>
          </w:p>
        </w:tc>
        <w:tc>
          <w:tcPr>
            <w:tcW w:w="1080" w:type="dxa"/>
            <w:tcBorders>
              <w:top w:val="single" w:sz="4" w:space="0" w:color="auto"/>
              <w:bottom w:val="single" w:sz="4" w:space="0" w:color="auto"/>
            </w:tcBorders>
            <w:shd w:val="clear" w:color="auto" w:fill="auto"/>
            <w:vAlign w:val="center"/>
          </w:tcPr>
          <w:p w14:paraId="133A3621" w14:textId="77777777" w:rsidR="00C51B0C" w:rsidRPr="007531EA" w:rsidRDefault="00C51B0C" w:rsidP="00B83F63">
            <w:pPr>
              <w:pStyle w:val="DECCenter"/>
            </w:pPr>
          </w:p>
        </w:tc>
        <w:tc>
          <w:tcPr>
            <w:tcW w:w="5400" w:type="dxa"/>
            <w:tcBorders>
              <w:top w:val="single" w:sz="4" w:space="0" w:color="auto"/>
              <w:bottom w:val="single" w:sz="4" w:space="0" w:color="auto"/>
            </w:tcBorders>
            <w:shd w:val="clear" w:color="auto" w:fill="auto"/>
            <w:vAlign w:val="center"/>
          </w:tcPr>
          <w:p w14:paraId="3B3B4EB4" w14:textId="77777777" w:rsidR="00C51B0C" w:rsidRPr="00E96579" w:rsidRDefault="00C51B0C" w:rsidP="00B83F63">
            <w:pPr>
              <w:spacing w:after="120"/>
              <w:rPr>
                <w:rFonts w:eastAsia="SimSun"/>
              </w:rPr>
            </w:pPr>
          </w:p>
        </w:tc>
        <w:tc>
          <w:tcPr>
            <w:tcW w:w="1080" w:type="dxa"/>
            <w:tcBorders>
              <w:top w:val="single" w:sz="4" w:space="0" w:color="auto"/>
              <w:bottom w:val="single" w:sz="4" w:space="0" w:color="auto"/>
            </w:tcBorders>
            <w:shd w:val="clear" w:color="auto" w:fill="auto"/>
            <w:vAlign w:val="center"/>
          </w:tcPr>
          <w:p w14:paraId="6D472A80" w14:textId="77777777" w:rsidR="00C51B0C" w:rsidRPr="007531EA" w:rsidRDefault="00C51B0C" w:rsidP="00B83F63">
            <w:pPr>
              <w:pStyle w:val="DECCenter"/>
            </w:pPr>
          </w:p>
        </w:tc>
        <w:tc>
          <w:tcPr>
            <w:tcW w:w="1800" w:type="dxa"/>
            <w:gridSpan w:val="2"/>
            <w:tcBorders>
              <w:top w:val="single" w:sz="4" w:space="0" w:color="auto"/>
              <w:bottom w:val="single" w:sz="4" w:space="0" w:color="auto"/>
            </w:tcBorders>
            <w:shd w:val="clear" w:color="auto" w:fill="auto"/>
            <w:vAlign w:val="center"/>
          </w:tcPr>
          <w:p w14:paraId="5E366BE8" w14:textId="77777777" w:rsidR="00C51B0C" w:rsidRPr="007531EA" w:rsidRDefault="00C51B0C" w:rsidP="00B83F63">
            <w:pPr>
              <w:pStyle w:val="DECCenter"/>
            </w:pPr>
          </w:p>
        </w:tc>
        <w:tc>
          <w:tcPr>
            <w:tcW w:w="845" w:type="dxa"/>
            <w:tcBorders>
              <w:top w:val="single" w:sz="4" w:space="0" w:color="auto"/>
              <w:bottom w:val="single" w:sz="4" w:space="0" w:color="auto"/>
            </w:tcBorders>
            <w:shd w:val="clear" w:color="auto" w:fill="auto"/>
            <w:vAlign w:val="center"/>
          </w:tcPr>
          <w:p w14:paraId="68D68369" w14:textId="77777777" w:rsidR="00C51B0C" w:rsidRPr="003146F6" w:rsidRDefault="00C51B0C" w:rsidP="00B83F63">
            <w:pPr>
              <w:pStyle w:val="DECCenter"/>
            </w:pPr>
          </w:p>
        </w:tc>
      </w:tr>
      <w:tr w:rsidR="00C51B0C" w:rsidRPr="00E96579" w14:paraId="1BD7ECC0" w14:textId="77777777" w:rsidTr="00B83F63">
        <w:trPr>
          <w:jc w:val="center"/>
        </w:trPr>
        <w:tc>
          <w:tcPr>
            <w:tcW w:w="2088" w:type="dxa"/>
            <w:gridSpan w:val="2"/>
            <w:tcBorders>
              <w:top w:val="single" w:sz="4" w:space="0" w:color="auto"/>
              <w:bottom w:val="single" w:sz="12" w:space="0" w:color="auto"/>
              <w:right w:val="nil"/>
            </w:tcBorders>
            <w:shd w:val="clear" w:color="auto" w:fill="auto"/>
          </w:tcPr>
          <w:p w14:paraId="24D86C08" w14:textId="77777777" w:rsidR="00C51B0C" w:rsidRPr="00E96579" w:rsidRDefault="00C51B0C" w:rsidP="00B83F63">
            <w:pPr>
              <w:spacing w:after="120"/>
              <w:rPr>
                <w:rFonts w:eastAsia="SimSun"/>
                <w:szCs w:val="24"/>
              </w:rPr>
            </w:pPr>
          </w:p>
        </w:tc>
        <w:tc>
          <w:tcPr>
            <w:tcW w:w="967" w:type="dxa"/>
            <w:tcBorders>
              <w:top w:val="single" w:sz="4" w:space="0" w:color="auto"/>
              <w:left w:val="nil"/>
              <w:bottom w:val="single" w:sz="12" w:space="0" w:color="auto"/>
              <w:right w:val="single" w:sz="2" w:space="0" w:color="auto"/>
            </w:tcBorders>
            <w:shd w:val="clear" w:color="auto" w:fill="auto"/>
          </w:tcPr>
          <w:p w14:paraId="1DB5363E" w14:textId="77777777" w:rsidR="00C51B0C" w:rsidRPr="003146F6" w:rsidRDefault="00C51B0C" w:rsidP="00B83F63">
            <w:pPr>
              <w:pStyle w:val="DECCenter"/>
            </w:pPr>
            <w:r w:rsidRPr="003146F6">
              <w:t>Total</w:t>
            </w:r>
          </w:p>
        </w:tc>
        <w:tc>
          <w:tcPr>
            <w:tcW w:w="1080" w:type="dxa"/>
            <w:tcBorders>
              <w:top w:val="single" w:sz="4" w:space="0" w:color="auto"/>
              <w:left w:val="single" w:sz="2" w:space="0" w:color="auto"/>
              <w:bottom w:val="single" w:sz="12" w:space="0" w:color="auto"/>
              <w:right w:val="single" w:sz="2" w:space="0" w:color="auto"/>
            </w:tcBorders>
            <w:shd w:val="clear" w:color="auto" w:fill="auto"/>
            <w:vAlign w:val="center"/>
          </w:tcPr>
          <w:p w14:paraId="4BEE9900" w14:textId="77777777" w:rsidR="00C51B0C" w:rsidRPr="007531EA" w:rsidRDefault="00C51B0C" w:rsidP="00B83F63">
            <w:pPr>
              <w:pStyle w:val="DECCenter"/>
            </w:pPr>
          </w:p>
        </w:tc>
        <w:tc>
          <w:tcPr>
            <w:tcW w:w="5400" w:type="dxa"/>
            <w:tcBorders>
              <w:top w:val="single" w:sz="4" w:space="0" w:color="auto"/>
              <w:left w:val="single" w:sz="2" w:space="0" w:color="auto"/>
              <w:bottom w:val="single" w:sz="12" w:space="0" w:color="auto"/>
              <w:right w:val="nil"/>
            </w:tcBorders>
            <w:shd w:val="clear" w:color="auto" w:fill="auto"/>
          </w:tcPr>
          <w:p w14:paraId="1B7082D9" w14:textId="77777777" w:rsidR="00C51B0C" w:rsidRPr="00E96579" w:rsidRDefault="00C51B0C" w:rsidP="00B83F63">
            <w:pPr>
              <w:spacing w:after="120"/>
              <w:rPr>
                <w:rFonts w:eastAsia="SimSun"/>
              </w:rPr>
            </w:pPr>
            <w:r w:rsidRPr="00E96579">
              <w:rPr>
                <w:rFonts w:eastAsia="SimSun"/>
              </w:rPr>
              <w:t>Bytes</w:t>
            </w:r>
          </w:p>
        </w:tc>
        <w:tc>
          <w:tcPr>
            <w:tcW w:w="1080" w:type="dxa"/>
            <w:tcBorders>
              <w:top w:val="single" w:sz="4" w:space="0" w:color="auto"/>
              <w:left w:val="nil"/>
              <w:bottom w:val="single" w:sz="12" w:space="0" w:color="auto"/>
              <w:right w:val="nil"/>
            </w:tcBorders>
            <w:shd w:val="clear" w:color="auto" w:fill="auto"/>
            <w:vAlign w:val="center"/>
          </w:tcPr>
          <w:p w14:paraId="46587D3F" w14:textId="77777777" w:rsidR="00C51B0C" w:rsidRPr="007531EA" w:rsidRDefault="00C51B0C" w:rsidP="00B83F63">
            <w:pPr>
              <w:pStyle w:val="DECCenter"/>
            </w:pPr>
          </w:p>
        </w:tc>
        <w:tc>
          <w:tcPr>
            <w:tcW w:w="1800" w:type="dxa"/>
            <w:gridSpan w:val="2"/>
            <w:tcBorders>
              <w:top w:val="single" w:sz="4" w:space="0" w:color="auto"/>
              <w:left w:val="nil"/>
              <w:bottom w:val="single" w:sz="12" w:space="0" w:color="auto"/>
              <w:right w:val="nil"/>
            </w:tcBorders>
            <w:shd w:val="clear" w:color="auto" w:fill="auto"/>
          </w:tcPr>
          <w:p w14:paraId="4BC9BF7D" w14:textId="77777777" w:rsidR="00C51B0C" w:rsidRPr="007531EA" w:rsidRDefault="00C51B0C" w:rsidP="00B83F63">
            <w:pPr>
              <w:pStyle w:val="DECCenter"/>
            </w:pPr>
          </w:p>
        </w:tc>
        <w:tc>
          <w:tcPr>
            <w:tcW w:w="845" w:type="dxa"/>
            <w:tcBorders>
              <w:top w:val="single" w:sz="4" w:space="0" w:color="auto"/>
              <w:left w:val="nil"/>
              <w:bottom w:val="single" w:sz="12" w:space="0" w:color="auto"/>
            </w:tcBorders>
            <w:shd w:val="clear" w:color="auto" w:fill="auto"/>
            <w:vAlign w:val="center"/>
          </w:tcPr>
          <w:p w14:paraId="15C403F1" w14:textId="77777777" w:rsidR="00C51B0C" w:rsidRPr="007531EA" w:rsidRDefault="00C51B0C" w:rsidP="00B83F63">
            <w:pPr>
              <w:pStyle w:val="DECCenter"/>
            </w:pPr>
          </w:p>
        </w:tc>
      </w:tr>
    </w:tbl>
    <w:p w14:paraId="45A23E11" w14:textId="77777777" w:rsidR="00C51B0C" w:rsidRDefault="00C51B0C" w:rsidP="00C51B0C">
      <w:pPr>
        <w:pStyle w:val="TBLCaption"/>
      </w:pPr>
    </w:p>
    <w:p w14:paraId="7C33F47A" w14:textId="77777777" w:rsidR="00C51B0C" w:rsidRDefault="00C51B0C" w:rsidP="00C51B0C"/>
    <w:p w14:paraId="7036F882" w14:textId="77777777" w:rsidR="00C51B0C" w:rsidRDefault="00C51B0C" w:rsidP="00C51B0C">
      <w:pPr>
        <w:sectPr w:rsidR="00C51B0C" w:rsidSect="000E0270">
          <w:headerReference w:type="even" r:id="rId46"/>
          <w:headerReference w:type="default" r:id="rId47"/>
          <w:footerReference w:type="even" r:id="rId48"/>
          <w:footerReference w:type="default" r:id="rId49"/>
          <w:pgSz w:w="16838" w:h="11906" w:orient="landscape" w:code="9"/>
          <w:pgMar w:top="2126" w:right="2126" w:bottom="1418" w:left="1418" w:header="720" w:footer="720" w:gutter="0"/>
          <w:cols w:space="720"/>
          <w:formProt w:val="0"/>
          <w:docGrid w:linePitch="360"/>
        </w:sectPr>
      </w:pPr>
    </w:p>
    <w:p w14:paraId="07E88DBD" w14:textId="77777777" w:rsidR="00C51B0C" w:rsidRDefault="00C51B0C" w:rsidP="003D592C">
      <w:pPr>
        <w:pStyle w:val="Heading2"/>
        <w:numPr>
          <w:ilvl w:val="1"/>
          <w:numId w:val="1"/>
        </w:numPr>
      </w:pPr>
      <w:bookmarkStart w:id="293" w:name="_Toc165641813"/>
      <w:bookmarkStart w:id="294" w:name="_Toc166272260"/>
      <w:bookmarkStart w:id="295" w:name="_Toc166388912"/>
      <w:bookmarkStart w:id="296" w:name="_Toc183509380"/>
      <w:bookmarkStart w:id="297" w:name="_Toc183509462"/>
      <w:bookmarkStart w:id="298" w:name="_Toc183534010"/>
      <w:bookmarkStart w:id="299" w:name="_Toc183534238"/>
      <w:bookmarkStart w:id="300" w:name="_Toc232925378"/>
      <w:bookmarkStart w:id="301" w:name="_Toc232925458"/>
      <w:bookmarkStart w:id="302" w:name="_Toc232926019"/>
      <w:bookmarkStart w:id="303" w:name="_Toc232926110"/>
      <w:bookmarkStart w:id="304" w:name="_Toc232926233"/>
      <w:bookmarkStart w:id="305" w:name="_Toc433052107"/>
      <w:r>
        <w:lastRenderedPageBreak/>
        <w:t>I/O Design</w:t>
      </w:r>
      <w:bookmarkEnd w:id="293"/>
      <w:bookmarkEnd w:id="294"/>
      <w:bookmarkEnd w:id="295"/>
      <w:bookmarkEnd w:id="296"/>
      <w:bookmarkEnd w:id="297"/>
      <w:bookmarkEnd w:id="298"/>
      <w:bookmarkEnd w:id="299"/>
      <w:bookmarkEnd w:id="300"/>
      <w:bookmarkEnd w:id="301"/>
      <w:bookmarkEnd w:id="302"/>
      <w:bookmarkEnd w:id="303"/>
      <w:bookmarkEnd w:id="304"/>
      <w:bookmarkEnd w:id="305"/>
    </w:p>
    <w:p w14:paraId="7F923E88" w14:textId="77777777" w:rsidR="00C51B0C" w:rsidRDefault="00C51B0C" w:rsidP="00C51B0C">
      <w:pPr>
        <w:pStyle w:val="TXTParagraph"/>
      </w:pPr>
      <w:r>
        <w:t>This section explains the design of the Input and Output User Interface. The section consists of two parts, the interface design and the transition diagram showing transition through the system.</w:t>
      </w:r>
    </w:p>
    <w:p w14:paraId="2875F46C" w14:textId="77777777" w:rsidR="00C51B0C" w:rsidRDefault="00C51B0C" w:rsidP="003D592C">
      <w:pPr>
        <w:pStyle w:val="Heading3"/>
        <w:numPr>
          <w:ilvl w:val="2"/>
          <w:numId w:val="1"/>
        </w:numPr>
      </w:pPr>
      <w:bookmarkStart w:id="306" w:name="_Toc165641814"/>
      <w:bookmarkStart w:id="307" w:name="_Toc166272261"/>
      <w:bookmarkStart w:id="308" w:name="_Toc166388913"/>
      <w:bookmarkStart w:id="309" w:name="_Toc183509381"/>
      <w:bookmarkStart w:id="310" w:name="_Toc183509463"/>
      <w:bookmarkStart w:id="311" w:name="_Toc183534011"/>
      <w:bookmarkStart w:id="312" w:name="_Toc183534239"/>
      <w:bookmarkStart w:id="313" w:name="_Toc232925379"/>
      <w:bookmarkStart w:id="314" w:name="_Toc232925459"/>
      <w:bookmarkStart w:id="315" w:name="_Toc232926020"/>
      <w:bookmarkStart w:id="316" w:name="_Toc232926111"/>
      <w:bookmarkStart w:id="317" w:name="_Toc232926234"/>
      <w:bookmarkStart w:id="318" w:name="_Toc433052108"/>
      <w:r>
        <w:t>Interface Design</w:t>
      </w:r>
      <w:bookmarkEnd w:id="306"/>
      <w:bookmarkEnd w:id="307"/>
      <w:bookmarkEnd w:id="308"/>
      <w:bookmarkEnd w:id="309"/>
      <w:bookmarkEnd w:id="310"/>
      <w:bookmarkEnd w:id="311"/>
      <w:bookmarkEnd w:id="312"/>
      <w:bookmarkEnd w:id="313"/>
      <w:bookmarkEnd w:id="314"/>
      <w:bookmarkEnd w:id="315"/>
      <w:bookmarkEnd w:id="316"/>
      <w:bookmarkEnd w:id="317"/>
      <w:bookmarkEnd w:id="318"/>
    </w:p>
    <w:p w14:paraId="502EA761" w14:textId="77777777" w:rsidR="00C51B0C" w:rsidRPr="00980763" w:rsidRDefault="00C51B0C" w:rsidP="00C51B0C">
      <w:pPr>
        <w:pStyle w:val="TXTParagraph"/>
      </w:pPr>
      <w:r>
        <w:fldChar w:fldCharType="begin"/>
      </w:r>
      <w:r>
        <w:instrText xml:space="preserve"> MACROBUTTON  AcceptAllChangesInDoc "&lt;Describe the Design of each Main Page in System Click to Insert&gt;" </w:instrText>
      </w:r>
      <w:r>
        <w:fldChar w:fldCharType="end"/>
      </w:r>
    </w:p>
    <w:p w14:paraId="28D80D68" w14:textId="77777777" w:rsidR="00C51B0C" w:rsidRDefault="00C51B0C" w:rsidP="003D592C">
      <w:pPr>
        <w:pStyle w:val="Heading3"/>
        <w:numPr>
          <w:ilvl w:val="2"/>
          <w:numId w:val="1"/>
        </w:numPr>
      </w:pPr>
      <w:r>
        <w:br w:type="page"/>
      </w:r>
      <w:bookmarkStart w:id="319" w:name="_Toc183509386"/>
      <w:bookmarkStart w:id="320" w:name="_Toc183509464"/>
      <w:bookmarkStart w:id="321" w:name="_Toc183534016"/>
      <w:bookmarkStart w:id="322" w:name="_Toc183534244"/>
      <w:bookmarkStart w:id="323" w:name="_Toc232925380"/>
      <w:bookmarkStart w:id="324" w:name="_Toc232925460"/>
      <w:bookmarkStart w:id="325" w:name="_Toc232926021"/>
      <w:bookmarkStart w:id="326" w:name="_Toc232926112"/>
      <w:bookmarkStart w:id="327" w:name="_Toc232926235"/>
      <w:bookmarkStart w:id="328" w:name="_Toc433052109"/>
      <w:r>
        <w:lastRenderedPageBreak/>
        <w:t>Transition Diagram</w:t>
      </w:r>
      <w:bookmarkEnd w:id="319"/>
      <w:bookmarkEnd w:id="320"/>
      <w:bookmarkEnd w:id="321"/>
      <w:bookmarkEnd w:id="322"/>
      <w:bookmarkEnd w:id="323"/>
      <w:bookmarkEnd w:id="324"/>
      <w:bookmarkEnd w:id="325"/>
      <w:bookmarkEnd w:id="326"/>
      <w:bookmarkEnd w:id="327"/>
      <w:bookmarkEnd w:id="328"/>
    </w:p>
    <w:p w14:paraId="0387081B" w14:textId="77777777" w:rsidR="00C51B0C" w:rsidRPr="00980763" w:rsidRDefault="00C51B0C" w:rsidP="00C51B0C">
      <w:pPr>
        <w:pStyle w:val="TXTParagraph"/>
      </w:pPr>
      <w:r>
        <w:fldChar w:fldCharType="begin"/>
      </w:r>
      <w:r>
        <w:instrText xml:space="preserve"> MACROBUTTON  AcceptAllChangesInDoc "&lt;Describe the Page Transition by Using Transition Diagram Click to Insert&gt;" </w:instrText>
      </w:r>
      <w:r>
        <w:fldChar w:fldCharType="end"/>
      </w:r>
    </w:p>
    <w:p w14:paraId="6E4EA58F" w14:textId="77777777" w:rsidR="00C51B0C" w:rsidRDefault="00C51B0C" w:rsidP="00C51B0C">
      <w:pPr>
        <w:pStyle w:val="TXTParagraph"/>
      </w:pPr>
    </w:p>
    <w:p w14:paraId="5A32502A" w14:textId="77777777" w:rsidR="00C51B0C" w:rsidRPr="001F08EA" w:rsidRDefault="00C51B0C" w:rsidP="00C51B0C">
      <w:pPr>
        <w:pStyle w:val="IMGCaption"/>
      </w:pPr>
    </w:p>
    <w:p w14:paraId="573A46C7" w14:textId="77777777" w:rsidR="00C51B0C" w:rsidRDefault="00C51B0C" w:rsidP="00C51B0C">
      <w:pPr>
        <w:sectPr w:rsidR="00C51B0C" w:rsidSect="00EE3C46">
          <w:headerReference w:type="even" r:id="rId50"/>
          <w:headerReference w:type="default" r:id="rId51"/>
          <w:pgSz w:w="11906" w:h="16838" w:code="9"/>
          <w:pgMar w:top="2126" w:right="1418" w:bottom="1418" w:left="2126" w:header="720" w:footer="720" w:gutter="0"/>
          <w:cols w:space="720"/>
          <w:formProt w:val="0"/>
          <w:docGrid w:linePitch="360"/>
        </w:sectPr>
      </w:pPr>
    </w:p>
    <w:p w14:paraId="71BA333B" w14:textId="77777777" w:rsidR="00C51B0C" w:rsidRPr="00ED7FDD" w:rsidRDefault="00C51B0C" w:rsidP="00C51B0C">
      <w:pPr>
        <w:pStyle w:val="CHAPNumber"/>
      </w:pPr>
      <w:bookmarkStart w:id="329" w:name="_Toc183509391"/>
      <w:bookmarkStart w:id="330" w:name="_Toc183534249"/>
      <w:bookmarkStart w:id="331" w:name="_Toc232925381"/>
      <w:bookmarkStart w:id="332" w:name="_Toc232925461"/>
      <w:bookmarkStart w:id="333" w:name="_Toc232926113"/>
      <w:bookmarkStart w:id="334" w:name="_Toc232926236"/>
      <w:r w:rsidRPr="00ED7FDD">
        <w:lastRenderedPageBreak/>
        <w:t>CHAPTER</w:t>
      </w:r>
      <w:r>
        <w:t xml:space="preserve"> 4</w:t>
      </w:r>
    </w:p>
    <w:p w14:paraId="0F4C50B4" w14:textId="77777777" w:rsidR="00C51B0C" w:rsidRDefault="00C51B0C" w:rsidP="003D592C">
      <w:pPr>
        <w:pStyle w:val="Heading1"/>
        <w:numPr>
          <w:ilvl w:val="0"/>
          <w:numId w:val="1"/>
        </w:numPr>
      </w:pPr>
      <w:bookmarkStart w:id="335" w:name="_Toc165641819"/>
      <w:bookmarkStart w:id="336" w:name="_Toc166388918"/>
      <w:bookmarkStart w:id="337" w:name="_Toc433052110"/>
      <w:r>
        <w:t>Implementation</w:t>
      </w:r>
      <w:bookmarkEnd w:id="329"/>
      <w:bookmarkEnd w:id="330"/>
      <w:bookmarkEnd w:id="331"/>
      <w:bookmarkEnd w:id="332"/>
      <w:bookmarkEnd w:id="333"/>
      <w:bookmarkEnd w:id="334"/>
      <w:bookmarkEnd w:id="335"/>
      <w:bookmarkEnd w:id="336"/>
      <w:bookmarkEnd w:id="337"/>
    </w:p>
    <w:p w14:paraId="7DC0BD03" w14:textId="77777777" w:rsidR="00C51B0C" w:rsidRDefault="00C51B0C" w:rsidP="00C51B0C">
      <w:pPr>
        <w:pStyle w:val="TXTParagraph"/>
      </w:pPr>
      <w:r>
        <w:fldChar w:fldCharType="begin"/>
      </w:r>
      <w:r>
        <w:instrText xml:space="preserve"> MACROBUTTON  AcceptAllChangesInDoc "&lt;Brief Description this Chapter Click to Insert&gt;" </w:instrText>
      </w:r>
      <w:r>
        <w:fldChar w:fldCharType="end"/>
      </w:r>
    </w:p>
    <w:p w14:paraId="6620220F" w14:textId="77777777" w:rsidR="00C51B0C" w:rsidRDefault="00C51B0C" w:rsidP="003D592C">
      <w:pPr>
        <w:pStyle w:val="Heading2"/>
        <w:numPr>
          <w:ilvl w:val="1"/>
          <w:numId w:val="1"/>
        </w:numPr>
      </w:pPr>
      <w:bookmarkStart w:id="338" w:name="_Toc165641820"/>
      <w:bookmarkStart w:id="339" w:name="_Toc166388919"/>
      <w:bookmarkStart w:id="340" w:name="_Toc183509392"/>
      <w:bookmarkStart w:id="341" w:name="_Toc183509469"/>
      <w:bookmarkStart w:id="342" w:name="_Toc183534021"/>
      <w:bookmarkStart w:id="343" w:name="_Toc183534250"/>
      <w:bookmarkStart w:id="344" w:name="_Toc232925382"/>
      <w:bookmarkStart w:id="345" w:name="_Toc232925462"/>
      <w:bookmarkStart w:id="346" w:name="_Toc232926022"/>
      <w:bookmarkStart w:id="347" w:name="_Toc232926114"/>
      <w:bookmarkStart w:id="348" w:name="_Toc232926237"/>
      <w:bookmarkStart w:id="349" w:name="_Toc433052111"/>
      <w:r>
        <w:t>Hardware and System Environment</w:t>
      </w:r>
      <w:bookmarkEnd w:id="338"/>
      <w:bookmarkEnd w:id="339"/>
      <w:bookmarkEnd w:id="340"/>
      <w:bookmarkEnd w:id="341"/>
      <w:bookmarkEnd w:id="342"/>
      <w:bookmarkEnd w:id="343"/>
      <w:bookmarkEnd w:id="344"/>
      <w:bookmarkEnd w:id="345"/>
      <w:bookmarkEnd w:id="346"/>
      <w:bookmarkEnd w:id="347"/>
      <w:bookmarkEnd w:id="348"/>
      <w:bookmarkEnd w:id="349"/>
    </w:p>
    <w:p w14:paraId="79C790F5" w14:textId="77777777" w:rsidR="00C51B0C" w:rsidRDefault="00C51B0C" w:rsidP="00C51B0C">
      <w:pPr>
        <w:pStyle w:val="TXTParagraph"/>
        <w:numPr>
          <w:ilvl w:val="0"/>
          <w:numId w:val="6"/>
        </w:numPr>
      </w:pPr>
      <w:r>
        <w:t>Operating System and Utilities Applications</w:t>
      </w:r>
    </w:p>
    <w:p w14:paraId="7810FC57"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3EAD80D4"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21341C29" w14:textId="77777777" w:rsidR="00C51B0C" w:rsidRDefault="00C51B0C" w:rsidP="00C51B0C">
      <w:pPr>
        <w:pStyle w:val="TXTParagraph"/>
        <w:numPr>
          <w:ilvl w:val="0"/>
          <w:numId w:val="6"/>
        </w:numPr>
      </w:pPr>
      <w:r>
        <w:t>Web Server Software</w:t>
      </w:r>
    </w:p>
    <w:p w14:paraId="67290DE2"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2D0691C3" w14:textId="77777777" w:rsidR="00C51B0C" w:rsidRDefault="00C51B0C" w:rsidP="00C51B0C">
      <w:pPr>
        <w:pStyle w:val="TXTParagraph"/>
        <w:numPr>
          <w:ilvl w:val="0"/>
          <w:numId w:val="6"/>
        </w:numPr>
      </w:pPr>
      <w:r>
        <w:t>Editor</w:t>
      </w:r>
    </w:p>
    <w:p w14:paraId="7012A693"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168D5336" w14:textId="77777777" w:rsidR="00C51B0C" w:rsidRDefault="00C51B0C" w:rsidP="00C51B0C">
      <w:pPr>
        <w:pStyle w:val="TXTParagraph"/>
        <w:numPr>
          <w:ilvl w:val="0"/>
          <w:numId w:val="6"/>
        </w:numPr>
      </w:pPr>
      <w:r>
        <w:t>Database Management System (DBMS)</w:t>
      </w:r>
    </w:p>
    <w:p w14:paraId="46BDF132"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7FDAD5F0" w14:textId="77777777" w:rsidR="00C51B0C" w:rsidRDefault="00C51B0C" w:rsidP="00C51B0C">
      <w:pPr>
        <w:pStyle w:val="TXTParagraph"/>
        <w:numPr>
          <w:ilvl w:val="0"/>
          <w:numId w:val="6"/>
        </w:numPr>
      </w:pPr>
      <w:r>
        <w:t>Programming and Scripting Tools</w:t>
      </w:r>
    </w:p>
    <w:p w14:paraId="094E6309"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1F39F3B7"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0D4763BD"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06C9FC3E"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0DDE7AF1"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2B1F2DAB" w14:textId="77777777" w:rsidR="00C51B0C" w:rsidRDefault="00C51B0C" w:rsidP="00C51B0C">
      <w:pPr>
        <w:pStyle w:val="TXTParagraph"/>
        <w:numPr>
          <w:ilvl w:val="0"/>
          <w:numId w:val="6"/>
        </w:numPr>
      </w:pPr>
      <w:r>
        <w:t>Components</w:t>
      </w:r>
    </w:p>
    <w:p w14:paraId="6627C2D9" w14:textId="77777777" w:rsidR="00C51B0C" w:rsidRDefault="00C51B0C" w:rsidP="00C51B0C">
      <w:pPr>
        <w:pStyle w:val="TXTParagraph"/>
        <w:numPr>
          <w:ilvl w:val="1"/>
          <w:numId w:val="6"/>
        </w:numPr>
      </w:pPr>
      <w:r>
        <w:fldChar w:fldCharType="begin"/>
      </w:r>
      <w:r>
        <w:instrText xml:space="preserve"> MACROBUTTON  AcceptAllChangesInDoc "&lt;Hardware/Software Name&gt;" </w:instrText>
      </w:r>
      <w:r>
        <w:fldChar w:fldCharType="end"/>
      </w:r>
      <w:r>
        <w:t xml:space="preserve"> </w:t>
      </w:r>
      <w:r>
        <w:fldChar w:fldCharType="begin"/>
      </w:r>
      <w:r>
        <w:instrText xml:space="preserve"> MACROBUTTON  AcceptAllChangesInDoc "&lt;Utilization Purpose&gt;" </w:instrText>
      </w:r>
      <w:r>
        <w:fldChar w:fldCharType="end"/>
      </w:r>
    </w:p>
    <w:p w14:paraId="1E6AF4D9" w14:textId="77777777" w:rsidR="00C51B0C" w:rsidRDefault="00C51B0C" w:rsidP="003D592C">
      <w:pPr>
        <w:pStyle w:val="Heading2"/>
        <w:numPr>
          <w:ilvl w:val="1"/>
          <w:numId w:val="1"/>
        </w:numPr>
      </w:pPr>
      <w:r>
        <w:br w:type="page"/>
      </w:r>
      <w:bookmarkStart w:id="350" w:name="_Toc165641821"/>
      <w:bookmarkStart w:id="351" w:name="_Toc166388920"/>
      <w:bookmarkStart w:id="352" w:name="_Toc183509393"/>
      <w:bookmarkStart w:id="353" w:name="_Toc183509470"/>
      <w:bookmarkStart w:id="354" w:name="_Toc183534022"/>
      <w:bookmarkStart w:id="355" w:name="_Toc183534251"/>
      <w:bookmarkStart w:id="356" w:name="_Toc232925383"/>
      <w:bookmarkStart w:id="357" w:name="_Toc232925463"/>
      <w:bookmarkStart w:id="358" w:name="_Toc232926023"/>
      <w:bookmarkStart w:id="359" w:name="_Toc232926115"/>
      <w:bookmarkStart w:id="360" w:name="_Toc232926238"/>
      <w:bookmarkStart w:id="361" w:name="_Toc433052112"/>
      <w:r>
        <w:lastRenderedPageBreak/>
        <w:t>Implementation Guide and Technique</w:t>
      </w:r>
      <w:bookmarkEnd w:id="350"/>
      <w:bookmarkEnd w:id="351"/>
      <w:bookmarkEnd w:id="352"/>
      <w:bookmarkEnd w:id="353"/>
      <w:bookmarkEnd w:id="354"/>
      <w:bookmarkEnd w:id="355"/>
      <w:bookmarkEnd w:id="356"/>
      <w:bookmarkEnd w:id="357"/>
      <w:bookmarkEnd w:id="358"/>
      <w:bookmarkEnd w:id="359"/>
      <w:bookmarkEnd w:id="360"/>
      <w:r>
        <w:t>s</w:t>
      </w:r>
      <w:bookmarkEnd w:id="361"/>
    </w:p>
    <w:p w14:paraId="083FDF89" w14:textId="77777777" w:rsidR="00C51B0C" w:rsidRDefault="0004033D" w:rsidP="003D592C">
      <w:pPr>
        <w:pStyle w:val="Heading3"/>
        <w:numPr>
          <w:ilvl w:val="2"/>
          <w:numId w:val="1"/>
        </w:numPr>
      </w:pPr>
      <w:bookmarkStart w:id="362" w:name="_Toc433052113"/>
      <w:r>
        <w:t>&lt;Guide/Technique/Know-how&gt;</w:t>
      </w:r>
      <w:bookmarkEnd w:id="362"/>
    </w:p>
    <w:p w14:paraId="156F2ED0" w14:textId="77777777" w:rsidR="00C51B0C" w:rsidRDefault="00C51B0C" w:rsidP="00C51B0C">
      <w:pPr>
        <w:pStyle w:val="TXTParagraph"/>
      </w:pPr>
      <w:r>
        <w:fldChar w:fldCharType="begin"/>
      </w:r>
      <w:r>
        <w:instrText xml:space="preserve"> MACROBUTTON  AcceptAllChangesInDoc &lt;Description&gt; </w:instrText>
      </w:r>
      <w:r>
        <w:fldChar w:fldCharType="end"/>
      </w:r>
    </w:p>
    <w:p w14:paraId="6563A333" w14:textId="77777777" w:rsidR="00C51B0C" w:rsidRDefault="00C51B0C" w:rsidP="00C51B0C">
      <w:pPr>
        <w:pStyle w:val="TXTParagraph"/>
      </w:pPr>
    </w:p>
    <w:p w14:paraId="3A78B9DD" w14:textId="77777777" w:rsidR="00C51B0C" w:rsidRDefault="00C51B0C" w:rsidP="00C51B0C">
      <w:pPr>
        <w:pStyle w:val="CODETXT"/>
      </w:pPr>
      <w:r>
        <w:fldChar w:fldCharType="begin"/>
      </w:r>
      <w:r>
        <w:instrText xml:space="preserve"> MACROBUTTON  AcceptAllChangesInDoc "&lt;Sample Source Code&gt;" </w:instrText>
      </w:r>
      <w:r>
        <w:fldChar w:fldCharType="end"/>
      </w:r>
    </w:p>
    <w:p w14:paraId="447F2110" w14:textId="77777777" w:rsidR="00C51B0C" w:rsidRPr="006B07FE" w:rsidRDefault="00C51B0C" w:rsidP="00C51B0C">
      <w:pPr>
        <w:pStyle w:val="TXTParagraph"/>
      </w:pPr>
    </w:p>
    <w:p w14:paraId="5C242B1E" w14:textId="77777777" w:rsidR="00C51B0C" w:rsidRDefault="0004033D" w:rsidP="003D592C">
      <w:pPr>
        <w:pStyle w:val="Heading3"/>
        <w:numPr>
          <w:ilvl w:val="2"/>
          <w:numId w:val="1"/>
        </w:numPr>
      </w:pPr>
      <w:bookmarkStart w:id="363" w:name="_Toc433052114"/>
      <w:r>
        <w:t>&lt;</w:t>
      </w:r>
      <w:r w:rsidRPr="0004033D">
        <w:t xml:space="preserve"> </w:t>
      </w:r>
      <w:r>
        <w:t>Guide/Technique/Know-how&gt;</w:t>
      </w:r>
      <w:bookmarkEnd w:id="363"/>
    </w:p>
    <w:p w14:paraId="72970299" w14:textId="77777777" w:rsidR="00C51B0C" w:rsidRDefault="00C51B0C" w:rsidP="00C51B0C">
      <w:pPr>
        <w:pStyle w:val="TXTParagraph"/>
      </w:pPr>
      <w:r>
        <w:fldChar w:fldCharType="begin"/>
      </w:r>
      <w:r>
        <w:instrText xml:space="preserve"> MACROBUTTON  AcceptAllChangesInDoc &lt;Description&gt; </w:instrText>
      </w:r>
      <w:r>
        <w:fldChar w:fldCharType="end"/>
      </w:r>
    </w:p>
    <w:p w14:paraId="264BAC95" w14:textId="77777777" w:rsidR="00C51B0C" w:rsidRDefault="00C51B0C" w:rsidP="00C51B0C">
      <w:pPr>
        <w:pStyle w:val="TXTParagraph"/>
      </w:pPr>
    </w:p>
    <w:p w14:paraId="4028937D" w14:textId="77777777" w:rsidR="00C51B0C" w:rsidRDefault="00C51B0C" w:rsidP="00C51B0C">
      <w:pPr>
        <w:pStyle w:val="CODETXT"/>
      </w:pPr>
      <w:r>
        <w:fldChar w:fldCharType="begin"/>
      </w:r>
      <w:r>
        <w:instrText xml:space="preserve"> MACROBUTTON  AcceptAllChangesInDoc "&lt;Sample Source Code&gt;" </w:instrText>
      </w:r>
      <w:r>
        <w:fldChar w:fldCharType="end"/>
      </w:r>
    </w:p>
    <w:p w14:paraId="6FAF0790" w14:textId="77777777" w:rsidR="00C51B0C" w:rsidRPr="00014BD6" w:rsidRDefault="00C51B0C" w:rsidP="00C51B0C">
      <w:pPr>
        <w:pStyle w:val="TXTParagraph"/>
      </w:pPr>
    </w:p>
    <w:p w14:paraId="28C20165" w14:textId="77777777" w:rsidR="00C51B0C" w:rsidRDefault="00C51B0C" w:rsidP="00C51B0C"/>
    <w:p w14:paraId="35BC50B1" w14:textId="77777777" w:rsidR="00C51B0C" w:rsidRDefault="00C51B0C" w:rsidP="00C51B0C">
      <w:pPr>
        <w:sectPr w:rsidR="00C51B0C" w:rsidSect="00EE3C46">
          <w:headerReference w:type="even" r:id="rId52"/>
          <w:headerReference w:type="default" r:id="rId53"/>
          <w:pgSz w:w="11906" w:h="16838" w:code="9"/>
          <w:pgMar w:top="2126" w:right="1418" w:bottom="1418" w:left="2126" w:header="720" w:footer="720" w:gutter="0"/>
          <w:cols w:space="720"/>
          <w:formProt w:val="0"/>
          <w:docGrid w:linePitch="360"/>
        </w:sectPr>
      </w:pPr>
    </w:p>
    <w:p w14:paraId="14705757" w14:textId="77777777" w:rsidR="00C51B0C" w:rsidRPr="00ED7FDD" w:rsidRDefault="00C51B0C" w:rsidP="00C51B0C">
      <w:pPr>
        <w:pStyle w:val="CHAPNumber"/>
      </w:pPr>
      <w:bookmarkStart w:id="364" w:name="_Toc183509403"/>
      <w:bookmarkStart w:id="365" w:name="_Toc183534261"/>
      <w:bookmarkStart w:id="366" w:name="_Toc232925386"/>
      <w:bookmarkStart w:id="367" w:name="_Toc232925466"/>
      <w:bookmarkStart w:id="368" w:name="_Toc232926118"/>
      <w:bookmarkStart w:id="369" w:name="_Toc232926241"/>
      <w:r w:rsidRPr="00ED7FDD">
        <w:lastRenderedPageBreak/>
        <w:t>CHAPTER</w:t>
      </w:r>
      <w:r>
        <w:t xml:space="preserve"> 5</w:t>
      </w:r>
    </w:p>
    <w:p w14:paraId="34D3718F" w14:textId="77777777" w:rsidR="00C51B0C" w:rsidRDefault="00C51B0C" w:rsidP="003D592C">
      <w:pPr>
        <w:pStyle w:val="Heading1"/>
        <w:numPr>
          <w:ilvl w:val="0"/>
          <w:numId w:val="1"/>
        </w:numPr>
      </w:pPr>
      <w:bookmarkStart w:id="370" w:name="_Toc433052115"/>
      <w:r>
        <w:t>Testing and Evaluation</w:t>
      </w:r>
      <w:bookmarkEnd w:id="370"/>
      <w:r>
        <w:t xml:space="preserve"> </w:t>
      </w:r>
      <w:bookmarkEnd w:id="364"/>
      <w:bookmarkEnd w:id="365"/>
      <w:bookmarkEnd w:id="366"/>
      <w:bookmarkEnd w:id="367"/>
      <w:bookmarkEnd w:id="368"/>
      <w:bookmarkEnd w:id="369"/>
    </w:p>
    <w:p w14:paraId="2EB84355" w14:textId="77777777" w:rsidR="00C51B0C" w:rsidRDefault="00C51B0C" w:rsidP="00C51B0C">
      <w:pPr>
        <w:pStyle w:val="TXTParagraph"/>
      </w:pPr>
      <w:r>
        <w:fldChar w:fldCharType="begin"/>
      </w:r>
      <w:r>
        <w:instrText xml:space="preserve"> MACROBUTTON  AcceptAllChangesInDoc "&lt;Brief Description this Chapter Click to Insert&gt;" </w:instrText>
      </w:r>
      <w:r>
        <w:fldChar w:fldCharType="end"/>
      </w:r>
    </w:p>
    <w:p w14:paraId="6DFBD92F" w14:textId="77777777" w:rsidR="00C51B0C" w:rsidRDefault="00C51B0C" w:rsidP="003D592C">
      <w:pPr>
        <w:pStyle w:val="Heading2"/>
        <w:numPr>
          <w:ilvl w:val="1"/>
          <w:numId w:val="1"/>
        </w:numPr>
      </w:pPr>
      <w:bookmarkStart w:id="371" w:name="_Toc183509404"/>
      <w:bookmarkStart w:id="372" w:name="_Toc183509475"/>
      <w:bookmarkStart w:id="373" w:name="_Toc183534032"/>
      <w:bookmarkStart w:id="374" w:name="_Toc183534262"/>
      <w:bookmarkStart w:id="375" w:name="_Toc232925387"/>
      <w:bookmarkStart w:id="376" w:name="_Toc232925467"/>
      <w:bookmarkStart w:id="377" w:name="_Toc232926026"/>
      <w:bookmarkStart w:id="378" w:name="_Toc232926119"/>
      <w:bookmarkStart w:id="379" w:name="_Toc232926242"/>
      <w:bookmarkStart w:id="380" w:name="_Toc433052116"/>
      <w:r>
        <w:t>Unit Test</w:t>
      </w:r>
      <w:bookmarkEnd w:id="371"/>
      <w:bookmarkEnd w:id="372"/>
      <w:bookmarkEnd w:id="373"/>
      <w:bookmarkEnd w:id="374"/>
      <w:bookmarkEnd w:id="375"/>
      <w:bookmarkEnd w:id="376"/>
      <w:bookmarkEnd w:id="377"/>
      <w:bookmarkEnd w:id="378"/>
      <w:bookmarkEnd w:id="379"/>
      <w:r>
        <w:t>s</w:t>
      </w:r>
      <w:bookmarkEnd w:id="380"/>
    </w:p>
    <w:p w14:paraId="71C7E0F3" w14:textId="77777777" w:rsidR="00C51B0C" w:rsidRDefault="00C51B0C" w:rsidP="00C51B0C">
      <w:pPr>
        <w:pStyle w:val="TXTParagraph"/>
      </w:pPr>
      <w:r>
        <w:t>For the unit tests, we selected some important and critical processes for formal unit testing. The selected processes include:</w:t>
      </w:r>
    </w:p>
    <w:p w14:paraId="1C0DB44E" w14:textId="77777777" w:rsidR="00C51B0C" w:rsidRPr="00F255D8" w:rsidRDefault="00C51B0C">
      <w:pPr>
        <w:pStyle w:val="TXTParagraph"/>
        <w:numPr>
          <w:ilvl w:val="0"/>
          <w:numId w:val="14"/>
        </w:numPr>
      </w:pPr>
      <w:r>
        <w:fldChar w:fldCharType="begin"/>
      </w:r>
      <w:r>
        <w:instrText xml:space="preserve"> MACROBUTTON  AcceptAllChangesInDoc "&lt;Process Number&gt;" </w:instrText>
      </w:r>
      <w:r>
        <w:fldChar w:fldCharType="end"/>
      </w:r>
      <w:r>
        <w:t xml:space="preserve"> </w:t>
      </w:r>
      <w:r>
        <w:fldChar w:fldCharType="begin"/>
      </w:r>
      <w:r>
        <w:instrText xml:space="preserve"> MACROBUTTON  AcceptAllChangesInDoc "&lt;Process Name&gt;" </w:instrText>
      </w:r>
      <w:r>
        <w:fldChar w:fldCharType="end"/>
      </w:r>
    </w:p>
    <w:p w14:paraId="54CAC8B6" w14:textId="77777777" w:rsidR="00C51B0C" w:rsidRPr="00F255D8" w:rsidRDefault="00C51B0C">
      <w:pPr>
        <w:pStyle w:val="TXTParagraph"/>
        <w:numPr>
          <w:ilvl w:val="0"/>
          <w:numId w:val="14"/>
        </w:numPr>
      </w:pPr>
      <w:r>
        <w:fldChar w:fldCharType="begin"/>
      </w:r>
      <w:r>
        <w:instrText xml:space="preserve"> MACROBUTTON  AcceptAllChangesInDoc "&lt;Process Number&gt;" </w:instrText>
      </w:r>
      <w:r>
        <w:fldChar w:fldCharType="end"/>
      </w:r>
      <w:r>
        <w:t xml:space="preserve"> </w:t>
      </w:r>
      <w:r>
        <w:fldChar w:fldCharType="begin"/>
      </w:r>
      <w:r>
        <w:instrText xml:space="preserve"> MACROBUTTON  AcceptAllChangesInDoc "&lt;Process Name&gt;" </w:instrText>
      </w:r>
      <w:r>
        <w:fldChar w:fldCharType="end"/>
      </w:r>
    </w:p>
    <w:p w14:paraId="0282C6B0" w14:textId="77777777" w:rsidR="00C51B0C" w:rsidRPr="00F255D8" w:rsidRDefault="00C51B0C">
      <w:pPr>
        <w:pStyle w:val="TXTParagraph"/>
        <w:numPr>
          <w:ilvl w:val="0"/>
          <w:numId w:val="14"/>
        </w:numPr>
      </w:pPr>
      <w:r>
        <w:fldChar w:fldCharType="begin"/>
      </w:r>
      <w:r>
        <w:instrText xml:space="preserve"> MACROBUTTON  AcceptAllChangesInDoc "&lt;Process Number&gt;" </w:instrText>
      </w:r>
      <w:r>
        <w:fldChar w:fldCharType="end"/>
      </w:r>
      <w:r>
        <w:t xml:space="preserve"> </w:t>
      </w:r>
      <w:r>
        <w:fldChar w:fldCharType="begin"/>
      </w:r>
      <w:r>
        <w:instrText xml:space="preserve"> MACROBUTTON  AcceptAllChangesInDoc "&lt;Process Name&gt;" </w:instrText>
      </w:r>
      <w:r>
        <w:fldChar w:fldCharType="end"/>
      </w:r>
    </w:p>
    <w:p w14:paraId="6E0CF5DF" w14:textId="77777777" w:rsidR="00C51B0C" w:rsidRDefault="00C51B0C" w:rsidP="003D592C">
      <w:pPr>
        <w:pStyle w:val="Heading3"/>
        <w:numPr>
          <w:ilvl w:val="2"/>
          <w:numId w:val="1"/>
        </w:numPr>
      </w:pPr>
      <w:bookmarkStart w:id="381" w:name="_Toc183509405"/>
      <w:bookmarkStart w:id="382" w:name="_Toc183509476"/>
      <w:bookmarkStart w:id="383" w:name="_Toc183534033"/>
      <w:bookmarkStart w:id="384" w:name="_Toc183534263"/>
      <w:bookmarkStart w:id="385" w:name="_Toc232925388"/>
      <w:bookmarkStart w:id="386" w:name="_Toc232925468"/>
      <w:bookmarkStart w:id="387" w:name="_Toc232926027"/>
      <w:bookmarkStart w:id="388" w:name="_Toc232926120"/>
      <w:bookmarkStart w:id="389" w:name="_Toc232926243"/>
      <w:bookmarkStart w:id="390" w:name="_Toc433052117"/>
      <w:r>
        <w:t xml:space="preserve">Test Performed on </w:t>
      </w:r>
      <w:bookmarkEnd w:id="381"/>
      <w:bookmarkEnd w:id="382"/>
      <w:bookmarkEnd w:id="383"/>
      <w:bookmarkEnd w:id="384"/>
      <w:r w:rsidR="0004033D">
        <w:t>&lt;Process Number&gt; &lt;Process Name&gt;</w:t>
      </w:r>
      <w:bookmarkEnd w:id="385"/>
      <w:bookmarkEnd w:id="386"/>
      <w:bookmarkEnd w:id="387"/>
      <w:bookmarkEnd w:id="388"/>
      <w:bookmarkEnd w:id="389"/>
      <w:bookmarkEnd w:id="390"/>
    </w:p>
    <w:p w14:paraId="0241651A" w14:textId="77777777" w:rsidR="00C51B0C" w:rsidRPr="00081E15" w:rsidRDefault="00C51B0C" w:rsidP="00C51B0C">
      <w:pPr>
        <w:pStyle w:val="Caption"/>
        <w:rPr>
          <w:b w:val="0"/>
          <w:bCs w:val="0"/>
          <w:sz w:val="24"/>
          <w:szCs w:val="24"/>
        </w:rPr>
      </w:pPr>
      <w:bookmarkStart w:id="391" w:name="_Toc433051542"/>
      <w:r w:rsidRPr="00081E15">
        <w:rPr>
          <w:b w:val="0"/>
          <w:bCs w:val="0"/>
          <w:sz w:val="24"/>
          <w:szCs w:val="24"/>
        </w:rPr>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5</w:t>
      </w:r>
      <w:r>
        <w:rPr>
          <w:b w:val="0"/>
          <w:bCs w:val="0"/>
          <w:sz w:val="24"/>
          <w:szCs w:val="24"/>
        </w:rPr>
        <w:fldChar w:fldCharType="end"/>
      </w:r>
      <w:r w:rsidR="00FF42F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1</w:t>
      </w:r>
      <w:r>
        <w:rPr>
          <w:b w:val="0"/>
          <w:bCs w:val="0"/>
          <w:sz w:val="24"/>
          <w:szCs w:val="24"/>
        </w:rPr>
        <w:fldChar w:fldCharType="end"/>
      </w:r>
      <w:r w:rsidRPr="00081E15">
        <w:rPr>
          <w:b w:val="0"/>
          <w:bCs w:val="0"/>
          <w:sz w:val="24"/>
          <w:szCs w:val="24"/>
        </w:rPr>
        <w:t xml:space="preserve">: </w:t>
      </w:r>
      <w:bookmarkStart w:id="392" w:name="Text4"/>
      <w:r w:rsidRPr="00081E15">
        <w:rPr>
          <w:b w:val="0"/>
          <w:bCs w:val="0"/>
          <w:sz w:val="24"/>
          <w:szCs w:val="24"/>
        </w:rPr>
        <w:fldChar w:fldCharType="begin">
          <w:ffData>
            <w:name w:val="Text4"/>
            <w:enabled/>
            <w:calcOnExit w:val="0"/>
            <w:textInput>
              <w:default w:val="&lt;Test Name&gt;"/>
            </w:textInput>
          </w:ffData>
        </w:fldChar>
      </w:r>
      <w:r w:rsidRPr="00081E15">
        <w:rPr>
          <w:b w:val="0"/>
          <w:bCs w:val="0"/>
          <w:sz w:val="24"/>
          <w:szCs w:val="24"/>
        </w:rPr>
        <w:instrText xml:space="preserve"> FORMTEXT </w:instrText>
      </w:r>
      <w:r w:rsidRPr="00081E15">
        <w:rPr>
          <w:b w:val="0"/>
          <w:bCs w:val="0"/>
          <w:sz w:val="24"/>
          <w:szCs w:val="24"/>
        </w:rPr>
      </w:r>
      <w:r w:rsidRPr="00081E15">
        <w:rPr>
          <w:b w:val="0"/>
          <w:bCs w:val="0"/>
          <w:sz w:val="24"/>
          <w:szCs w:val="24"/>
        </w:rPr>
        <w:fldChar w:fldCharType="separate"/>
      </w:r>
      <w:r w:rsidRPr="00081E15">
        <w:rPr>
          <w:b w:val="0"/>
          <w:bCs w:val="0"/>
          <w:noProof/>
          <w:sz w:val="24"/>
          <w:szCs w:val="24"/>
        </w:rPr>
        <w:t>&lt;Test Name&gt;</w:t>
      </w:r>
      <w:bookmarkEnd w:id="391"/>
      <w:r w:rsidRPr="00081E15">
        <w:rPr>
          <w:b w:val="0"/>
          <w:bCs w:val="0"/>
          <w:sz w:val="24"/>
          <w:szCs w:val="24"/>
        </w:rPr>
        <w:fldChar w:fldCharType="end"/>
      </w:r>
      <w:bookmarkEnd w:id="392"/>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3124"/>
        <w:gridCol w:w="3589"/>
        <w:gridCol w:w="1619"/>
      </w:tblGrid>
      <w:tr w:rsidR="00C51B0C" w:rsidRPr="00E96579" w14:paraId="1A3AD34C" w14:textId="77777777" w:rsidTr="00B83F63">
        <w:trPr>
          <w:cantSplit/>
        </w:trPr>
        <w:tc>
          <w:tcPr>
            <w:tcW w:w="3204" w:type="dxa"/>
            <w:tcBorders>
              <w:top w:val="single" w:sz="12" w:space="0" w:color="auto"/>
              <w:bottom w:val="single" w:sz="12" w:space="0" w:color="auto"/>
            </w:tcBorders>
            <w:shd w:val="clear" w:color="auto" w:fill="999999"/>
            <w:vAlign w:val="center"/>
          </w:tcPr>
          <w:p w14:paraId="21D04F05" w14:textId="77777777" w:rsidR="00C51B0C" w:rsidRPr="009978EA" w:rsidRDefault="00C51B0C" w:rsidP="00DB77EA">
            <w:pPr>
              <w:pStyle w:val="DECWhiteBoldCenter"/>
              <w:spacing w:after="0"/>
            </w:pPr>
            <w:r w:rsidRPr="009978EA">
              <w:t>Operation Performed</w:t>
            </w:r>
          </w:p>
        </w:tc>
        <w:tc>
          <w:tcPr>
            <w:tcW w:w="3732" w:type="dxa"/>
            <w:tcBorders>
              <w:top w:val="single" w:sz="12" w:space="0" w:color="auto"/>
              <w:bottom w:val="single" w:sz="12" w:space="0" w:color="auto"/>
            </w:tcBorders>
            <w:shd w:val="clear" w:color="auto" w:fill="999999"/>
            <w:vAlign w:val="center"/>
          </w:tcPr>
          <w:p w14:paraId="4F742B9D" w14:textId="77777777" w:rsidR="00C51B0C" w:rsidRPr="009978EA" w:rsidRDefault="00C51B0C" w:rsidP="00DB77EA">
            <w:pPr>
              <w:pStyle w:val="DECWhiteBoldCenter"/>
              <w:spacing w:after="0"/>
            </w:pPr>
            <w:r w:rsidRPr="009978EA">
              <w:t>Condition Tested</w:t>
            </w:r>
          </w:p>
        </w:tc>
        <w:tc>
          <w:tcPr>
            <w:tcW w:w="1642" w:type="dxa"/>
            <w:tcBorders>
              <w:top w:val="single" w:sz="12" w:space="0" w:color="auto"/>
              <w:bottom w:val="single" w:sz="12" w:space="0" w:color="auto"/>
            </w:tcBorders>
            <w:shd w:val="clear" w:color="auto" w:fill="999999"/>
            <w:vAlign w:val="center"/>
          </w:tcPr>
          <w:p w14:paraId="36BA0ABD" w14:textId="77777777" w:rsidR="00C51B0C" w:rsidRPr="009978EA" w:rsidRDefault="00C51B0C" w:rsidP="00DB77EA">
            <w:pPr>
              <w:pStyle w:val="DECWhiteBoldCenter"/>
              <w:spacing w:after="0"/>
            </w:pPr>
            <w:r w:rsidRPr="009978EA">
              <w:t>Actual Result</w:t>
            </w:r>
          </w:p>
        </w:tc>
      </w:tr>
      <w:tr w:rsidR="00C51B0C" w14:paraId="6BA23CD0" w14:textId="77777777" w:rsidTr="00B83F63">
        <w:trPr>
          <w:cantSplit/>
        </w:trPr>
        <w:tc>
          <w:tcPr>
            <w:tcW w:w="3204" w:type="dxa"/>
            <w:tcBorders>
              <w:top w:val="single" w:sz="12" w:space="0" w:color="auto"/>
              <w:bottom w:val="single" w:sz="4" w:space="0" w:color="auto"/>
            </w:tcBorders>
          </w:tcPr>
          <w:p w14:paraId="5DC8CDE5"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32" w:type="dxa"/>
            <w:tcBorders>
              <w:top w:val="single" w:sz="12" w:space="0" w:color="auto"/>
              <w:bottom w:val="single" w:sz="4" w:space="0" w:color="auto"/>
            </w:tcBorders>
          </w:tcPr>
          <w:p w14:paraId="7B8FA85F"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42" w:type="dxa"/>
            <w:tcBorders>
              <w:top w:val="single" w:sz="12" w:space="0" w:color="auto"/>
              <w:bottom w:val="single" w:sz="4" w:space="0" w:color="auto"/>
            </w:tcBorders>
          </w:tcPr>
          <w:p w14:paraId="513B511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r w:rsidR="00C51B0C" w14:paraId="4988E9C4" w14:textId="77777777" w:rsidTr="00B83F63">
        <w:trPr>
          <w:cantSplit/>
        </w:trPr>
        <w:tc>
          <w:tcPr>
            <w:tcW w:w="3204" w:type="dxa"/>
            <w:tcBorders>
              <w:top w:val="single" w:sz="4" w:space="0" w:color="auto"/>
            </w:tcBorders>
          </w:tcPr>
          <w:p w14:paraId="4A03DB8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32" w:type="dxa"/>
            <w:tcBorders>
              <w:top w:val="single" w:sz="4" w:space="0" w:color="auto"/>
            </w:tcBorders>
          </w:tcPr>
          <w:p w14:paraId="11093CC9"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42" w:type="dxa"/>
            <w:tcBorders>
              <w:top w:val="single" w:sz="4" w:space="0" w:color="auto"/>
            </w:tcBorders>
          </w:tcPr>
          <w:p w14:paraId="2A6D98BA"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r w:rsidR="00C51B0C" w14:paraId="57CCD4C8" w14:textId="77777777" w:rsidTr="00B83F63">
        <w:trPr>
          <w:cantSplit/>
        </w:trPr>
        <w:tc>
          <w:tcPr>
            <w:tcW w:w="3204" w:type="dxa"/>
            <w:tcBorders>
              <w:bottom w:val="single" w:sz="4" w:space="0" w:color="auto"/>
            </w:tcBorders>
          </w:tcPr>
          <w:p w14:paraId="247CE802"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32" w:type="dxa"/>
            <w:tcBorders>
              <w:bottom w:val="single" w:sz="4" w:space="0" w:color="auto"/>
            </w:tcBorders>
          </w:tcPr>
          <w:p w14:paraId="66DD6C77"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42" w:type="dxa"/>
            <w:tcBorders>
              <w:bottom w:val="single" w:sz="4" w:space="0" w:color="auto"/>
            </w:tcBorders>
          </w:tcPr>
          <w:p w14:paraId="579705F8"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r w:rsidR="00C51B0C" w14:paraId="2858A015" w14:textId="77777777" w:rsidTr="00DB77EA">
        <w:trPr>
          <w:cantSplit/>
        </w:trPr>
        <w:tc>
          <w:tcPr>
            <w:tcW w:w="3204" w:type="dxa"/>
            <w:tcBorders>
              <w:top w:val="single" w:sz="4" w:space="0" w:color="auto"/>
              <w:bottom w:val="single" w:sz="4" w:space="0" w:color="auto"/>
            </w:tcBorders>
          </w:tcPr>
          <w:p w14:paraId="680BE6C1"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32" w:type="dxa"/>
            <w:tcBorders>
              <w:top w:val="single" w:sz="4" w:space="0" w:color="auto"/>
              <w:bottom w:val="single" w:sz="4" w:space="0" w:color="auto"/>
            </w:tcBorders>
          </w:tcPr>
          <w:p w14:paraId="2BA05BBF"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42" w:type="dxa"/>
            <w:tcBorders>
              <w:top w:val="single" w:sz="4" w:space="0" w:color="auto"/>
              <w:bottom w:val="single" w:sz="4" w:space="0" w:color="auto"/>
            </w:tcBorders>
          </w:tcPr>
          <w:p w14:paraId="41EC7BD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r w:rsidR="00C51B0C" w14:paraId="40E66B02" w14:textId="77777777" w:rsidTr="00DB77EA">
        <w:trPr>
          <w:cantSplit/>
        </w:trPr>
        <w:tc>
          <w:tcPr>
            <w:tcW w:w="3204" w:type="dxa"/>
            <w:tcBorders>
              <w:top w:val="single" w:sz="4" w:space="0" w:color="auto"/>
              <w:bottom w:val="single" w:sz="12" w:space="0" w:color="auto"/>
            </w:tcBorders>
          </w:tcPr>
          <w:p w14:paraId="6B021473"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32" w:type="dxa"/>
            <w:tcBorders>
              <w:top w:val="single" w:sz="4" w:space="0" w:color="auto"/>
              <w:bottom w:val="single" w:sz="12" w:space="0" w:color="auto"/>
            </w:tcBorders>
          </w:tcPr>
          <w:p w14:paraId="49D78347"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42" w:type="dxa"/>
            <w:tcBorders>
              <w:top w:val="single" w:sz="4" w:space="0" w:color="auto"/>
              <w:bottom w:val="single" w:sz="12" w:space="0" w:color="auto"/>
            </w:tcBorders>
          </w:tcPr>
          <w:p w14:paraId="6BD40C3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bl>
    <w:p w14:paraId="62A40677" w14:textId="77777777" w:rsidR="00C51B0C" w:rsidRPr="00484558" w:rsidRDefault="00C51B0C" w:rsidP="00C51B0C"/>
    <w:p w14:paraId="4998DBCC" w14:textId="77777777" w:rsidR="00C51B0C" w:rsidRDefault="00C51B0C" w:rsidP="003D592C">
      <w:pPr>
        <w:pStyle w:val="Heading3"/>
        <w:numPr>
          <w:ilvl w:val="2"/>
          <w:numId w:val="1"/>
        </w:numPr>
      </w:pPr>
      <w:bookmarkStart w:id="393" w:name="_Toc183509406"/>
      <w:bookmarkStart w:id="394" w:name="_Toc183509477"/>
      <w:bookmarkStart w:id="395" w:name="_Toc183534034"/>
      <w:bookmarkStart w:id="396" w:name="_Toc183534264"/>
      <w:bookmarkStart w:id="397" w:name="_Toc232925389"/>
      <w:bookmarkStart w:id="398" w:name="_Toc232925469"/>
      <w:bookmarkStart w:id="399" w:name="_Toc232926028"/>
      <w:bookmarkStart w:id="400" w:name="_Toc232926121"/>
      <w:bookmarkStart w:id="401" w:name="_Toc232926244"/>
      <w:bookmarkStart w:id="402" w:name="_Toc433052118"/>
      <w:r>
        <w:t xml:space="preserve">Test Performed on </w:t>
      </w:r>
      <w:bookmarkEnd w:id="393"/>
      <w:bookmarkEnd w:id="394"/>
      <w:bookmarkEnd w:id="395"/>
      <w:bookmarkEnd w:id="396"/>
      <w:bookmarkEnd w:id="397"/>
      <w:bookmarkEnd w:id="398"/>
      <w:bookmarkEnd w:id="399"/>
      <w:bookmarkEnd w:id="400"/>
      <w:bookmarkEnd w:id="401"/>
      <w:r w:rsidR="0004033D">
        <w:t>&lt;Process Number&gt; &lt;Process Name&gt;</w:t>
      </w:r>
      <w:bookmarkEnd w:id="402"/>
    </w:p>
    <w:p w14:paraId="0834EF6A" w14:textId="77777777" w:rsidR="00C51B0C" w:rsidRPr="00081E15" w:rsidRDefault="00C51B0C" w:rsidP="00C51B0C">
      <w:pPr>
        <w:pStyle w:val="Caption"/>
        <w:rPr>
          <w:b w:val="0"/>
          <w:bCs w:val="0"/>
          <w:sz w:val="24"/>
          <w:szCs w:val="24"/>
        </w:rPr>
      </w:pPr>
      <w:bookmarkStart w:id="403" w:name="_Toc433051543"/>
      <w:r w:rsidRPr="00081E15">
        <w:rPr>
          <w:b w:val="0"/>
          <w:bCs w:val="0"/>
          <w:sz w:val="24"/>
          <w:szCs w:val="24"/>
        </w:rPr>
        <w:t xml:space="preserve">Table </w:t>
      </w:r>
      <w:r>
        <w:rPr>
          <w:b w:val="0"/>
          <w:bCs w:val="0"/>
          <w:sz w:val="24"/>
          <w:szCs w:val="24"/>
        </w:rPr>
        <w:fldChar w:fldCharType="begin"/>
      </w:r>
      <w:r>
        <w:rPr>
          <w:b w:val="0"/>
          <w:bCs w:val="0"/>
          <w:sz w:val="24"/>
          <w:szCs w:val="24"/>
        </w:rPr>
        <w:instrText xml:space="preserve"> STYLEREF 1 \s </w:instrText>
      </w:r>
      <w:r>
        <w:rPr>
          <w:b w:val="0"/>
          <w:bCs w:val="0"/>
          <w:sz w:val="24"/>
          <w:szCs w:val="24"/>
        </w:rPr>
        <w:fldChar w:fldCharType="separate"/>
      </w:r>
      <w:r w:rsidR="0025242A">
        <w:rPr>
          <w:b w:val="0"/>
          <w:bCs w:val="0"/>
          <w:noProof/>
          <w:sz w:val="24"/>
          <w:szCs w:val="24"/>
        </w:rPr>
        <w:t>5</w:t>
      </w:r>
      <w:r>
        <w:rPr>
          <w:b w:val="0"/>
          <w:bCs w:val="0"/>
          <w:sz w:val="24"/>
          <w:szCs w:val="24"/>
        </w:rPr>
        <w:fldChar w:fldCharType="end"/>
      </w:r>
      <w:r w:rsidR="00FF42FC">
        <w:rPr>
          <w:b w:val="0"/>
          <w:bCs w:val="0"/>
          <w:sz w:val="24"/>
          <w:szCs w:val="24"/>
        </w:rPr>
        <w:t>.</w:t>
      </w:r>
      <w:r>
        <w:rPr>
          <w:b w:val="0"/>
          <w:bCs w:val="0"/>
          <w:sz w:val="24"/>
          <w:szCs w:val="24"/>
        </w:rPr>
        <w:fldChar w:fldCharType="begin"/>
      </w:r>
      <w:r>
        <w:rPr>
          <w:b w:val="0"/>
          <w:bCs w:val="0"/>
          <w:sz w:val="24"/>
          <w:szCs w:val="24"/>
        </w:rPr>
        <w:instrText xml:space="preserve"> SEQ Table \* ARABIC \s 1 </w:instrText>
      </w:r>
      <w:r>
        <w:rPr>
          <w:b w:val="0"/>
          <w:bCs w:val="0"/>
          <w:sz w:val="24"/>
          <w:szCs w:val="24"/>
        </w:rPr>
        <w:fldChar w:fldCharType="separate"/>
      </w:r>
      <w:r w:rsidR="0025242A">
        <w:rPr>
          <w:b w:val="0"/>
          <w:bCs w:val="0"/>
          <w:noProof/>
          <w:sz w:val="24"/>
          <w:szCs w:val="24"/>
        </w:rPr>
        <w:t>2</w:t>
      </w:r>
      <w:r>
        <w:rPr>
          <w:b w:val="0"/>
          <w:bCs w:val="0"/>
          <w:sz w:val="24"/>
          <w:szCs w:val="24"/>
        </w:rPr>
        <w:fldChar w:fldCharType="end"/>
      </w:r>
      <w:r w:rsidRPr="00081E15">
        <w:rPr>
          <w:b w:val="0"/>
          <w:bCs w:val="0"/>
          <w:sz w:val="24"/>
          <w:szCs w:val="24"/>
        </w:rPr>
        <w:t xml:space="preserve">: </w:t>
      </w:r>
      <w:r w:rsidRPr="00081E15">
        <w:rPr>
          <w:b w:val="0"/>
          <w:bCs w:val="0"/>
          <w:sz w:val="24"/>
          <w:szCs w:val="24"/>
        </w:rPr>
        <w:fldChar w:fldCharType="begin">
          <w:ffData>
            <w:name w:val="Text4"/>
            <w:enabled/>
            <w:calcOnExit w:val="0"/>
            <w:textInput>
              <w:default w:val="&lt;Test Name&gt;"/>
            </w:textInput>
          </w:ffData>
        </w:fldChar>
      </w:r>
      <w:r w:rsidRPr="00081E15">
        <w:rPr>
          <w:b w:val="0"/>
          <w:bCs w:val="0"/>
          <w:sz w:val="24"/>
          <w:szCs w:val="24"/>
        </w:rPr>
        <w:instrText xml:space="preserve"> FORMTEXT </w:instrText>
      </w:r>
      <w:r w:rsidRPr="00081E15">
        <w:rPr>
          <w:b w:val="0"/>
          <w:bCs w:val="0"/>
          <w:sz w:val="24"/>
          <w:szCs w:val="24"/>
        </w:rPr>
      </w:r>
      <w:r w:rsidRPr="00081E15">
        <w:rPr>
          <w:b w:val="0"/>
          <w:bCs w:val="0"/>
          <w:sz w:val="24"/>
          <w:szCs w:val="24"/>
        </w:rPr>
        <w:fldChar w:fldCharType="separate"/>
      </w:r>
      <w:r w:rsidRPr="00081E15">
        <w:rPr>
          <w:b w:val="0"/>
          <w:bCs w:val="0"/>
          <w:noProof/>
          <w:sz w:val="24"/>
          <w:szCs w:val="24"/>
        </w:rPr>
        <w:t>&lt;Test Name&gt;</w:t>
      </w:r>
      <w:bookmarkEnd w:id="403"/>
      <w:r w:rsidRPr="00081E15">
        <w:rPr>
          <w:b w:val="0"/>
          <w:bCs w:val="0"/>
          <w:sz w:val="24"/>
          <w:szCs w:val="24"/>
        </w:rPr>
        <w:fldChar w:fldCharType="end"/>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3124"/>
        <w:gridCol w:w="3600"/>
        <w:gridCol w:w="1608"/>
      </w:tblGrid>
      <w:tr w:rsidR="00C51B0C" w:rsidRPr="00E96579" w14:paraId="47AE4521" w14:textId="77777777" w:rsidTr="00B83F63">
        <w:trPr>
          <w:cantSplit/>
        </w:trPr>
        <w:tc>
          <w:tcPr>
            <w:tcW w:w="3204" w:type="dxa"/>
            <w:tcBorders>
              <w:top w:val="single" w:sz="12" w:space="0" w:color="auto"/>
              <w:bottom w:val="single" w:sz="12" w:space="0" w:color="auto"/>
            </w:tcBorders>
            <w:shd w:val="clear" w:color="auto" w:fill="999999"/>
            <w:vAlign w:val="center"/>
          </w:tcPr>
          <w:p w14:paraId="71D161DD" w14:textId="77777777" w:rsidR="00C51B0C" w:rsidRPr="009978EA" w:rsidRDefault="00C51B0C" w:rsidP="00DB77EA">
            <w:pPr>
              <w:pStyle w:val="DECWhiteBoldCenter"/>
              <w:spacing w:after="0"/>
            </w:pPr>
            <w:r w:rsidRPr="009978EA">
              <w:t>Operation Performed</w:t>
            </w:r>
          </w:p>
        </w:tc>
        <w:tc>
          <w:tcPr>
            <w:tcW w:w="3744" w:type="dxa"/>
            <w:tcBorders>
              <w:top w:val="single" w:sz="12" w:space="0" w:color="auto"/>
              <w:bottom w:val="single" w:sz="12" w:space="0" w:color="auto"/>
            </w:tcBorders>
            <w:shd w:val="clear" w:color="auto" w:fill="999999"/>
            <w:vAlign w:val="center"/>
          </w:tcPr>
          <w:p w14:paraId="08A44982" w14:textId="77777777" w:rsidR="00C51B0C" w:rsidRPr="009978EA" w:rsidRDefault="00C51B0C" w:rsidP="00DB77EA">
            <w:pPr>
              <w:pStyle w:val="DECWhiteBoldCenter"/>
              <w:spacing w:after="0"/>
            </w:pPr>
            <w:r w:rsidRPr="009978EA">
              <w:t>Condition Tested</w:t>
            </w:r>
          </w:p>
        </w:tc>
        <w:tc>
          <w:tcPr>
            <w:tcW w:w="1630" w:type="dxa"/>
            <w:tcBorders>
              <w:top w:val="single" w:sz="12" w:space="0" w:color="auto"/>
              <w:bottom w:val="single" w:sz="12" w:space="0" w:color="auto"/>
            </w:tcBorders>
            <w:shd w:val="clear" w:color="auto" w:fill="999999"/>
            <w:vAlign w:val="center"/>
          </w:tcPr>
          <w:p w14:paraId="21A4BB33" w14:textId="77777777" w:rsidR="00C51B0C" w:rsidRPr="009978EA" w:rsidRDefault="00C51B0C" w:rsidP="00DB77EA">
            <w:pPr>
              <w:pStyle w:val="DECWhiteBoldCenter"/>
              <w:spacing w:after="0"/>
            </w:pPr>
            <w:r w:rsidRPr="009978EA">
              <w:t>Actual Result</w:t>
            </w:r>
          </w:p>
        </w:tc>
      </w:tr>
      <w:tr w:rsidR="00C51B0C" w14:paraId="1718A54B" w14:textId="77777777" w:rsidTr="00B83F63">
        <w:trPr>
          <w:cantSplit/>
        </w:trPr>
        <w:tc>
          <w:tcPr>
            <w:tcW w:w="3204" w:type="dxa"/>
            <w:tcBorders>
              <w:top w:val="single" w:sz="4" w:space="0" w:color="auto"/>
            </w:tcBorders>
          </w:tcPr>
          <w:p w14:paraId="039EE646"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44" w:type="dxa"/>
            <w:tcBorders>
              <w:top w:val="single" w:sz="4" w:space="0" w:color="auto"/>
            </w:tcBorders>
          </w:tcPr>
          <w:p w14:paraId="01F4B266"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30" w:type="dxa"/>
            <w:tcBorders>
              <w:top w:val="single" w:sz="4" w:space="0" w:color="auto"/>
            </w:tcBorders>
          </w:tcPr>
          <w:p w14:paraId="236C918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r w:rsidR="00C51B0C" w14:paraId="70590181" w14:textId="77777777" w:rsidTr="00B83F63">
        <w:trPr>
          <w:cantSplit/>
        </w:trPr>
        <w:tc>
          <w:tcPr>
            <w:tcW w:w="3204" w:type="dxa"/>
          </w:tcPr>
          <w:p w14:paraId="2789FB46"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44" w:type="dxa"/>
          </w:tcPr>
          <w:p w14:paraId="73797BC7"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30" w:type="dxa"/>
          </w:tcPr>
          <w:p w14:paraId="168E68D9"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r w:rsidR="00C51B0C" w14:paraId="0817A208" w14:textId="77777777" w:rsidTr="00DB77EA">
        <w:trPr>
          <w:cantSplit/>
        </w:trPr>
        <w:tc>
          <w:tcPr>
            <w:tcW w:w="3204" w:type="dxa"/>
            <w:tcBorders>
              <w:bottom w:val="single" w:sz="4" w:space="0" w:color="auto"/>
            </w:tcBorders>
          </w:tcPr>
          <w:p w14:paraId="219BA64E"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44" w:type="dxa"/>
            <w:tcBorders>
              <w:bottom w:val="single" w:sz="4" w:space="0" w:color="auto"/>
            </w:tcBorders>
          </w:tcPr>
          <w:p w14:paraId="6B47BC4D"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30" w:type="dxa"/>
            <w:tcBorders>
              <w:bottom w:val="single" w:sz="4" w:space="0" w:color="auto"/>
            </w:tcBorders>
          </w:tcPr>
          <w:p w14:paraId="3A0FB821"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r w:rsidR="00C51B0C" w14:paraId="63F729EB" w14:textId="77777777" w:rsidTr="00DB77EA">
        <w:trPr>
          <w:cantSplit/>
        </w:trPr>
        <w:tc>
          <w:tcPr>
            <w:tcW w:w="3204" w:type="dxa"/>
            <w:tcBorders>
              <w:top w:val="single" w:sz="4" w:space="0" w:color="auto"/>
              <w:bottom w:val="single" w:sz="12" w:space="0" w:color="auto"/>
            </w:tcBorders>
          </w:tcPr>
          <w:p w14:paraId="0DAFD0CB" w14:textId="77777777" w:rsidR="00C51B0C" w:rsidRPr="00E96579" w:rsidRDefault="00C51B0C" w:rsidP="00DB77EA">
            <w:pPr>
              <w:rPr>
                <w:rFonts w:eastAsia="SimSun"/>
              </w:rPr>
            </w:pPr>
            <w:r w:rsidRPr="00E96579">
              <w:rPr>
                <w:rFonts w:eastAsia="SimSun"/>
              </w:rPr>
              <w:lastRenderedPageBreak/>
              <w:fldChar w:fldCharType="begin"/>
            </w:r>
            <w:r w:rsidRPr="00E96579">
              <w:rPr>
                <w:rFonts w:eastAsia="SimSun"/>
              </w:rPr>
              <w:instrText xml:space="preserve"> MACROBUTTON  AcceptAllChangesInDoc "&lt;Operation Tested&gt;" </w:instrText>
            </w:r>
            <w:r w:rsidRPr="00E96579">
              <w:rPr>
                <w:rFonts w:eastAsia="SimSun"/>
              </w:rPr>
              <w:fldChar w:fldCharType="end"/>
            </w:r>
          </w:p>
        </w:tc>
        <w:tc>
          <w:tcPr>
            <w:tcW w:w="3744" w:type="dxa"/>
            <w:tcBorders>
              <w:top w:val="single" w:sz="4" w:space="0" w:color="auto"/>
              <w:bottom w:val="single" w:sz="12" w:space="0" w:color="auto"/>
            </w:tcBorders>
          </w:tcPr>
          <w:p w14:paraId="2CE9C4F4"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"&lt;Expected Result&gt;" </w:instrText>
            </w:r>
            <w:r w:rsidRPr="00E96579">
              <w:rPr>
                <w:rFonts w:eastAsia="SimSun"/>
              </w:rPr>
              <w:fldChar w:fldCharType="end"/>
            </w:r>
          </w:p>
        </w:tc>
        <w:tc>
          <w:tcPr>
            <w:tcW w:w="1630" w:type="dxa"/>
            <w:tcBorders>
              <w:top w:val="single" w:sz="4" w:space="0" w:color="auto"/>
              <w:bottom w:val="single" w:sz="12" w:space="0" w:color="auto"/>
            </w:tcBorders>
          </w:tcPr>
          <w:p w14:paraId="1F3589E0" w14:textId="77777777" w:rsidR="00C51B0C" w:rsidRPr="00E96579" w:rsidRDefault="00C51B0C" w:rsidP="00DB77EA">
            <w:pPr>
              <w:rPr>
                <w:rFonts w:eastAsia="SimSun"/>
              </w:rPr>
            </w:pPr>
            <w:r w:rsidRPr="00E96579">
              <w:rPr>
                <w:rFonts w:eastAsia="SimSun"/>
              </w:rPr>
              <w:fldChar w:fldCharType="begin"/>
            </w:r>
            <w:r w:rsidRPr="00E96579">
              <w:rPr>
                <w:rFonts w:eastAsia="SimSun"/>
              </w:rPr>
              <w:instrText xml:space="preserve"> MACROBUTTON  AcceptAllChangesInDoc &lt;Pass/Fail&gt; </w:instrText>
            </w:r>
            <w:r w:rsidRPr="00E96579">
              <w:rPr>
                <w:rFonts w:eastAsia="SimSun"/>
              </w:rPr>
              <w:fldChar w:fldCharType="end"/>
            </w:r>
          </w:p>
        </w:tc>
      </w:tr>
    </w:tbl>
    <w:p w14:paraId="1C100A85" w14:textId="77777777" w:rsidR="00C51B0C" w:rsidRDefault="00C51B0C" w:rsidP="003D592C">
      <w:pPr>
        <w:pStyle w:val="Heading2"/>
        <w:numPr>
          <w:ilvl w:val="1"/>
          <w:numId w:val="1"/>
        </w:numPr>
      </w:pPr>
      <w:bookmarkStart w:id="404" w:name="_Toc183509408"/>
      <w:bookmarkStart w:id="405" w:name="_Toc183509479"/>
      <w:bookmarkStart w:id="406" w:name="_Toc183534036"/>
      <w:bookmarkStart w:id="407" w:name="_Toc183534266"/>
      <w:bookmarkStart w:id="408" w:name="_Toc232925391"/>
      <w:bookmarkStart w:id="409" w:name="_Toc232925471"/>
      <w:bookmarkStart w:id="410" w:name="_Toc232926030"/>
      <w:bookmarkStart w:id="411" w:name="_Toc232926123"/>
      <w:bookmarkStart w:id="412" w:name="_Toc232926246"/>
      <w:bookmarkStart w:id="413" w:name="_Toc433052119"/>
      <w:r>
        <w:t>System Integration Test</w:t>
      </w:r>
      <w:bookmarkEnd w:id="404"/>
      <w:bookmarkEnd w:id="405"/>
      <w:bookmarkEnd w:id="406"/>
      <w:bookmarkEnd w:id="407"/>
      <w:bookmarkEnd w:id="408"/>
      <w:bookmarkEnd w:id="409"/>
      <w:bookmarkEnd w:id="410"/>
      <w:bookmarkEnd w:id="411"/>
      <w:bookmarkEnd w:id="412"/>
      <w:bookmarkEnd w:id="413"/>
    </w:p>
    <w:p w14:paraId="2E70443E" w14:textId="77777777" w:rsidR="00C51B0C" w:rsidRDefault="00C51B0C" w:rsidP="00C51B0C">
      <w:pPr>
        <w:pStyle w:val="TXTParagraph"/>
      </w:pPr>
      <w:r>
        <w:t xml:space="preserve">This activity is performed after the system is completely integrated. The purpose of this testing is to check whether the system can operate correctly according to the required functions or not. </w:t>
      </w:r>
    </w:p>
    <w:p w14:paraId="23F6D3A5" w14:textId="77777777" w:rsidR="00C51B0C" w:rsidRDefault="00C51B0C" w:rsidP="003D592C">
      <w:pPr>
        <w:pStyle w:val="Heading3"/>
        <w:numPr>
          <w:ilvl w:val="2"/>
          <w:numId w:val="1"/>
        </w:numPr>
      </w:pPr>
      <w:bookmarkStart w:id="414" w:name="_Toc183509409"/>
      <w:bookmarkStart w:id="415" w:name="_Toc183509480"/>
      <w:bookmarkStart w:id="416" w:name="_Toc183534037"/>
      <w:bookmarkStart w:id="417" w:name="_Toc183534267"/>
      <w:bookmarkStart w:id="418" w:name="_Toc232925392"/>
      <w:bookmarkStart w:id="419" w:name="_Toc232925472"/>
      <w:bookmarkStart w:id="420" w:name="_Toc232926031"/>
      <w:bookmarkStart w:id="421" w:name="_Toc232926124"/>
      <w:bookmarkStart w:id="422" w:name="_Toc232926247"/>
      <w:bookmarkStart w:id="423" w:name="_Toc433052120"/>
      <w:r>
        <w:t>Test Scenario</w:t>
      </w:r>
      <w:bookmarkEnd w:id="414"/>
      <w:bookmarkEnd w:id="415"/>
      <w:bookmarkEnd w:id="416"/>
      <w:bookmarkEnd w:id="417"/>
      <w:bookmarkEnd w:id="418"/>
      <w:bookmarkEnd w:id="419"/>
      <w:bookmarkEnd w:id="420"/>
      <w:bookmarkEnd w:id="421"/>
      <w:bookmarkEnd w:id="422"/>
      <w:bookmarkEnd w:id="423"/>
    </w:p>
    <w:p w14:paraId="4F22219B" w14:textId="77777777" w:rsidR="00C51B0C" w:rsidRDefault="00C51B0C" w:rsidP="00C51B0C">
      <w:pPr>
        <w:pStyle w:val="TXTParagraph"/>
      </w:pPr>
      <w:r>
        <w:t xml:space="preserve">In order to test all functional aspects of the system thoroughly, we had set up a test scenario which consisted of </w:t>
      </w:r>
      <w:r>
        <w:fldChar w:fldCharType="begin"/>
      </w:r>
      <w:r>
        <w:instrText xml:space="preserve"> MACROBUTTON  AcceptAllChangesInDoc "&lt;Number of Phases&gt;" </w:instrText>
      </w:r>
      <w:r>
        <w:fldChar w:fldCharType="end"/>
      </w:r>
      <w:r>
        <w:t xml:space="preserve"> phases as shown below.</w:t>
      </w:r>
    </w:p>
    <w:p w14:paraId="6B7007C7" w14:textId="77777777" w:rsidR="00C51B0C" w:rsidRDefault="00C51B0C">
      <w:pPr>
        <w:pStyle w:val="TXTParagraph"/>
        <w:numPr>
          <w:ilvl w:val="0"/>
          <w:numId w:val="7"/>
        </w:numPr>
      </w:pPr>
      <w:r>
        <w:fldChar w:fldCharType="begin"/>
      </w:r>
      <w:r>
        <w:instrText xml:space="preserve"> MACROBUTTON  AcceptAllChangesInDoc "&lt;Phase Name&gt;" </w:instrText>
      </w:r>
      <w:r>
        <w:fldChar w:fldCharType="end"/>
      </w:r>
    </w:p>
    <w:p w14:paraId="43E760A4" w14:textId="77777777" w:rsidR="00C51B0C" w:rsidRDefault="00C51B0C">
      <w:pPr>
        <w:pStyle w:val="TXTParagraph"/>
        <w:numPr>
          <w:ilvl w:val="0"/>
          <w:numId w:val="7"/>
        </w:numPr>
      </w:pPr>
      <w:r>
        <w:fldChar w:fldCharType="begin"/>
      </w:r>
      <w:r>
        <w:instrText xml:space="preserve"> MACROBUTTON  AcceptAllChangesInDoc "&lt;Phase Name&gt;" </w:instrText>
      </w:r>
      <w:r>
        <w:fldChar w:fldCharType="end"/>
      </w:r>
    </w:p>
    <w:p w14:paraId="1E735D74" w14:textId="77777777" w:rsidR="00C51B0C" w:rsidRDefault="00C51B0C">
      <w:pPr>
        <w:pStyle w:val="TXTParagraph"/>
        <w:numPr>
          <w:ilvl w:val="0"/>
          <w:numId w:val="7"/>
        </w:numPr>
      </w:pPr>
      <w:r>
        <w:fldChar w:fldCharType="begin"/>
      </w:r>
      <w:r>
        <w:instrText xml:space="preserve"> MACROBUTTON  AcceptAllChangesInDoc "&lt;Phase Name&gt;" </w:instrText>
      </w:r>
      <w:r>
        <w:fldChar w:fldCharType="end"/>
      </w:r>
    </w:p>
    <w:p w14:paraId="4AD4F7DE" w14:textId="77777777" w:rsidR="00C51B0C" w:rsidRDefault="00C51B0C">
      <w:pPr>
        <w:pStyle w:val="TXTParagraph"/>
        <w:numPr>
          <w:ilvl w:val="0"/>
          <w:numId w:val="7"/>
        </w:numPr>
      </w:pPr>
      <w:r>
        <w:fldChar w:fldCharType="begin"/>
      </w:r>
      <w:r>
        <w:instrText xml:space="preserve"> MACROBUTTON  AcceptAllChangesInDoc "&lt;Phase Name&gt;" </w:instrText>
      </w:r>
      <w:r>
        <w:fldChar w:fldCharType="end"/>
      </w:r>
    </w:p>
    <w:p w14:paraId="6735D97C" w14:textId="77777777" w:rsidR="00C51B0C" w:rsidRDefault="00C51B0C">
      <w:pPr>
        <w:pStyle w:val="TXTParagraph"/>
        <w:numPr>
          <w:ilvl w:val="0"/>
          <w:numId w:val="7"/>
        </w:numPr>
      </w:pPr>
      <w:r>
        <w:fldChar w:fldCharType="begin"/>
      </w:r>
      <w:r>
        <w:instrText xml:space="preserve"> MACROBUTTON  AcceptAllChangesInDoc "&lt;Phase Name&gt;" </w:instrText>
      </w:r>
      <w:r>
        <w:fldChar w:fldCharType="end"/>
      </w:r>
    </w:p>
    <w:p w14:paraId="17E56216" w14:textId="77777777" w:rsidR="00C51B0C" w:rsidRDefault="00C51B0C" w:rsidP="00C51B0C">
      <w:pPr>
        <w:pStyle w:val="TXTParagraph"/>
      </w:pPr>
      <w:r>
        <w:t>Moreover, the test scenario can be used as a user guideline because it covers all the steps necessary in order to use our system. The details of each phase are shown in the next section.</w:t>
      </w:r>
    </w:p>
    <w:p w14:paraId="55F09904" w14:textId="77777777" w:rsidR="00C51B0C" w:rsidRDefault="00C51B0C" w:rsidP="003D592C">
      <w:pPr>
        <w:pStyle w:val="Heading4"/>
        <w:numPr>
          <w:ilvl w:val="3"/>
          <w:numId w:val="1"/>
        </w:numPr>
      </w:pPr>
      <w:r>
        <w:fldChar w:fldCharType="begin"/>
      </w:r>
      <w:r>
        <w:instrText xml:space="preserve"> MACROBUTTON  AcceptAllChangesInDoc "&lt;Phase Name&gt;" </w:instrText>
      </w:r>
      <w:bookmarkStart w:id="424" w:name="_Toc232926032"/>
      <w:r>
        <w:fldChar w:fldCharType="end"/>
      </w:r>
      <w:bookmarkEnd w:id="424"/>
    </w:p>
    <w:p w14:paraId="0A2B230C" w14:textId="77777777" w:rsidR="00C51B0C" w:rsidRPr="008D29E6" w:rsidRDefault="00C51B0C" w:rsidP="00C51B0C">
      <w:pPr>
        <w:pStyle w:val="TXTParagraph"/>
      </w:pPr>
      <w:r>
        <w:fldChar w:fldCharType="begin"/>
      </w:r>
      <w:r>
        <w:instrText xml:space="preserve"> MACROBUTTON  AcceptAllChangesInDoc "&lt;Explain the Scenario of this Phase Step by Step&gt;" </w:instrText>
      </w:r>
      <w:r>
        <w:fldChar w:fldCharType="end"/>
      </w:r>
    </w:p>
    <w:p w14:paraId="33EC28C0" w14:textId="77777777" w:rsidR="00C51B0C" w:rsidRDefault="00C51B0C" w:rsidP="003D592C">
      <w:pPr>
        <w:pStyle w:val="Heading4"/>
        <w:numPr>
          <w:ilvl w:val="3"/>
          <w:numId w:val="1"/>
        </w:numPr>
      </w:pPr>
      <w:r>
        <w:fldChar w:fldCharType="begin"/>
      </w:r>
      <w:r>
        <w:instrText xml:space="preserve"> MACROBUTTON  AcceptAllChangesInDoc "&lt;Phase Name&gt;" </w:instrText>
      </w:r>
      <w:bookmarkStart w:id="425" w:name="_Toc232926033"/>
      <w:r>
        <w:fldChar w:fldCharType="end"/>
      </w:r>
      <w:bookmarkEnd w:id="425"/>
    </w:p>
    <w:p w14:paraId="05E419BB" w14:textId="77777777" w:rsidR="00C51B0C" w:rsidRPr="008D29E6" w:rsidRDefault="00C51B0C" w:rsidP="00C51B0C">
      <w:pPr>
        <w:pStyle w:val="TXTParagraph"/>
      </w:pPr>
      <w:r>
        <w:fldChar w:fldCharType="begin"/>
      </w:r>
      <w:r>
        <w:instrText xml:space="preserve"> MACROBUTTON  AcceptAllChangesInDoc "&lt;Explain the Scenario of this Phase Step by Step&gt;" </w:instrText>
      </w:r>
      <w:r>
        <w:fldChar w:fldCharType="end"/>
      </w:r>
    </w:p>
    <w:p w14:paraId="1ABBD575" w14:textId="77777777" w:rsidR="00C51B0C" w:rsidRDefault="00C51B0C" w:rsidP="003D592C">
      <w:pPr>
        <w:pStyle w:val="Heading4"/>
        <w:numPr>
          <w:ilvl w:val="3"/>
          <w:numId w:val="1"/>
        </w:numPr>
      </w:pPr>
      <w:r>
        <w:fldChar w:fldCharType="begin"/>
      </w:r>
      <w:r>
        <w:instrText xml:space="preserve"> MACROBUTTON  AcceptAllChangesInDoc "&lt;Phase Name&gt;" </w:instrText>
      </w:r>
      <w:bookmarkStart w:id="426" w:name="_Toc232926034"/>
      <w:r>
        <w:fldChar w:fldCharType="end"/>
      </w:r>
      <w:bookmarkEnd w:id="426"/>
    </w:p>
    <w:p w14:paraId="32F897A9" w14:textId="77777777" w:rsidR="00C51B0C" w:rsidRPr="008D29E6" w:rsidRDefault="00C51B0C" w:rsidP="00C51B0C">
      <w:pPr>
        <w:pStyle w:val="TXTParagraph"/>
      </w:pPr>
      <w:r>
        <w:fldChar w:fldCharType="begin"/>
      </w:r>
      <w:r>
        <w:instrText xml:space="preserve"> MACROBUTTON  AcceptAllChangesInDoc "&lt;Explain the Scenario of this Phase Step by Step&gt;" </w:instrText>
      </w:r>
      <w:r>
        <w:fldChar w:fldCharType="end"/>
      </w:r>
    </w:p>
    <w:p w14:paraId="05DF040B" w14:textId="77777777" w:rsidR="00C51B0C" w:rsidRDefault="00C51B0C" w:rsidP="003D592C">
      <w:pPr>
        <w:pStyle w:val="Heading4"/>
        <w:numPr>
          <w:ilvl w:val="3"/>
          <w:numId w:val="1"/>
        </w:numPr>
      </w:pPr>
      <w:r>
        <w:fldChar w:fldCharType="begin"/>
      </w:r>
      <w:r>
        <w:instrText xml:space="preserve"> MACROBUTTON  AcceptAllChangesInDoc "&lt;Phase Name&gt;" </w:instrText>
      </w:r>
      <w:bookmarkStart w:id="427" w:name="_Toc232926035"/>
      <w:r>
        <w:fldChar w:fldCharType="end"/>
      </w:r>
      <w:bookmarkEnd w:id="427"/>
    </w:p>
    <w:p w14:paraId="57AABEB6" w14:textId="77777777" w:rsidR="00C51B0C" w:rsidRPr="008D29E6" w:rsidRDefault="00C51B0C" w:rsidP="00C51B0C">
      <w:pPr>
        <w:pStyle w:val="TXTParagraph"/>
      </w:pPr>
      <w:r>
        <w:fldChar w:fldCharType="begin"/>
      </w:r>
      <w:r>
        <w:instrText xml:space="preserve"> MACROBUTTON  AcceptAllChangesInDoc "&lt;Explain the Scenario of this Phase Step by Step&gt;" </w:instrText>
      </w:r>
      <w:r>
        <w:fldChar w:fldCharType="end"/>
      </w:r>
    </w:p>
    <w:p w14:paraId="4C63261B" w14:textId="77777777" w:rsidR="00C51B0C" w:rsidRDefault="00C51B0C" w:rsidP="003D592C">
      <w:pPr>
        <w:pStyle w:val="Heading4"/>
        <w:numPr>
          <w:ilvl w:val="3"/>
          <w:numId w:val="1"/>
        </w:numPr>
      </w:pPr>
      <w:r>
        <w:lastRenderedPageBreak/>
        <w:fldChar w:fldCharType="begin"/>
      </w:r>
      <w:r>
        <w:instrText xml:space="preserve"> MACROBUTTON  AcceptAllChangesInDoc "&lt;Phase Name&gt;" </w:instrText>
      </w:r>
      <w:bookmarkStart w:id="428" w:name="_Toc232926036"/>
      <w:r>
        <w:fldChar w:fldCharType="end"/>
      </w:r>
      <w:bookmarkEnd w:id="428"/>
    </w:p>
    <w:p w14:paraId="12B9B96C" w14:textId="77777777" w:rsidR="00C51B0C" w:rsidRPr="008D29E6" w:rsidRDefault="00C51B0C" w:rsidP="00C51B0C">
      <w:pPr>
        <w:pStyle w:val="TXTParagraph"/>
      </w:pPr>
      <w:r>
        <w:fldChar w:fldCharType="begin"/>
      </w:r>
      <w:r>
        <w:instrText xml:space="preserve"> MACROBUTTON  AcceptAllChangesInDoc "&lt;Explain the Scenario of this Phase Step by Step&gt;" </w:instrText>
      </w:r>
      <w:r>
        <w:fldChar w:fldCharType="end"/>
      </w:r>
    </w:p>
    <w:p w14:paraId="7A0B0F04" w14:textId="77777777" w:rsidR="00C51B0C" w:rsidRDefault="00C51B0C" w:rsidP="00C51B0C">
      <w:pPr>
        <w:pStyle w:val="IMGCaption"/>
      </w:pPr>
    </w:p>
    <w:p w14:paraId="154C01CB" w14:textId="77777777" w:rsidR="00C51B0C" w:rsidRDefault="00C51B0C" w:rsidP="00C51B0C">
      <w:pPr>
        <w:pStyle w:val="IMGCaption"/>
        <w:sectPr w:rsidR="00C51B0C" w:rsidSect="00EE3C46">
          <w:headerReference w:type="even" r:id="rId54"/>
          <w:headerReference w:type="default" r:id="rId55"/>
          <w:pgSz w:w="11906" w:h="16838" w:code="9"/>
          <w:pgMar w:top="2126" w:right="1418" w:bottom="1418" w:left="2126" w:header="720" w:footer="720" w:gutter="0"/>
          <w:cols w:space="720"/>
          <w:formProt w:val="0"/>
          <w:docGrid w:linePitch="360"/>
        </w:sectPr>
      </w:pPr>
    </w:p>
    <w:p w14:paraId="1FED8D9C" w14:textId="77777777" w:rsidR="00C51B0C" w:rsidRPr="00ED7FDD" w:rsidRDefault="00C51B0C" w:rsidP="00C51B0C">
      <w:pPr>
        <w:pStyle w:val="CHAPNumber"/>
      </w:pPr>
      <w:bookmarkStart w:id="429" w:name="_Toc183509415"/>
      <w:bookmarkStart w:id="430" w:name="_Toc183534273"/>
      <w:bookmarkStart w:id="431" w:name="_Toc232925393"/>
      <w:bookmarkStart w:id="432" w:name="_Toc232925473"/>
      <w:bookmarkStart w:id="433" w:name="_Toc232926125"/>
      <w:bookmarkStart w:id="434" w:name="_Toc232926248"/>
      <w:r>
        <w:lastRenderedPageBreak/>
        <w:t>CHAPTER 6</w:t>
      </w:r>
    </w:p>
    <w:p w14:paraId="775E4A5F" w14:textId="77777777" w:rsidR="00C51B0C" w:rsidRDefault="00C51B0C" w:rsidP="003D592C">
      <w:pPr>
        <w:pStyle w:val="Heading1"/>
        <w:numPr>
          <w:ilvl w:val="0"/>
          <w:numId w:val="1"/>
        </w:numPr>
      </w:pPr>
      <w:bookmarkStart w:id="435" w:name="_Toc165641831"/>
      <w:bookmarkStart w:id="436" w:name="_Toc433052121"/>
      <w:r w:rsidRPr="00747C15">
        <w:t>Conclusions</w:t>
      </w:r>
      <w:bookmarkEnd w:id="429"/>
      <w:bookmarkEnd w:id="430"/>
      <w:bookmarkEnd w:id="431"/>
      <w:bookmarkEnd w:id="432"/>
      <w:bookmarkEnd w:id="433"/>
      <w:bookmarkEnd w:id="434"/>
      <w:bookmarkEnd w:id="435"/>
      <w:bookmarkEnd w:id="436"/>
    </w:p>
    <w:p w14:paraId="77582142" w14:textId="77777777" w:rsidR="00C51B0C" w:rsidRPr="00415AC5" w:rsidRDefault="00C51B0C" w:rsidP="00C51B0C">
      <w:pPr>
        <w:pStyle w:val="TXTParagraph"/>
      </w:pPr>
      <w:r>
        <w:fldChar w:fldCharType="begin"/>
      </w:r>
      <w:r>
        <w:instrText xml:space="preserve"> MACROBUTTON  AcceptAllChangesInDoc "&lt;Brief Description this Chapter Click to Insert&gt;" </w:instrText>
      </w:r>
      <w:r>
        <w:fldChar w:fldCharType="end"/>
      </w:r>
    </w:p>
    <w:p w14:paraId="0B00DFD5" w14:textId="77777777" w:rsidR="00C51B0C" w:rsidRDefault="00C51B0C" w:rsidP="003D592C">
      <w:pPr>
        <w:pStyle w:val="Heading2"/>
        <w:numPr>
          <w:ilvl w:val="1"/>
          <w:numId w:val="1"/>
        </w:numPr>
      </w:pPr>
      <w:bookmarkStart w:id="437" w:name="_Toc165641832"/>
      <w:bookmarkStart w:id="438" w:name="_Toc183509416"/>
      <w:bookmarkStart w:id="439" w:name="_Toc183509481"/>
      <w:bookmarkStart w:id="440" w:name="_Toc183534043"/>
      <w:bookmarkStart w:id="441" w:name="_Toc183534274"/>
      <w:bookmarkStart w:id="442" w:name="_Toc232925394"/>
      <w:bookmarkStart w:id="443" w:name="_Toc232925474"/>
      <w:bookmarkStart w:id="444" w:name="_Toc232926037"/>
      <w:bookmarkStart w:id="445" w:name="_Toc232926126"/>
      <w:bookmarkStart w:id="446" w:name="_Toc232926249"/>
      <w:bookmarkStart w:id="447" w:name="_Toc433052122"/>
      <w:r>
        <w:t>Benefits</w:t>
      </w:r>
      <w:bookmarkEnd w:id="437"/>
      <w:bookmarkEnd w:id="438"/>
      <w:bookmarkEnd w:id="439"/>
      <w:bookmarkEnd w:id="440"/>
      <w:bookmarkEnd w:id="441"/>
      <w:bookmarkEnd w:id="442"/>
      <w:bookmarkEnd w:id="443"/>
      <w:bookmarkEnd w:id="444"/>
      <w:bookmarkEnd w:id="445"/>
      <w:bookmarkEnd w:id="446"/>
      <w:bookmarkEnd w:id="447"/>
    </w:p>
    <w:p w14:paraId="3B97B5C9" w14:textId="77777777" w:rsidR="00C51B0C" w:rsidRPr="00415AC5" w:rsidRDefault="00C51B0C" w:rsidP="00C51B0C">
      <w:pPr>
        <w:pStyle w:val="TXTParagraph"/>
      </w:pPr>
      <w:r>
        <w:fldChar w:fldCharType="begin"/>
      </w:r>
      <w:r>
        <w:instrText xml:space="preserve"> MACROBUTTON  AcceptAllChangesInDoc &lt;Description&gt; </w:instrText>
      </w:r>
      <w:r>
        <w:fldChar w:fldCharType="end"/>
      </w:r>
    </w:p>
    <w:p w14:paraId="4625BDD4" w14:textId="77777777" w:rsidR="00C51B0C" w:rsidRDefault="00C51B0C" w:rsidP="003D592C">
      <w:pPr>
        <w:pStyle w:val="Heading3"/>
        <w:numPr>
          <w:ilvl w:val="2"/>
          <w:numId w:val="1"/>
        </w:numPr>
      </w:pPr>
      <w:bookmarkStart w:id="448" w:name="_Toc165641833"/>
      <w:bookmarkStart w:id="449" w:name="_Toc183509417"/>
      <w:bookmarkStart w:id="450" w:name="_Toc183509482"/>
      <w:bookmarkStart w:id="451" w:name="_Toc183534044"/>
      <w:bookmarkStart w:id="452" w:name="_Toc183534275"/>
      <w:bookmarkStart w:id="453" w:name="_Toc232925395"/>
      <w:bookmarkStart w:id="454" w:name="_Toc232925475"/>
      <w:bookmarkStart w:id="455" w:name="_Toc232926038"/>
      <w:bookmarkStart w:id="456" w:name="_Toc232926127"/>
      <w:bookmarkStart w:id="457" w:name="_Toc232926250"/>
      <w:bookmarkStart w:id="458" w:name="_Toc433052123"/>
      <w:r>
        <w:t>Benefits to Project Developers</w:t>
      </w:r>
      <w:bookmarkEnd w:id="448"/>
      <w:bookmarkEnd w:id="449"/>
      <w:bookmarkEnd w:id="450"/>
      <w:bookmarkEnd w:id="451"/>
      <w:bookmarkEnd w:id="452"/>
      <w:bookmarkEnd w:id="453"/>
      <w:bookmarkEnd w:id="454"/>
      <w:bookmarkEnd w:id="455"/>
      <w:bookmarkEnd w:id="456"/>
      <w:bookmarkEnd w:id="457"/>
      <w:bookmarkEnd w:id="458"/>
    </w:p>
    <w:p w14:paraId="30F057BE" w14:textId="77777777" w:rsidR="00C51B0C" w:rsidRDefault="00C51B0C">
      <w:pPr>
        <w:pStyle w:val="TXTParagraph"/>
        <w:numPr>
          <w:ilvl w:val="0"/>
          <w:numId w:val="15"/>
        </w:numPr>
      </w:pPr>
      <w:r>
        <w:fldChar w:fldCharType="begin"/>
      </w:r>
      <w:r>
        <w:instrText xml:space="preserve"> MACROBUTTON  AcceptAllChangesInDoc "&lt;Benefit+Short Explanation&gt;" </w:instrText>
      </w:r>
      <w:r>
        <w:fldChar w:fldCharType="end"/>
      </w:r>
    </w:p>
    <w:p w14:paraId="0F62D2D1" w14:textId="77777777" w:rsidR="00C51B0C" w:rsidRDefault="00C51B0C">
      <w:pPr>
        <w:pStyle w:val="TXTParagraph"/>
        <w:numPr>
          <w:ilvl w:val="0"/>
          <w:numId w:val="15"/>
        </w:numPr>
      </w:pPr>
      <w:r>
        <w:fldChar w:fldCharType="begin"/>
      </w:r>
      <w:r>
        <w:instrText xml:space="preserve"> MACROBUTTON  AcceptAllChangesInDoc "&lt;Benefit+Short Explanation&gt;" </w:instrText>
      </w:r>
      <w:r>
        <w:fldChar w:fldCharType="end"/>
      </w:r>
    </w:p>
    <w:p w14:paraId="5D3E57A4" w14:textId="77777777" w:rsidR="00C51B0C" w:rsidRDefault="00C51B0C">
      <w:pPr>
        <w:pStyle w:val="TXTParagraph"/>
        <w:numPr>
          <w:ilvl w:val="0"/>
          <w:numId w:val="15"/>
        </w:numPr>
      </w:pPr>
      <w:r>
        <w:fldChar w:fldCharType="begin"/>
      </w:r>
      <w:r>
        <w:instrText xml:space="preserve"> MACROBUTTON  AcceptAllChangesInDoc "&lt;Benefit+Short Explanation&gt;" </w:instrText>
      </w:r>
      <w:r>
        <w:fldChar w:fldCharType="end"/>
      </w:r>
    </w:p>
    <w:p w14:paraId="3BB525DD" w14:textId="77777777" w:rsidR="00C51B0C" w:rsidRDefault="00C51B0C">
      <w:pPr>
        <w:pStyle w:val="TXTParagraph"/>
        <w:numPr>
          <w:ilvl w:val="0"/>
          <w:numId w:val="15"/>
        </w:numPr>
      </w:pPr>
      <w:r>
        <w:fldChar w:fldCharType="begin"/>
      </w:r>
      <w:r>
        <w:instrText xml:space="preserve"> MACROBUTTON  AcceptAllChangesInDoc "&lt;Benefit+Short Explanation&gt;" </w:instrText>
      </w:r>
      <w:r>
        <w:fldChar w:fldCharType="end"/>
      </w:r>
    </w:p>
    <w:p w14:paraId="2F7A6FB8" w14:textId="77777777" w:rsidR="00C51B0C" w:rsidRDefault="00C51B0C">
      <w:pPr>
        <w:pStyle w:val="TXTParagraph"/>
        <w:numPr>
          <w:ilvl w:val="0"/>
          <w:numId w:val="15"/>
        </w:numPr>
      </w:pPr>
      <w:r>
        <w:fldChar w:fldCharType="begin"/>
      </w:r>
      <w:r>
        <w:instrText xml:space="preserve"> MACROBUTTON  AcceptAllChangesInDoc "&lt;Benefit+Short Explanation&gt;" </w:instrText>
      </w:r>
      <w:r>
        <w:fldChar w:fldCharType="end"/>
      </w:r>
    </w:p>
    <w:p w14:paraId="071CB6EC" w14:textId="77777777" w:rsidR="00C51B0C" w:rsidRPr="00415AC5" w:rsidRDefault="00C51B0C">
      <w:pPr>
        <w:pStyle w:val="TXTParagraph"/>
        <w:numPr>
          <w:ilvl w:val="0"/>
          <w:numId w:val="15"/>
        </w:numPr>
      </w:pPr>
      <w:r>
        <w:fldChar w:fldCharType="begin"/>
      </w:r>
      <w:r>
        <w:instrText xml:space="preserve"> MACROBUTTON  AcceptAllChangesInDoc "&lt;Benefit+Short Explanation&gt;" </w:instrText>
      </w:r>
      <w:r>
        <w:fldChar w:fldCharType="end"/>
      </w:r>
    </w:p>
    <w:p w14:paraId="73A21D60" w14:textId="77777777" w:rsidR="00C51B0C" w:rsidRDefault="00C51B0C" w:rsidP="003D592C">
      <w:pPr>
        <w:pStyle w:val="Heading3"/>
        <w:numPr>
          <w:ilvl w:val="2"/>
          <w:numId w:val="1"/>
        </w:numPr>
      </w:pPr>
      <w:bookmarkStart w:id="459" w:name="_Toc165641834"/>
      <w:bookmarkStart w:id="460" w:name="_Toc183509418"/>
      <w:bookmarkStart w:id="461" w:name="_Toc183509483"/>
      <w:bookmarkStart w:id="462" w:name="_Toc183534045"/>
      <w:bookmarkStart w:id="463" w:name="_Toc183534276"/>
      <w:bookmarkStart w:id="464" w:name="_Toc232925396"/>
      <w:bookmarkStart w:id="465" w:name="_Toc232925476"/>
      <w:bookmarkStart w:id="466" w:name="_Toc232926039"/>
      <w:bookmarkStart w:id="467" w:name="_Toc232926128"/>
      <w:bookmarkStart w:id="468" w:name="_Toc232926251"/>
      <w:bookmarkStart w:id="469" w:name="_Toc433052124"/>
      <w:r>
        <w:t>Benefits to Users</w:t>
      </w:r>
      <w:bookmarkEnd w:id="459"/>
      <w:bookmarkEnd w:id="460"/>
      <w:bookmarkEnd w:id="461"/>
      <w:bookmarkEnd w:id="462"/>
      <w:bookmarkEnd w:id="463"/>
      <w:bookmarkEnd w:id="464"/>
      <w:bookmarkEnd w:id="465"/>
      <w:bookmarkEnd w:id="466"/>
      <w:bookmarkEnd w:id="467"/>
      <w:bookmarkEnd w:id="468"/>
      <w:bookmarkEnd w:id="469"/>
    </w:p>
    <w:p w14:paraId="2D4DDB12" w14:textId="77777777" w:rsidR="00C51B0C" w:rsidRDefault="00C51B0C">
      <w:pPr>
        <w:pStyle w:val="TXTParagraph"/>
        <w:numPr>
          <w:ilvl w:val="0"/>
          <w:numId w:val="16"/>
        </w:numPr>
      </w:pPr>
      <w:r>
        <w:fldChar w:fldCharType="begin"/>
      </w:r>
      <w:r>
        <w:instrText xml:space="preserve"> MACROBUTTON  AcceptAllChangesInDoc "&lt;Benefit+Short Explanation&gt;" </w:instrText>
      </w:r>
      <w:r>
        <w:fldChar w:fldCharType="end"/>
      </w:r>
    </w:p>
    <w:p w14:paraId="1EDA0A4C" w14:textId="77777777" w:rsidR="00C51B0C" w:rsidRDefault="00C51B0C">
      <w:pPr>
        <w:pStyle w:val="TXTParagraph"/>
        <w:numPr>
          <w:ilvl w:val="0"/>
          <w:numId w:val="16"/>
        </w:numPr>
      </w:pPr>
      <w:r>
        <w:fldChar w:fldCharType="begin"/>
      </w:r>
      <w:r>
        <w:instrText xml:space="preserve"> MACROBUTTON  AcceptAllChangesInDoc "&lt;Benefit+Short Explanation&gt;" </w:instrText>
      </w:r>
      <w:r>
        <w:fldChar w:fldCharType="end"/>
      </w:r>
    </w:p>
    <w:p w14:paraId="2DC9C766" w14:textId="77777777" w:rsidR="00C51B0C" w:rsidRDefault="00C51B0C">
      <w:pPr>
        <w:pStyle w:val="TXTParagraph"/>
        <w:numPr>
          <w:ilvl w:val="0"/>
          <w:numId w:val="16"/>
        </w:numPr>
      </w:pPr>
      <w:r>
        <w:fldChar w:fldCharType="begin"/>
      </w:r>
      <w:r>
        <w:instrText xml:space="preserve"> MACROBUTTON  AcceptAllChangesInDoc "&lt;Benefit+Short Explanation&gt;" </w:instrText>
      </w:r>
      <w:r>
        <w:fldChar w:fldCharType="end"/>
      </w:r>
    </w:p>
    <w:p w14:paraId="30F359F7" w14:textId="77777777" w:rsidR="00C51B0C" w:rsidRDefault="00C51B0C">
      <w:pPr>
        <w:pStyle w:val="TXTParagraph"/>
        <w:numPr>
          <w:ilvl w:val="0"/>
          <w:numId w:val="16"/>
        </w:numPr>
      </w:pPr>
      <w:r>
        <w:fldChar w:fldCharType="begin"/>
      </w:r>
      <w:r>
        <w:instrText xml:space="preserve"> MACROBUTTON  AcceptAllChangesInDoc "&lt;Benefit+Short Explanation&gt;" </w:instrText>
      </w:r>
      <w:r>
        <w:fldChar w:fldCharType="end"/>
      </w:r>
    </w:p>
    <w:p w14:paraId="02CF1E45" w14:textId="77777777" w:rsidR="00C51B0C" w:rsidRPr="00415AC5" w:rsidRDefault="00C51B0C">
      <w:pPr>
        <w:pStyle w:val="TXTParagraph"/>
        <w:numPr>
          <w:ilvl w:val="0"/>
          <w:numId w:val="16"/>
        </w:numPr>
      </w:pPr>
      <w:r>
        <w:fldChar w:fldCharType="begin"/>
      </w:r>
      <w:r>
        <w:instrText xml:space="preserve"> MACROBUTTON  AcceptAllChangesInDoc "&lt;Benefit+Short Explanation&gt;" </w:instrText>
      </w:r>
      <w:r>
        <w:fldChar w:fldCharType="end"/>
      </w:r>
    </w:p>
    <w:p w14:paraId="5EC8DFC2" w14:textId="77777777" w:rsidR="00C51B0C" w:rsidRDefault="00C51B0C" w:rsidP="003D592C">
      <w:pPr>
        <w:pStyle w:val="Heading2"/>
        <w:numPr>
          <w:ilvl w:val="1"/>
          <w:numId w:val="1"/>
        </w:numPr>
      </w:pPr>
      <w:bookmarkStart w:id="470" w:name="_Toc165641835"/>
      <w:bookmarkStart w:id="471" w:name="_Toc183509419"/>
      <w:bookmarkStart w:id="472" w:name="_Toc183509484"/>
      <w:bookmarkStart w:id="473" w:name="_Toc183534046"/>
      <w:bookmarkStart w:id="474" w:name="_Toc183534277"/>
      <w:bookmarkStart w:id="475" w:name="_Toc232925397"/>
      <w:bookmarkStart w:id="476" w:name="_Toc232925477"/>
      <w:bookmarkStart w:id="477" w:name="_Toc232926040"/>
      <w:bookmarkStart w:id="478" w:name="_Toc232926129"/>
      <w:bookmarkStart w:id="479" w:name="_Toc232926252"/>
      <w:bookmarkStart w:id="480" w:name="_Toc433052125"/>
      <w:r>
        <w:t>Problems and Limitations</w:t>
      </w:r>
      <w:bookmarkEnd w:id="470"/>
      <w:bookmarkEnd w:id="471"/>
      <w:bookmarkEnd w:id="472"/>
      <w:bookmarkEnd w:id="473"/>
      <w:bookmarkEnd w:id="474"/>
      <w:bookmarkEnd w:id="475"/>
      <w:bookmarkEnd w:id="476"/>
      <w:bookmarkEnd w:id="477"/>
      <w:bookmarkEnd w:id="478"/>
      <w:bookmarkEnd w:id="479"/>
      <w:bookmarkEnd w:id="480"/>
    </w:p>
    <w:p w14:paraId="5B3CF323" w14:textId="77777777" w:rsidR="00C51B0C" w:rsidRDefault="00C51B0C">
      <w:pPr>
        <w:pStyle w:val="TXTParagraph"/>
        <w:numPr>
          <w:ilvl w:val="0"/>
          <w:numId w:val="17"/>
        </w:numPr>
      </w:pPr>
      <w:r>
        <w:fldChar w:fldCharType="begin"/>
      </w:r>
      <w:r>
        <w:instrText xml:space="preserve"> MACROBUTTON  AcceptAllChangesInDoc "&lt;Problem/Limitation+Short Explanation&gt;" </w:instrText>
      </w:r>
      <w:r>
        <w:fldChar w:fldCharType="end"/>
      </w:r>
    </w:p>
    <w:p w14:paraId="4C487881" w14:textId="77777777" w:rsidR="00C51B0C" w:rsidRDefault="00C51B0C">
      <w:pPr>
        <w:pStyle w:val="TXTParagraph"/>
        <w:numPr>
          <w:ilvl w:val="0"/>
          <w:numId w:val="17"/>
        </w:numPr>
      </w:pPr>
      <w:r>
        <w:fldChar w:fldCharType="begin"/>
      </w:r>
      <w:r>
        <w:instrText xml:space="preserve"> MACROBUTTON  AcceptAllChangesInDoc "&lt;Problem/Limitation+Short Explanation&gt;" </w:instrText>
      </w:r>
      <w:r>
        <w:fldChar w:fldCharType="end"/>
      </w:r>
    </w:p>
    <w:p w14:paraId="1343D132" w14:textId="77777777" w:rsidR="00C51B0C" w:rsidRDefault="00C51B0C">
      <w:pPr>
        <w:pStyle w:val="TXTParagraph"/>
        <w:numPr>
          <w:ilvl w:val="0"/>
          <w:numId w:val="17"/>
        </w:numPr>
      </w:pPr>
      <w:r>
        <w:fldChar w:fldCharType="begin"/>
      </w:r>
      <w:r>
        <w:instrText xml:space="preserve"> MACROBUTTON  AcceptAllChangesInDoc "&lt;Problem/Limitation+Short Explanation&gt;" </w:instrText>
      </w:r>
      <w:r>
        <w:fldChar w:fldCharType="end"/>
      </w:r>
    </w:p>
    <w:p w14:paraId="2BBD26F5" w14:textId="77777777" w:rsidR="00C51B0C" w:rsidRDefault="00C51B0C">
      <w:pPr>
        <w:pStyle w:val="TXTParagraph"/>
        <w:numPr>
          <w:ilvl w:val="0"/>
          <w:numId w:val="17"/>
        </w:numPr>
      </w:pPr>
      <w:r>
        <w:fldChar w:fldCharType="begin"/>
      </w:r>
      <w:r>
        <w:instrText xml:space="preserve"> MACROBUTTON  AcceptAllChangesInDoc "&lt;Problem/Limitation+Short Explanation&gt;" </w:instrText>
      </w:r>
      <w:r>
        <w:fldChar w:fldCharType="end"/>
      </w:r>
    </w:p>
    <w:p w14:paraId="128C5CE6" w14:textId="77777777" w:rsidR="00C51B0C" w:rsidRDefault="00C51B0C">
      <w:pPr>
        <w:pStyle w:val="TXTParagraph"/>
        <w:numPr>
          <w:ilvl w:val="0"/>
          <w:numId w:val="17"/>
        </w:numPr>
      </w:pPr>
      <w:r>
        <w:fldChar w:fldCharType="begin"/>
      </w:r>
      <w:r>
        <w:instrText xml:space="preserve"> MACROBUTTON  AcceptAllChangesInDoc "&lt;Problem/Limitation+Short Explanation&gt;" </w:instrText>
      </w:r>
      <w:r>
        <w:fldChar w:fldCharType="end"/>
      </w:r>
    </w:p>
    <w:p w14:paraId="2DD49981" w14:textId="77777777" w:rsidR="00C51B0C" w:rsidRPr="00415AC5" w:rsidRDefault="00C51B0C">
      <w:pPr>
        <w:pStyle w:val="TXTParagraph"/>
        <w:numPr>
          <w:ilvl w:val="0"/>
          <w:numId w:val="17"/>
        </w:numPr>
      </w:pPr>
      <w:r>
        <w:fldChar w:fldCharType="begin"/>
      </w:r>
      <w:r>
        <w:instrText xml:space="preserve"> MACROBUTTON  AcceptAllChangesInDoc "&lt;Problem/Limitation+Short Explanation&gt;" </w:instrText>
      </w:r>
      <w:r>
        <w:fldChar w:fldCharType="end"/>
      </w:r>
    </w:p>
    <w:p w14:paraId="5011BB4F" w14:textId="77777777" w:rsidR="00C51B0C" w:rsidRDefault="00C51B0C" w:rsidP="003D592C">
      <w:pPr>
        <w:pStyle w:val="Heading2"/>
        <w:numPr>
          <w:ilvl w:val="1"/>
          <w:numId w:val="1"/>
        </w:numPr>
      </w:pPr>
      <w:bookmarkStart w:id="481" w:name="_Toc165641836"/>
      <w:bookmarkStart w:id="482" w:name="_Toc183509420"/>
      <w:bookmarkStart w:id="483" w:name="_Toc183509485"/>
      <w:bookmarkStart w:id="484" w:name="_Toc183534047"/>
      <w:bookmarkStart w:id="485" w:name="_Toc183534278"/>
      <w:bookmarkStart w:id="486" w:name="_Toc232925398"/>
      <w:bookmarkStart w:id="487" w:name="_Toc232925478"/>
      <w:bookmarkStart w:id="488" w:name="_Toc232926041"/>
      <w:bookmarkStart w:id="489" w:name="_Toc232926130"/>
      <w:bookmarkStart w:id="490" w:name="_Toc232926253"/>
      <w:bookmarkStart w:id="491" w:name="_Toc433052126"/>
      <w:r>
        <w:lastRenderedPageBreak/>
        <w:t>Future Work</w:t>
      </w:r>
      <w:bookmarkEnd w:id="481"/>
      <w:bookmarkEnd w:id="482"/>
      <w:bookmarkEnd w:id="483"/>
      <w:bookmarkEnd w:id="484"/>
      <w:bookmarkEnd w:id="485"/>
      <w:bookmarkEnd w:id="486"/>
      <w:bookmarkEnd w:id="487"/>
      <w:bookmarkEnd w:id="488"/>
      <w:bookmarkEnd w:id="489"/>
      <w:bookmarkEnd w:id="490"/>
      <w:bookmarkEnd w:id="491"/>
    </w:p>
    <w:p w14:paraId="534BB08C" w14:textId="77777777" w:rsidR="00C51B0C" w:rsidRDefault="00C51B0C">
      <w:pPr>
        <w:pStyle w:val="TXTParagraph"/>
        <w:numPr>
          <w:ilvl w:val="0"/>
          <w:numId w:val="18"/>
        </w:numPr>
      </w:pPr>
      <w:r>
        <w:fldChar w:fldCharType="begin"/>
      </w:r>
      <w:r>
        <w:instrText xml:space="preserve"> MACROBUTTON  AcceptAllChangesInDoc "&lt;Future Work+Short Explanation&gt;" </w:instrText>
      </w:r>
      <w:r>
        <w:fldChar w:fldCharType="end"/>
      </w:r>
    </w:p>
    <w:p w14:paraId="19C0C573" w14:textId="77777777" w:rsidR="00C51B0C" w:rsidRDefault="00C51B0C">
      <w:pPr>
        <w:pStyle w:val="TXTParagraph"/>
        <w:numPr>
          <w:ilvl w:val="0"/>
          <w:numId w:val="18"/>
        </w:numPr>
      </w:pPr>
      <w:r>
        <w:fldChar w:fldCharType="begin"/>
      </w:r>
      <w:r>
        <w:instrText xml:space="preserve"> MACROBUTTON  AcceptAllChangesInDoc "&lt;Future Work+Short Explanation&gt;" </w:instrText>
      </w:r>
      <w:r>
        <w:fldChar w:fldCharType="end"/>
      </w:r>
    </w:p>
    <w:p w14:paraId="13639769" w14:textId="77777777" w:rsidR="00C51B0C" w:rsidRDefault="00C51B0C">
      <w:pPr>
        <w:pStyle w:val="TXTParagraph"/>
        <w:numPr>
          <w:ilvl w:val="0"/>
          <w:numId w:val="18"/>
        </w:numPr>
      </w:pPr>
      <w:r>
        <w:fldChar w:fldCharType="begin"/>
      </w:r>
      <w:r>
        <w:instrText xml:space="preserve"> MACROBUTTON  AcceptAllChangesInDoc "&lt;Future Work+Short Explanation&gt;" </w:instrText>
      </w:r>
      <w:r>
        <w:fldChar w:fldCharType="end"/>
      </w:r>
    </w:p>
    <w:p w14:paraId="6EB44752" w14:textId="77777777" w:rsidR="00C51B0C" w:rsidRDefault="00C51B0C">
      <w:pPr>
        <w:pStyle w:val="TXTParagraph"/>
        <w:numPr>
          <w:ilvl w:val="0"/>
          <w:numId w:val="18"/>
        </w:numPr>
      </w:pPr>
      <w:r>
        <w:fldChar w:fldCharType="begin"/>
      </w:r>
      <w:r>
        <w:instrText xml:space="preserve"> MACROBUTTON  AcceptAllChangesInDoc "&lt;Future Work+Short Explanation&gt;" </w:instrText>
      </w:r>
      <w:r>
        <w:fldChar w:fldCharType="end"/>
      </w:r>
    </w:p>
    <w:p w14:paraId="15210D20" w14:textId="77777777" w:rsidR="00C51B0C" w:rsidRDefault="00C51B0C">
      <w:pPr>
        <w:pStyle w:val="TXTParagraph"/>
        <w:numPr>
          <w:ilvl w:val="0"/>
          <w:numId w:val="18"/>
        </w:numPr>
      </w:pPr>
      <w:r>
        <w:fldChar w:fldCharType="begin"/>
      </w:r>
      <w:r>
        <w:instrText xml:space="preserve"> MACROBUTTON  AcceptAllChangesInDoc "&lt;Future Work+Short Explanation&gt;" </w:instrText>
      </w:r>
      <w:r>
        <w:fldChar w:fldCharType="end"/>
      </w:r>
    </w:p>
    <w:p w14:paraId="300153AD" w14:textId="77777777" w:rsidR="00C51B0C" w:rsidRDefault="00C51B0C" w:rsidP="00C51B0C">
      <w:pPr>
        <w:pStyle w:val="TXTParagraph"/>
      </w:pPr>
    </w:p>
    <w:p w14:paraId="3DF3DF87" w14:textId="77777777" w:rsidR="00C51B0C" w:rsidRDefault="00C51B0C" w:rsidP="00C51B0C">
      <w:pPr>
        <w:sectPr w:rsidR="00C51B0C" w:rsidSect="00EE3C46">
          <w:headerReference w:type="even" r:id="rId56"/>
          <w:headerReference w:type="default" r:id="rId57"/>
          <w:pgSz w:w="11906" w:h="16838" w:code="9"/>
          <w:pgMar w:top="2126" w:right="1418" w:bottom="1418" w:left="2126" w:header="720" w:footer="720" w:gutter="0"/>
          <w:cols w:space="720"/>
          <w:formProt w:val="0"/>
          <w:docGrid w:linePitch="360"/>
        </w:sectPr>
      </w:pPr>
    </w:p>
    <w:p w14:paraId="4FD3030D" w14:textId="77777777" w:rsidR="00C51B0C" w:rsidRPr="00695F26" w:rsidRDefault="00C51B0C" w:rsidP="00C51B0C">
      <w:pPr>
        <w:pStyle w:val="BIOTitle"/>
        <w:rPr>
          <w:rFonts w:cs="Times New Roman"/>
        </w:rPr>
      </w:pPr>
      <w:r>
        <w:lastRenderedPageBreak/>
        <w:fldChar w:fldCharType="begin"/>
      </w:r>
      <w:r>
        <w:instrText xml:space="preserve"> ADDIN EN.REFLIST </w:instrText>
      </w:r>
      <w:r>
        <w:fldChar w:fldCharType="separate"/>
      </w:r>
      <w:bookmarkStart w:id="492" w:name="_Toc433052127"/>
      <w:r w:rsidRPr="00695F26">
        <w:rPr>
          <w:rFonts w:cs="Times New Roman"/>
        </w:rPr>
        <w:t>REFERENCES</w:t>
      </w:r>
      <w:bookmarkEnd w:id="492"/>
    </w:p>
    <w:p w14:paraId="6D28EEB9" w14:textId="77777777" w:rsidR="00C51B0C" w:rsidRPr="00695F26" w:rsidRDefault="00C51B0C" w:rsidP="00C51B0C">
      <w:pPr>
        <w:ind w:left="720" w:hanging="720"/>
        <w:rPr>
          <w:rFonts w:cs="Times New Roman"/>
        </w:rPr>
      </w:pPr>
      <w:r w:rsidRPr="00695F26">
        <w:rPr>
          <w:rFonts w:cs="Times New Roman"/>
        </w:rPr>
        <w:t>1.</w:t>
      </w:r>
      <w:r w:rsidRPr="00695F26">
        <w:rPr>
          <w:rFonts w:cs="Times New Roman"/>
        </w:rPr>
        <w:tab/>
        <w:t xml:space="preserve">Author. </w:t>
      </w:r>
      <w:r w:rsidRPr="00695F26">
        <w:rPr>
          <w:rFonts w:cs="Times New Roman"/>
          <w:i/>
        </w:rPr>
        <w:t>Title</w:t>
      </w:r>
      <w:r w:rsidRPr="00695F26">
        <w:rPr>
          <w:rFonts w:cs="Times New Roman"/>
        </w:rPr>
        <w:t xml:space="preserve">. Series Title [Type of Medium] Year Last Update Date [cited Access Year Access Date]; Edition:[Description]. Available from: URL </w:t>
      </w:r>
    </w:p>
    <w:p w14:paraId="565B29B7" w14:textId="77777777" w:rsidR="00C51B0C" w:rsidRPr="00695F26" w:rsidRDefault="00C51B0C" w:rsidP="00C51B0C">
      <w:pPr>
        <w:ind w:left="720" w:hanging="720"/>
        <w:rPr>
          <w:rFonts w:cs="Times New Roman"/>
        </w:rPr>
      </w:pPr>
      <w:r w:rsidRPr="00695F26">
        <w:rPr>
          <w:rFonts w:cs="Times New Roman"/>
        </w:rPr>
        <w:t>2.</w:t>
      </w:r>
      <w:r w:rsidRPr="00695F26">
        <w:rPr>
          <w:rFonts w:cs="Times New Roman"/>
        </w:rPr>
        <w:tab/>
        <w:t xml:space="preserve">Author, B., </w:t>
      </w:r>
      <w:r w:rsidRPr="00695F26">
        <w:rPr>
          <w:rFonts w:cs="Times New Roman"/>
          <w:i/>
        </w:rPr>
        <w:t>Title</w:t>
      </w:r>
      <w:r w:rsidRPr="00695F26">
        <w:rPr>
          <w:rFonts w:cs="Times New Roman"/>
        </w:rPr>
        <w:t>. Editon ed. Series Title, ed. S. Editor. Vol. Volume. Year, City: Publisher. Number of Pagers.</w:t>
      </w:r>
    </w:p>
    <w:p w14:paraId="025C2AB9" w14:textId="77777777" w:rsidR="00C51B0C" w:rsidRDefault="00C51B0C" w:rsidP="00C51B0C">
      <w:pPr>
        <w:ind w:left="720" w:hanging="720"/>
      </w:pPr>
    </w:p>
    <w:p w14:paraId="24DFBB7F" w14:textId="77777777" w:rsidR="00BB5210" w:rsidRPr="00ED7FDD" w:rsidRDefault="00C51B0C" w:rsidP="00BB5210">
      <w:pPr>
        <w:pStyle w:val="CHAPNumber"/>
      </w:pPr>
      <w:r>
        <w:fldChar w:fldCharType="end"/>
      </w:r>
      <w:r>
        <w:br w:type="page"/>
      </w:r>
      <w:bookmarkStart w:id="493" w:name="_Toc183509422"/>
      <w:bookmarkStart w:id="494" w:name="_Toc183534049"/>
      <w:bookmarkStart w:id="495" w:name="_Toc183534280"/>
      <w:bookmarkStart w:id="496" w:name="_Toc232926043"/>
      <w:r w:rsidR="00BB5210">
        <w:lastRenderedPageBreak/>
        <w:t>APPENDIX A</w:t>
      </w:r>
    </w:p>
    <w:p w14:paraId="3628CB22" w14:textId="77777777" w:rsidR="00BB5210" w:rsidRDefault="00FF42FC">
      <w:pPr>
        <w:pStyle w:val="Heading1"/>
        <w:numPr>
          <w:ilvl w:val="0"/>
          <w:numId w:val="22"/>
        </w:numPr>
      </w:pPr>
      <w:bookmarkStart w:id="497" w:name="_Toc433051520"/>
      <w:bookmarkStart w:id="498" w:name="_Toc433052128"/>
      <w:r>
        <w:t>&lt;INSERT YOUR TOPIC&gt;</w:t>
      </w:r>
      <w:bookmarkEnd w:id="497"/>
      <w:bookmarkEnd w:id="498"/>
    </w:p>
    <w:p w14:paraId="5605B995" w14:textId="77777777" w:rsidR="00BB5210" w:rsidRPr="00415AC5" w:rsidRDefault="00BB5210" w:rsidP="00BB5210">
      <w:pPr>
        <w:pStyle w:val="TXTParagraph"/>
      </w:pPr>
      <w:r>
        <w:fldChar w:fldCharType="begin"/>
      </w:r>
      <w:r>
        <w:instrText xml:space="preserve"> MACROBUTTON  AcceptAllChangesInDoc "&lt;Brief Description this Appendix Click to Insert&gt;" </w:instrText>
      </w:r>
      <w:r>
        <w:fldChar w:fldCharType="end"/>
      </w:r>
    </w:p>
    <w:p w14:paraId="34AD67FD" w14:textId="77777777" w:rsidR="00BB5210" w:rsidRDefault="00BB5210">
      <w:pPr>
        <w:spacing w:line="240" w:lineRule="auto"/>
        <w:rPr>
          <w:b/>
          <w:sz w:val="28"/>
        </w:rPr>
      </w:pPr>
      <w:r>
        <w:br w:type="page"/>
      </w:r>
    </w:p>
    <w:p w14:paraId="7B7B2D19" w14:textId="77777777" w:rsidR="00C51B0C" w:rsidRDefault="00C51B0C" w:rsidP="00C51B0C">
      <w:pPr>
        <w:pStyle w:val="BIOTitle"/>
      </w:pPr>
      <w:bookmarkStart w:id="499" w:name="_Toc433052129"/>
      <w:r>
        <w:lastRenderedPageBreak/>
        <w:t>BIOGRAPH</w:t>
      </w:r>
      <w:bookmarkEnd w:id="493"/>
      <w:bookmarkEnd w:id="494"/>
      <w:bookmarkEnd w:id="495"/>
      <w:bookmarkEnd w:id="496"/>
      <w:r>
        <w:t>IES</w:t>
      </w:r>
      <w:bookmarkEnd w:id="499"/>
    </w:p>
    <w:tbl>
      <w:tblPr>
        <w:tblW w:w="0" w:type="auto"/>
        <w:tblLook w:val="01E0" w:firstRow="1" w:lastRow="1" w:firstColumn="1" w:lastColumn="1" w:noHBand="0" w:noVBand="0"/>
      </w:tblPr>
      <w:tblGrid>
        <w:gridCol w:w="3800"/>
        <w:gridCol w:w="4562"/>
      </w:tblGrid>
      <w:tr w:rsidR="00C51B0C" w14:paraId="3BCC40E4" w14:textId="77777777" w:rsidTr="00FA7776">
        <w:tc>
          <w:tcPr>
            <w:tcW w:w="3888" w:type="dxa"/>
          </w:tcPr>
          <w:p w14:paraId="3F7E1044" w14:textId="77777777" w:rsidR="00C51B0C" w:rsidRPr="00F01561" w:rsidRDefault="00C51B0C" w:rsidP="00B83F63">
            <w:pPr>
              <w:pStyle w:val="BIOLabel"/>
            </w:pPr>
            <w:r w:rsidRPr="00F01561">
              <w:t>NAME</w:t>
            </w:r>
          </w:p>
        </w:tc>
        <w:tc>
          <w:tcPr>
            <w:tcW w:w="4690" w:type="dxa"/>
          </w:tcPr>
          <w:p w14:paraId="6242E807" w14:textId="77777777" w:rsidR="00C51B0C" w:rsidRDefault="00C51B0C" w:rsidP="00B83F63">
            <w:pPr>
              <w:pStyle w:val="BIOTxt"/>
            </w:pPr>
            <w:r>
              <w:fldChar w:fldCharType="begin"/>
            </w:r>
            <w:r>
              <w:instrText xml:space="preserve"> MACROBUTTON  AcceptAllChangesInDoc &lt;Mr./Miss&gt; </w:instrText>
            </w:r>
            <w:r>
              <w:fldChar w:fldCharType="end"/>
            </w:r>
            <w:r>
              <w:t xml:space="preserve">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p>
        </w:tc>
      </w:tr>
      <w:tr w:rsidR="00C51B0C" w14:paraId="48A8FFDB" w14:textId="77777777" w:rsidTr="00FA7776">
        <w:tc>
          <w:tcPr>
            <w:tcW w:w="3888" w:type="dxa"/>
          </w:tcPr>
          <w:p w14:paraId="25E23755" w14:textId="77777777" w:rsidR="00C51B0C" w:rsidRPr="00F01561" w:rsidRDefault="00C51B0C" w:rsidP="00B83F63">
            <w:pPr>
              <w:pStyle w:val="BIOLabel"/>
            </w:pPr>
            <w:r w:rsidRPr="00F01561">
              <w:t>INSTITUTIONS ATTENDED</w:t>
            </w:r>
          </w:p>
        </w:tc>
        <w:tc>
          <w:tcPr>
            <w:tcW w:w="4690" w:type="dxa"/>
          </w:tcPr>
          <w:p w14:paraId="72717CCF" w14:textId="77777777" w:rsidR="00C51B0C" w:rsidRDefault="00C51B0C" w:rsidP="00B83F63">
            <w:pPr>
              <w:pStyle w:val="BIOTxt"/>
            </w:pPr>
            <w:r>
              <w:fldChar w:fldCharType="begin"/>
            </w:r>
            <w:r>
              <w:instrText xml:space="preserve"> MACR</w:instrText>
            </w:r>
            <w:r w:rsidR="00DB77EA">
              <w:instrText xml:space="preserve">OBUTTON  AcceptAllChangesInDoc </w:instrText>
            </w:r>
            <w:r>
              <w:instrText xml:space="preserve">&lt;School Name&gt; </w:instrText>
            </w:r>
            <w:r>
              <w:fldChar w:fldCharType="end"/>
            </w:r>
            <w:r>
              <w:t xml:space="preserve">, </w:t>
            </w:r>
            <w:r>
              <w:fldChar w:fldCharType="begin"/>
            </w:r>
            <w:r>
              <w:instrText xml:space="preserve"> MACR</w:instrText>
            </w:r>
            <w:r w:rsidR="00DB77EA">
              <w:instrText xml:space="preserve">OBUTTON  AcceptAllChangesInDoc </w:instrText>
            </w:r>
            <w:r>
              <w:instrText xml:space="preserve">&lt;Grad Year&gt; </w:instrText>
            </w:r>
            <w:r>
              <w:fldChar w:fldCharType="end"/>
            </w:r>
            <w:r>
              <w:t>:</w:t>
            </w:r>
          </w:p>
          <w:p w14:paraId="06CE159A" w14:textId="77777777" w:rsidR="00C51B0C" w:rsidRDefault="00C51B0C" w:rsidP="00B83F63">
            <w:pPr>
              <w:pStyle w:val="BIOTxt"/>
            </w:pPr>
            <w:r>
              <w:tab/>
              <w:t>High School Diploma</w:t>
            </w:r>
          </w:p>
          <w:p w14:paraId="2B1F66ED" w14:textId="77777777" w:rsidR="00C51B0C" w:rsidRDefault="00C51B0C" w:rsidP="00B83F63">
            <w:pPr>
              <w:pStyle w:val="BIOTxt"/>
            </w:pPr>
            <w:r>
              <w:t xml:space="preserve">Mahidol University, </w:t>
            </w:r>
            <w:r>
              <w:fldChar w:fldCharType="begin"/>
            </w:r>
            <w:r>
              <w:instrText xml:space="preserve"> MACR</w:instrText>
            </w:r>
            <w:r w:rsidR="00DB77EA">
              <w:instrText xml:space="preserve">OBUTTON  AcceptAllChangesInDoc </w:instrText>
            </w:r>
            <w:r>
              <w:instrText xml:space="preserve">&lt;Grad Year&gt; </w:instrText>
            </w:r>
            <w:r>
              <w:fldChar w:fldCharType="end"/>
            </w:r>
            <w:r>
              <w:t xml:space="preserve"> :</w:t>
            </w:r>
          </w:p>
          <w:p w14:paraId="6EBC4B7D" w14:textId="77777777" w:rsidR="00C51B0C" w:rsidRDefault="00C51B0C" w:rsidP="00B83F63">
            <w:pPr>
              <w:pStyle w:val="BIOTxt"/>
            </w:pPr>
            <w:r>
              <w:tab/>
              <w:t>Bachelor of Science (ICT)</w:t>
            </w:r>
          </w:p>
        </w:tc>
      </w:tr>
      <w:tr w:rsidR="00C51B0C" w14:paraId="05D020C1" w14:textId="77777777" w:rsidTr="00FA7776">
        <w:tc>
          <w:tcPr>
            <w:tcW w:w="3888" w:type="dxa"/>
          </w:tcPr>
          <w:p w14:paraId="166C61BB" w14:textId="77777777" w:rsidR="00C51B0C" w:rsidRPr="00E96579" w:rsidRDefault="00C51B0C" w:rsidP="00B83F63">
            <w:pPr>
              <w:tabs>
                <w:tab w:val="left" w:pos="3960"/>
              </w:tabs>
              <w:autoSpaceDE w:val="0"/>
              <w:autoSpaceDN w:val="0"/>
              <w:adjustRightInd w:val="0"/>
              <w:spacing w:after="120" w:line="240" w:lineRule="auto"/>
              <w:rPr>
                <w:rFonts w:eastAsia="SimSun"/>
              </w:rPr>
            </w:pPr>
          </w:p>
        </w:tc>
        <w:tc>
          <w:tcPr>
            <w:tcW w:w="4690" w:type="dxa"/>
          </w:tcPr>
          <w:p w14:paraId="56EE0F5C" w14:textId="77777777" w:rsidR="00C51B0C" w:rsidRPr="00E96579" w:rsidRDefault="00C51B0C" w:rsidP="00B83F63">
            <w:pPr>
              <w:tabs>
                <w:tab w:val="left" w:pos="3960"/>
              </w:tabs>
              <w:autoSpaceDE w:val="0"/>
              <w:autoSpaceDN w:val="0"/>
              <w:adjustRightInd w:val="0"/>
              <w:spacing w:after="120" w:line="240" w:lineRule="auto"/>
              <w:rPr>
                <w:rFonts w:eastAsia="SimSun"/>
              </w:rPr>
            </w:pPr>
          </w:p>
        </w:tc>
      </w:tr>
      <w:tr w:rsidR="00C51B0C" w14:paraId="4F96DF4C" w14:textId="77777777" w:rsidTr="00FA7776">
        <w:tc>
          <w:tcPr>
            <w:tcW w:w="3888" w:type="dxa"/>
          </w:tcPr>
          <w:p w14:paraId="1C8547E9" w14:textId="77777777" w:rsidR="00C51B0C" w:rsidRPr="00F01561" w:rsidRDefault="00C51B0C" w:rsidP="00B83F63">
            <w:pPr>
              <w:pStyle w:val="BIOLabel"/>
            </w:pPr>
            <w:r w:rsidRPr="00F01561">
              <w:t>NAME</w:t>
            </w:r>
          </w:p>
        </w:tc>
        <w:tc>
          <w:tcPr>
            <w:tcW w:w="4690" w:type="dxa"/>
          </w:tcPr>
          <w:p w14:paraId="4024672C" w14:textId="77777777" w:rsidR="00C51B0C" w:rsidRDefault="00C51B0C" w:rsidP="00B83F63">
            <w:pPr>
              <w:pStyle w:val="BIOTxt"/>
            </w:pPr>
            <w:r>
              <w:fldChar w:fldCharType="begin"/>
            </w:r>
            <w:r>
              <w:instrText xml:space="preserve"> MACROBUTTON  AcceptAllChangesInDoc &lt;Mr./Miss&gt; </w:instrText>
            </w:r>
            <w:r>
              <w:fldChar w:fldCharType="end"/>
            </w:r>
            <w:r>
              <w:t xml:space="preserve">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p>
        </w:tc>
      </w:tr>
      <w:tr w:rsidR="00C51B0C" w14:paraId="4045CE06" w14:textId="77777777" w:rsidTr="00FA7776">
        <w:tc>
          <w:tcPr>
            <w:tcW w:w="3888" w:type="dxa"/>
          </w:tcPr>
          <w:p w14:paraId="6A01380E" w14:textId="77777777" w:rsidR="00C51B0C" w:rsidRPr="00F01561" w:rsidRDefault="00C51B0C" w:rsidP="00B83F63">
            <w:pPr>
              <w:pStyle w:val="BIOLabel"/>
            </w:pPr>
            <w:r w:rsidRPr="00F01561">
              <w:t>INSTITUTIONS ATTENDED</w:t>
            </w:r>
          </w:p>
        </w:tc>
        <w:tc>
          <w:tcPr>
            <w:tcW w:w="4690" w:type="dxa"/>
          </w:tcPr>
          <w:p w14:paraId="4BD05BEF" w14:textId="77777777" w:rsidR="00C51B0C" w:rsidRDefault="00C51B0C" w:rsidP="00B83F63">
            <w:pPr>
              <w:pStyle w:val="BIOTxt"/>
            </w:pPr>
            <w:r>
              <w:fldChar w:fldCharType="begin"/>
            </w:r>
            <w:r>
              <w:instrText xml:space="preserve"> MACR</w:instrText>
            </w:r>
            <w:r w:rsidR="00DB77EA">
              <w:instrText>OBUTTON  AcceptAllChangesInDoc &lt;School Name&gt;</w:instrText>
            </w:r>
            <w:r>
              <w:instrText xml:space="preserve"> </w:instrText>
            </w:r>
            <w:r>
              <w:fldChar w:fldCharType="end"/>
            </w:r>
            <w:r>
              <w:t xml:space="preserve">, </w:t>
            </w:r>
            <w:r>
              <w:fldChar w:fldCharType="begin"/>
            </w:r>
            <w:r>
              <w:instrText xml:space="preserve"> MACR</w:instrText>
            </w:r>
            <w:r w:rsidR="00DB77EA">
              <w:instrText>OBUTTON  AcceptAllChangesInDoc &lt;Grad Year&gt;</w:instrText>
            </w:r>
            <w:r>
              <w:instrText xml:space="preserve"> </w:instrText>
            </w:r>
            <w:r>
              <w:fldChar w:fldCharType="end"/>
            </w:r>
            <w:r>
              <w:t>:</w:t>
            </w:r>
          </w:p>
          <w:p w14:paraId="1363BA6A" w14:textId="77777777" w:rsidR="00C51B0C" w:rsidRDefault="00C51B0C" w:rsidP="00B83F63">
            <w:pPr>
              <w:pStyle w:val="BIOTxt"/>
            </w:pPr>
            <w:r>
              <w:tab/>
              <w:t>High School Diploma</w:t>
            </w:r>
          </w:p>
          <w:p w14:paraId="73F33F22" w14:textId="77777777" w:rsidR="00C51B0C" w:rsidRDefault="00C51B0C" w:rsidP="00B83F63">
            <w:pPr>
              <w:pStyle w:val="BIOTxt"/>
            </w:pPr>
            <w:r>
              <w:t xml:space="preserve">Mahidol University, </w:t>
            </w:r>
            <w:r>
              <w:fldChar w:fldCharType="begin"/>
            </w:r>
            <w:r>
              <w:instrText xml:space="preserve"> MACR</w:instrText>
            </w:r>
            <w:r w:rsidR="00DB77EA">
              <w:instrText xml:space="preserve">OBUTTON  AcceptAllChangesInDoc </w:instrText>
            </w:r>
            <w:r>
              <w:instrText xml:space="preserve">&lt;Grad Year&gt; </w:instrText>
            </w:r>
            <w:r>
              <w:fldChar w:fldCharType="end"/>
            </w:r>
            <w:r>
              <w:t xml:space="preserve"> :</w:t>
            </w:r>
          </w:p>
          <w:p w14:paraId="55C9F842" w14:textId="77777777" w:rsidR="00C51B0C" w:rsidRDefault="00C51B0C" w:rsidP="00B83F63">
            <w:pPr>
              <w:pStyle w:val="BIOTxt"/>
            </w:pPr>
            <w:r>
              <w:tab/>
              <w:t>Bachelor of Science (ICT)</w:t>
            </w:r>
          </w:p>
        </w:tc>
      </w:tr>
      <w:tr w:rsidR="00FA7776" w14:paraId="56D81B98" w14:textId="77777777" w:rsidTr="00FA7776">
        <w:tc>
          <w:tcPr>
            <w:tcW w:w="3888" w:type="dxa"/>
          </w:tcPr>
          <w:p w14:paraId="50FD920C" w14:textId="77777777" w:rsidR="00FA7776" w:rsidRPr="00F01561" w:rsidRDefault="00FA7776" w:rsidP="00B83F63">
            <w:pPr>
              <w:pStyle w:val="BIOLabel"/>
            </w:pPr>
          </w:p>
        </w:tc>
        <w:tc>
          <w:tcPr>
            <w:tcW w:w="4690" w:type="dxa"/>
          </w:tcPr>
          <w:p w14:paraId="2AD8B658" w14:textId="77777777" w:rsidR="00FA7776" w:rsidRDefault="00FA7776" w:rsidP="00B83F63">
            <w:pPr>
              <w:pStyle w:val="BIOTxt"/>
            </w:pPr>
          </w:p>
        </w:tc>
      </w:tr>
      <w:tr w:rsidR="00FA7776" w14:paraId="5185A997" w14:textId="77777777" w:rsidTr="00FA7776">
        <w:tc>
          <w:tcPr>
            <w:tcW w:w="3888" w:type="dxa"/>
          </w:tcPr>
          <w:p w14:paraId="3BA776F4" w14:textId="77777777" w:rsidR="00FA7776" w:rsidRPr="00F01561" w:rsidRDefault="00FA7776" w:rsidP="00FA7776">
            <w:pPr>
              <w:pStyle w:val="BIOLabel"/>
            </w:pPr>
            <w:r w:rsidRPr="00F01561">
              <w:t>NAME</w:t>
            </w:r>
          </w:p>
        </w:tc>
        <w:tc>
          <w:tcPr>
            <w:tcW w:w="4690" w:type="dxa"/>
          </w:tcPr>
          <w:p w14:paraId="228B353A" w14:textId="77777777" w:rsidR="00FA7776" w:rsidRDefault="00FA7776" w:rsidP="00FA7776">
            <w:pPr>
              <w:pStyle w:val="BIOTxt"/>
            </w:pPr>
            <w:r>
              <w:fldChar w:fldCharType="begin"/>
            </w:r>
            <w:r>
              <w:instrText xml:space="preserve"> MACROBUTTON  AcceptAllChangesInDoc &lt;Mr./Miss&gt; </w:instrText>
            </w:r>
            <w:r>
              <w:fldChar w:fldCharType="end"/>
            </w:r>
            <w:r>
              <w:t xml:space="preserve">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p>
        </w:tc>
      </w:tr>
      <w:tr w:rsidR="00FA7776" w14:paraId="407E7B42" w14:textId="77777777" w:rsidTr="00FA7776">
        <w:tc>
          <w:tcPr>
            <w:tcW w:w="3888" w:type="dxa"/>
          </w:tcPr>
          <w:p w14:paraId="0FC7F68D" w14:textId="77777777" w:rsidR="00FA7776" w:rsidRPr="00F01561" w:rsidRDefault="00FA7776" w:rsidP="00FA7776">
            <w:pPr>
              <w:pStyle w:val="BIOLabel"/>
            </w:pPr>
            <w:r w:rsidRPr="00F01561">
              <w:t>INSTITUTIONS ATTENDED</w:t>
            </w:r>
          </w:p>
        </w:tc>
        <w:tc>
          <w:tcPr>
            <w:tcW w:w="4690" w:type="dxa"/>
          </w:tcPr>
          <w:p w14:paraId="054A39E5" w14:textId="77777777" w:rsidR="00FA7776" w:rsidRDefault="00FA7776" w:rsidP="00FA7776">
            <w:pPr>
              <w:pStyle w:val="BIOTxt"/>
            </w:pPr>
            <w:r>
              <w:fldChar w:fldCharType="begin"/>
            </w:r>
            <w:r>
              <w:instrText xml:space="preserve"> MACROBUTTON  AcceptAllChangesInDoc &lt;School Name&gt; </w:instrText>
            </w:r>
            <w:r>
              <w:fldChar w:fldCharType="end"/>
            </w:r>
            <w:r>
              <w:t xml:space="preserve">, </w:t>
            </w:r>
            <w:r>
              <w:fldChar w:fldCharType="begin"/>
            </w:r>
            <w:r>
              <w:instrText xml:space="preserve"> MACROBUTTON  AcceptAllChangesInDoc &lt;Grad Year&gt; </w:instrText>
            </w:r>
            <w:r>
              <w:fldChar w:fldCharType="end"/>
            </w:r>
            <w:r>
              <w:t>:</w:t>
            </w:r>
          </w:p>
          <w:p w14:paraId="0B9BC24A" w14:textId="77777777" w:rsidR="00FA7776" w:rsidRDefault="00FA7776" w:rsidP="00FA7776">
            <w:pPr>
              <w:pStyle w:val="BIOTxt"/>
            </w:pPr>
            <w:r>
              <w:tab/>
              <w:t>High School Diploma</w:t>
            </w:r>
          </w:p>
          <w:p w14:paraId="717937EB" w14:textId="77777777" w:rsidR="00FA7776" w:rsidRDefault="00FA7776" w:rsidP="00FA7776">
            <w:pPr>
              <w:pStyle w:val="BIOTxt"/>
            </w:pPr>
            <w:r>
              <w:t xml:space="preserve">Mahidol University, </w:t>
            </w:r>
            <w:r>
              <w:fldChar w:fldCharType="begin"/>
            </w:r>
            <w:r>
              <w:instrText xml:space="preserve"> MACROBUTTON  AcceptAllChangesInDoc &lt;Grad Year&gt; </w:instrText>
            </w:r>
            <w:r>
              <w:fldChar w:fldCharType="end"/>
            </w:r>
            <w:r>
              <w:t xml:space="preserve"> :</w:t>
            </w:r>
          </w:p>
          <w:p w14:paraId="52632490" w14:textId="77777777" w:rsidR="00FA7776" w:rsidRDefault="00FA7776" w:rsidP="00FA7776">
            <w:pPr>
              <w:pStyle w:val="BIOTxt"/>
            </w:pPr>
            <w:r>
              <w:tab/>
              <w:t>Bachelor of Science (ICT)</w:t>
            </w:r>
          </w:p>
        </w:tc>
      </w:tr>
    </w:tbl>
    <w:p w14:paraId="4F4B6FBD" w14:textId="77777777" w:rsidR="00C51B0C" w:rsidRDefault="00C51B0C" w:rsidP="00C51B0C">
      <w:pPr>
        <w:tabs>
          <w:tab w:val="left" w:pos="3960"/>
        </w:tabs>
        <w:autoSpaceDE w:val="0"/>
        <w:autoSpaceDN w:val="0"/>
        <w:adjustRightInd w:val="0"/>
        <w:spacing w:line="240" w:lineRule="auto"/>
      </w:pPr>
    </w:p>
    <w:p w14:paraId="1C0A7A8E" w14:textId="77777777" w:rsidR="00C51B0C" w:rsidRDefault="00C51B0C" w:rsidP="00C51B0C">
      <w:pPr>
        <w:tabs>
          <w:tab w:val="left" w:pos="3960"/>
        </w:tabs>
        <w:autoSpaceDE w:val="0"/>
        <w:autoSpaceDN w:val="0"/>
        <w:adjustRightInd w:val="0"/>
        <w:spacing w:line="240" w:lineRule="auto"/>
      </w:pPr>
    </w:p>
    <w:p w14:paraId="590C6BB5" w14:textId="77777777" w:rsidR="00C51B0C" w:rsidRDefault="00C51B0C" w:rsidP="00C51B0C">
      <w:pPr>
        <w:tabs>
          <w:tab w:val="left" w:pos="3960"/>
        </w:tabs>
        <w:autoSpaceDE w:val="0"/>
        <w:autoSpaceDN w:val="0"/>
        <w:adjustRightInd w:val="0"/>
        <w:spacing w:line="240" w:lineRule="auto"/>
      </w:pPr>
    </w:p>
    <w:p w14:paraId="4C8CDB97" w14:textId="77777777" w:rsidR="00C51B0C" w:rsidRDefault="00C51B0C" w:rsidP="00C51B0C">
      <w:pPr>
        <w:tabs>
          <w:tab w:val="left" w:pos="3960"/>
        </w:tabs>
        <w:autoSpaceDE w:val="0"/>
        <w:autoSpaceDN w:val="0"/>
        <w:adjustRightInd w:val="0"/>
        <w:spacing w:line="240" w:lineRule="auto"/>
      </w:pPr>
    </w:p>
    <w:p w14:paraId="52D10BB7" w14:textId="77777777" w:rsidR="00C51B0C" w:rsidRPr="001D191D" w:rsidRDefault="00C51B0C" w:rsidP="00C51B0C">
      <w:pPr>
        <w:tabs>
          <w:tab w:val="left" w:pos="3960"/>
        </w:tabs>
        <w:autoSpaceDE w:val="0"/>
        <w:autoSpaceDN w:val="0"/>
        <w:adjustRightInd w:val="0"/>
        <w:spacing w:line="240" w:lineRule="auto"/>
      </w:pPr>
    </w:p>
    <w:p w14:paraId="38BB5FD8" w14:textId="77777777" w:rsidR="001D191D" w:rsidRPr="00C51B0C" w:rsidRDefault="001D191D" w:rsidP="00C51B0C"/>
    <w:sectPr w:rsidR="001D191D" w:rsidRPr="00C51B0C" w:rsidSect="00EE3C46">
      <w:headerReference w:type="even" r:id="rId58"/>
      <w:headerReference w:type="default" r:id="rId59"/>
      <w:pgSz w:w="11906" w:h="16838" w:code="9"/>
      <w:pgMar w:top="2126" w:right="1418" w:bottom="1418" w:left="2126"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B3DE" w14:textId="77777777" w:rsidR="002720C3" w:rsidRDefault="002720C3">
      <w:r>
        <w:separator/>
      </w:r>
    </w:p>
    <w:p w14:paraId="7BB73033" w14:textId="77777777" w:rsidR="002720C3" w:rsidRDefault="002720C3"/>
    <w:p w14:paraId="3DC10B97" w14:textId="77777777" w:rsidR="002720C3" w:rsidRDefault="002720C3"/>
    <w:p w14:paraId="31E66B76" w14:textId="77777777" w:rsidR="002720C3" w:rsidRDefault="002720C3"/>
    <w:p w14:paraId="6FB54BE8" w14:textId="77777777" w:rsidR="002720C3" w:rsidRDefault="002720C3"/>
    <w:p w14:paraId="192DEC69" w14:textId="77777777" w:rsidR="002720C3" w:rsidRDefault="002720C3"/>
  </w:endnote>
  <w:endnote w:type="continuationSeparator" w:id="0">
    <w:p w14:paraId="6C574EC7" w14:textId="77777777" w:rsidR="002720C3" w:rsidRDefault="002720C3">
      <w:r>
        <w:continuationSeparator/>
      </w:r>
    </w:p>
    <w:p w14:paraId="6C761875" w14:textId="77777777" w:rsidR="002720C3" w:rsidRDefault="002720C3"/>
    <w:p w14:paraId="09953D90" w14:textId="77777777" w:rsidR="002720C3" w:rsidRDefault="002720C3"/>
    <w:p w14:paraId="3D6776EF" w14:textId="77777777" w:rsidR="002720C3" w:rsidRDefault="002720C3"/>
    <w:p w14:paraId="454A7C73" w14:textId="77777777" w:rsidR="002720C3" w:rsidRDefault="002720C3"/>
    <w:p w14:paraId="55952882" w14:textId="77777777" w:rsidR="002720C3" w:rsidRDefault="00272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6DD3" w14:textId="77777777" w:rsidR="00BD59EA" w:rsidRDefault="00BD59E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6302" w14:textId="77777777" w:rsidR="00BD59EA" w:rsidRDefault="00BD59E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3C8A" w14:textId="77777777" w:rsidR="00BD59EA" w:rsidRDefault="00BD59E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0097" w14:textId="77777777" w:rsidR="00BD59EA" w:rsidRDefault="00BD59E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76AF" w14:textId="77777777" w:rsidR="00BD59EA" w:rsidRDefault="00BD59E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F896" w14:textId="77777777" w:rsidR="00BD59EA" w:rsidRDefault="00BD59E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6E05" w14:textId="77777777" w:rsidR="00BD59EA" w:rsidRDefault="00BD59E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A9363" w14:textId="77777777" w:rsidR="00BD59EA" w:rsidRDefault="00BD5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366E" w14:textId="77777777" w:rsidR="00BD59EA" w:rsidRDefault="00BD59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55F" w14:textId="77777777" w:rsidR="00BD59EA" w:rsidRDefault="00BD59EA" w:rsidP="00D5097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C8BF" w14:textId="77777777" w:rsidR="00BD59EA" w:rsidRDefault="00BD59EA" w:rsidP="004855A6">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23B9" w14:textId="77777777" w:rsidR="00BD59EA" w:rsidRDefault="00BD59E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E05D" w14:textId="77777777" w:rsidR="00BD59EA" w:rsidRDefault="00BD59E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BB25" w14:textId="77777777" w:rsidR="00BD59EA" w:rsidRDefault="00BD59E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FB81" w14:textId="77777777" w:rsidR="00BD59EA" w:rsidRDefault="00BD59E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D0BC" w14:textId="77777777" w:rsidR="00BD59EA" w:rsidRDefault="00BD5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5D360" w14:textId="77777777" w:rsidR="002720C3" w:rsidRDefault="002720C3">
      <w:r>
        <w:separator/>
      </w:r>
    </w:p>
    <w:p w14:paraId="666ADCD2" w14:textId="77777777" w:rsidR="002720C3" w:rsidRDefault="002720C3"/>
    <w:p w14:paraId="2CA6410D" w14:textId="77777777" w:rsidR="002720C3" w:rsidRDefault="002720C3"/>
    <w:p w14:paraId="011A649F" w14:textId="77777777" w:rsidR="002720C3" w:rsidRDefault="002720C3"/>
    <w:p w14:paraId="6C92D384" w14:textId="77777777" w:rsidR="002720C3" w:rsidRDefault="002720C3"/>
    <w:p w14:paraId="57C97227" w14:textId="77777777" w:rsidR="002720C3" w:rsidRDefault="002720C3"/>
  </w:footnote>
  <w:footnote w:type="continuationSeparator" w:id="0">
    <w:p w14:paraId="6DA372DC" w14:textId="77777777" w:rsidR="002720C3" w:rsidRDefault="002720C3">
      <w:r>
        <w:continuationSeparator/>
      </w:r>
    </w:p>
    <w:p w14:paraId="327A4C8C" w14:textId="77777777" w:rsidR="002720C3" w:rsidRDefault="002720C3"/>
    <w:p w14:paraId="18D75C9F" w14:textId="77777777" w:rsidR="002720C3" w:rsidRDefault="002720C3"/>
    <w:p w14:paraId="1908F75C" w14:textId="77777777" w:rsidR="002720C3" w:rsidRDefault="002720C3"/>
    <w:p w14:paraId="080655B9" w14:textId="77777777" w:rsidR="002720C3" w:rsidRDefault="002720C3"/>
    <w:p w14:paraId="761350C0" w14:textId="77777777" w:rsidR="002720C3" w:rsidRDefault="002720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934D" w14:textId="77777777" w:rsidR="00BD59EA" w:rsidRDefault="00BD59EA" w:rsidP="00D63CD2">
    <w:pPr>
      <w:pStyle w:val="Header"/>
    </w:pPr>
  </w:p>
  <w:p w14:paraId="49F7BF92" w14:textId="77777777" w:rsidR="00BD59EA" w:rsidRDefault="00BD59EA" w:rsidP="00D63CD2">
    <w:pPr>
      <w:pStyle w:val="Header"/>
    </w:pPr>
  </w:p>
  <w:p w14:paraId="407D32A2" w14:textId="77777777" w:rsidR="00BD59EA" w:rsidRDefault="00BD59EA" w:rsidP="00D63CD2">
    <w:pPr>
      <w:pStyle w:val="Header"/>
    </w:pPr>
  </w:p>
  <w:p w14:paraId="1E0C4E97" w14:textId="77777777" w:rsidR="00BD59EA" w:rsidRPr="009C519E" w:rsidRDefault="00BD59EA" w:rsidP="00BB5210">
    <w:pPr>
      <w:pStyle w:val="Header"/>
      <w:tabs>
        <w:tab w:val="clear" w:pos="4153"/>
        <w:tab w:val="clear" w:pos="8306"/>
        <w:tab w:val="right" w:pos="8363"/>
      </w:tabs>
    </w:pPr>
    <w:r>
      <w:t>Faculty of ICT</w:t>
    </w:r>
    <w:r w:rsidRPr="009C519E">
      <w:t>, Mahidol Univ.</w:t>
    </w:r>
    <w:r>
      <w:tab/>
    </w:r>
    <w:r w:rsidRPr="009C519E">
      <w:t xml:space="preserve">Senior Project / </w:t>
    </w:r>
    <w:r w:rsidRPr="009C519E">
      <w:fldChar w:fldCharType="begin"/>
    </w:r>
    <w:r w:rsidRPr="009C519E">
      <w:instrText xml:space="preserve"> PAGE </w:instrText>
    </w:r>
    <w:r w:rsidRPr="009C519E">
      <w:fldChar w:fldCharType="separate"/>
    </w:r>
    <w:r w:rsidR="003852E5">
      <w:rPr>
        <w:noProof/>
      </w:rPr>
      <w:t>iv</w:t>
    </w:r>
    <w:r w:rsidRPr="009C519E">
      <w:fldChar w:fldCharType="end"/>
    </w:r>
  </w:p>
  <w:p w14:paraId="592FB33F" w14:textId="77777777" w:rsidR="00BD59EA" w:rsidRDefault="00BD59EA" w:rsidP="00D63CD2">
    <w:pPr>
      <w:pStyle w:val="Header"/>
      <w:rPr>
        <w:rStyle w:val="PageNumber"/>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F4A96" w14:textId="77777777" w:rsidR="00BD59EA" w:rsidRDefault="00BD59EA" w:rsidP="00D63CD2">
    <w:pPr>
      <w:pStyle w:val="Header"/>
      <w:tabs>
        <w:tab w:val="clear" w:pos="4153"/>
        <w:tab w:val="clear" w:pos="8306"/>
        <w:tab w:val="right" w:pos="8363"/>
      </w:tabs>
    </w:pPr>
  </w:p>
  <w:p w14:paraId="73CD2565" w14:textId="77777777" w:rsidR="00BD59EA" w:rsidRDefault="00BD59EA" w:rsidP="00D63CD2">
    <w:pPr>
      <w:pStyle w:val="Header"/>
      <w:tabs>
        <w:tab w:val="clear" w:pos="4153"/>
        <w:tab w:val="clear" w:pos="8306"/>
        <w:tab w:val="right" w:pos="8363"/>
      </w:tabs>
    </w:pPr>
  </w:p>
  <w:p w14:paraId="202089C8" w14:textId="77777777" w:rsidR="00BD59EA" w:rsidRDefault="00BD59EA" w:rsidP="00D63CD2">
    <w:pPr>
      <w:pStyle w:val="Header"/>
      <w:tabs>
        <w:tab w:val="clear" w:pos="4153"/>
        <w:tab w:val="clear" w:pos="8306"/>
        <w:tab w:val="right" w:pos="8363"/>
      </w:tabs>
    </w:pPr>
  </w:p>
  <w:p w14:paraId="1B527B53" w14:textId="77777777" w:rsidR="00BD59EA" w:rsidRDefault="00BD59EA" w:rsidP="00D63CD2">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7</w:t>
    </w:r>
    <w:r>
      <w:rPr>
        <w:rStyle w:val="PageNumber"/>
      </w:rPr>
      <w:fldChar w:fldCharType="end"/>
    </w:r>
  </w:p>
  <w:p w14:paraId="4651E56F" w14:textId="77777777" w:rsidR="00BD59EA" w:rsidRPr="002E6172" w:rsidRDefault="00BD59EA" w:rsidP="00D63CD2">
    <w:pPr>
      <w:pStyle w:val="Header"/>
      <w:tabs>
        <w:tab w:val="clear" w:pos="4153"/>
        <w:tab w:val="clear" w:pos="8306"/>
        <w:tab w:val="right" w:pos="8363"/>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9CD7" w14:textId="77777777" w:rsidR="00BD59EA" w:rsidRPr="008A1B4E" w:rsidRDefault="00BD59EA" w:rsidP="00D63CD2">
    <w:pPr>
      <w:pStyle w:val="Header"/>
    </w:pPr>
    <w:r>
      <w:rPr>
        <w:noProof/>
      </w:rPr>
      <mc:AlternateContent>
        <mc:Choice Requires="wps">
          <w:drawing>
            <wp:anchor distT="0" distB="0" distL="114300" distR="114300" simplePos="0" relativeHeight="251661824" behindDoc="0" locked="0" layoutInCell="1" allowOverlap="1" wp14:anchorId="780BF16F" wp14:editId="7D3A2230">
              <wp:simplePos x="0" y="0"/>
              <wp:positionH relativeFrom="page">
                <wp:posOffset>9432925</wp:posOffset>
              </wp:positionH>
              <wp:positionV relativeFrom="page">
                <wp:posOffset>1343025</wp:posOffset>
              </wp:positionV>
              <wp:extent cx="899795" cy="5328285"/>
              <wp:effectExtent l="3175" t="0" r="1905" b="0"/>
              <wp:wrapNone/>
              <wp:docPr id="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42D8F" w14:textId="77777777" w:rsidR="00BD59EA" w:rsidRDefault="00BD59EA" w:rsidP="00D63CD2">
                          <w:pPr>
                            <w:pStyle w:val="Header"/>
                            <w:tabs>
                              <w:tab w:val="clear" w:pos="4153"/>
                              <w:tab w:val="clear" w:pos="8306"/>
                              <w:tab w:val="right" w:pos="8363"/>
                            </w:tabs>
                          </w:pPr>
                        </w:p>
                        <w:p w14:paraId="3154BA7D" w14:textId="77777777" w:rsidR="00BD59EA" w:rsidRDefault="00BD59EA" w:rsidP="00D63CD2">
                          <w:pPr>
                            <w:pStyle w:val="Header"/>
                            <w:tabs>
                              <w:tab w:val="clear" w:pos="4153"/>
                              <w:tab w:val="clear" w:pos="8306"/>
                              <w:tab w:val="right" w:pos="8363"/>
                            </w:tabs>
                          </w:pPr>
                        </w:p>
                        <w:p w14:paraId="1A832AD9" w14:textId="77777777" w:rsidR="00BD59EA" w:rsidRDefault="00BD59EA" w:rsidP="00D63CD2">
                          <w:pPr>
                            <w:pStyle w:val="Header"/>
                            <w:tabs>
                              <w:tab w:val="clear" w:pos="4153"/>
                              <w:tab w:val="clear" w:pos="8306"/>
                              <w:tab w:val="right" w:pos="8363"/>
                            </w:tabs>
                          </w:pPr>
                        </w:p>
                        <w:p w14:paraId="350F8DB7" w14:textId="77777777" w:rsidR="00BD59EA" w:rsidRDefault="00BD59EA" w:rsidP="00D63CD2">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8</w:t>
                          </w:r>
                          <w:r>
                            <w:rPr>
                              <w:rStyle w:val="PageNumber"/>
                            </w:rPr>
                            <w:fldChar w:fldCharType="end"/>
                          </w:r>
                        </w:p>
                        <w:p w14:paraId="30BC78E0" w14:textId="77777777" w:rsidR="00BD59EA" w:rsidRPr="00BF0691" w:rsidRDefault="00BD59EA" w:rsidP="00D63CD2">
                          <w:pPr>
                            <w:pStyle w:val="Header"/>
                            <w:tabs>
                              <w:tab w:val="clear" w:pos="4153"/>
                              <w:tab w:val="clear" w:pos="8306"/>
                              <w:tab w:val="right" w:pos="8363"/>
                            </w:tabs>
                            <w:rPr>
                              <w:rStyle w:val="PageNumber"/>
                            </w:rPr>
                          </w:pPr>
                        </w:p>
                        <w:p w14:paraId="49760995" w14:textId="77777777" w:rsidR="00BD59EA" w:rsidRDefault="00BD59EA" w:rsidP="00D63CD2">
                          <w:pPr>
                            <w:pStyle w:val="Header"/>
                            <w:tabs>
                              <w:tab w:val="clear" w:pos="4153"/>
                              <w:tab w:val="clear" w:pos="8306"/>
                              <w:tab w:val="right" w:pos="8363"/>
                            </w:tabs>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BF16F" id="_x0000_t202" coordsize="21600,21600" o:spt="202" path="m,l,21600r21600,l21600,xe">
              <v:stroke joinstyle="miter"/>
              <v:path gradientshapeok="t" o:connecttype="rect"/>
            </v:shapetype>
            <v:shape id="Text Box 40" o:spid="_x0000_s1028" type="#_x0000_t202" style="position:absolute;margin-left:742.75pt;margin-top:105.75pt;width:70.85pt;height:419.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EQgkUPvAQAAwwMAAA4AAAAAAAAAAAAAAAAALgIA&#13;&#10;AGRycy9lMm9Eb2MueG1sUEsBAi0AFAAGAAgAAAAhAG+kBlHmAAAAEwEAAA8AAAAAAAAAAAAAAAAA&#13;&#10;SQQAAGRycy9kb3ducmV2LnhtbFBLBQYAAAAABAAEAPMAAABcBQAAAAA=&#13;&#10;" stroked="f">
              <v:textbox style="layout-flow:vertical-ideographic" inset="0,0,0,0">
                <w:txbxContent>
                  <w:p w14:paraId="6E042D8F" w14:textId="77777777" w:rsidR="00BD59EA" w:rsidRDefault="00BD59EA" w:rsidP="00D63CD2">
                    <w:pPr>
                      <w:pStyle w:val="Header"/>
                      <w:tabs>
                        <w:tab w:val="clear" w:pos="4153"/>
                        <w:tab w:val="clear" w:pos="8306"/>
                        <w:tab w:val="right" w:pos="8363"/>
                      </w:tabs>
                    </w:pPr>
                  </w:p>
                  <w:p w14:paraId="3154BA7D" w14:textId="77777777" w:rsidR="00BD59EA" w:rsidRDefault="00BD59EA" w:rsidP="00D63CD2">
                    <w:pPr>
                      <w:pStyle w:val="Header"/>
                      <w:tabs>
                        <w:tab w:val="clear" w:pos="4153"/>
                        <w:tab w:val="clear" w:pos="8306"/>
                        <w:tab w:val="right" w:pos="8363"/>
                      </w:tabs>
                    </w:pPr>
                  </w:p>
                  <w:p w14:paraId="1A832AD9" w14:textId="77777777" w:rsidR="00BD59EA" w:rsidRDefault="00BD59EA" w:rsidP="00D63CD2">
                    <w:pPr>
                      <w:pStyle w:val="Header"/>
                      <w:tabs>
                        <w:tab w:val="clear" w:pos="4153"/>
                        <w:tab w:val="clear" w:pos="8306"/>
                        <w:tab w:val="right" w:pos="8363"/>
                      </w:tabs>
                    </w:pPr>
                  </w:p>
                  <w:p w14:paraId="350F8DB7" w14:textId="77777777" w:rsidR="00BD59EA" w:rsidRDefault="00BD59EA" w:rsidP="00D63CD2">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8</w:t>
                    </w:r>
                    <w:r>
                      <w:rPr>
                        <w:rStyle w:val="PageNumber"/>
                      </w:rPr>
                      <w:fldChar w:fldCharType="end"/>
                    </w:r>
                  </w:p>
                  <w:p w14:paraId="30BC78E0" w14:textId="77777777" w:rsidR="00BD59EA" w:rsidRPr="00BF0691" w:rsidRDefault="00BD59EA" w:rsidP="00D63CD2">
                    <w:pPr>
                      <w:pStyle w:val="Header"/>
                      <w:tabs>
                        <w:tab w:val="clear" w:pos="4153"/>
                        <w:tab w:val="clear" w:pos="8306"/>
                        <w:tab w:val="right" w:pos="8363"/>
                      </w:tabs>
                      <w:rPr>
                        <w:rStyle w:val="PageNumber"/>
                      </w:rPr>
                    </w:pPr>
                  </w:p>
                  <w:p w14:paraId="49760995" w14:textId="77777777" w:rsidR="00BD59EA" w:rsidRDefault="00BD59EA" w:rsidP="00D63CD2">
                    <w:pPr>
                      <w:pStyle w:val="Header"/>
                      <w:tabs>
                        <w:tab w:val="clear" w:pos="4153"/>
                        <w:tab w:val="clear" w:pos="8306"/>
                        <w:tab w:val="right" w:pos="8363"/>
                      </w:tabs>
                      <w:rPr>
                        <w:rStyle w:val="PageNumber"/>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34C2" w14:textId="77777777" w:rsidR="00BD59EA" w:rsidRPr="00292B4F" w:rsidRDefault="00BD59EA" w:rsidP="00D63CD2">
    <w:pPr>
      <w:pStyle w:val="Header"/>
    </w:pPr>
    <w:r>
      <w:rPr>
        <w:noProof/>
      </w:rPr>
      <mc:AlternateContent>
        <mc:Choice Requires="wps">
          <w:drawing>
            <wp:anchor distT="0" distB="0" distL="114300" distR="114300" simplePos="0" relativeHeight="251654656" behindDoc="0" locked="0" layoutInCell="1" allowOverlap="1" wp14:anchorId="3A3E76CF" wp14:editId="0960C848">
              <wp:simplePos x="0" y="0"/>
              <wp:positionH relativeFrom="page">
                <wp:posOffset>9432925</wp:posOffset>
              </wp:positionH>
              <wp:positionV relativeFrom="page">
                <wp:posOffset>1343025</wp:posOffset>
              </wp:positionV>
              <wp:extent cx="899795" cy="5328285"/>
              <wp:effectExtent l="3175" t="0" r="1905" b="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6D6C4" w14:textId="77777777" w:rsidR="00BD59EA" w:rsidRDefault="00BD59EA" w:rsidP="00D63CD2">
                          <w:pPr>
                            <w:pStyle w:val="Header"/>
                          </w:pPr>
                        </w:p>
                        <w:p w14:paraId="4AA9E4E9" w14:textId="77777777" w:rsidR="00BD59EA" w:rsidRDefault="00BD59EA" w:rsidP="00D63CD2">
                          <w:pPr>
                            <w:pStyle w:val="Header"/>
                          </w:pPr>
                        </w:p>
                        <w:p w14:paraId="72BF91F6" w14:textId="77777777" w:rsidR="00BD59EA" w:rsidRDefault="00BD59EA" w:rsidP="00D63CD2">
                          <w:pPr>
                            <w:pStyle w:val="Header"/>
                          </w:pPr>
                          <w:r>
                            <w:t>ICT Program,</w:t>
                          </w:r>
                        </w:p>
                        <w:p w14:paraId="3A4F89F9" w14:textId="77777777" w:rsidR="00BD59EA" w:rsidRDefault="00BD59EA" w:rsidP="00D63CD2">
                          <w:pPr>
                            <w:pStyle w:val="Header"/>
                            <w:rPr>
                              <w:rStyle w:val="PageNumber"/>
                            </w:rPr>
                          </w:pPr>
                          <w:r>
                            <w:t xml:space="preserve">Dept. of Computer Science, Fac. of Science, Mahidol Univ.                  B.SC.(ICT) /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p w14:paraId="186CD5D3" w14:textId="77777777" w:rsidR="00BD59EA" w:rsidRDefault="00BD59EA" w:rsidP="00D63CD2">
                          <w:pPr>
                            <w:pStyle w:val="Header"/>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E76CF" id="_x0000_t202" coordsize="21600,21600" o:spt="202" path="m,l,21600r21600,l21600,xe">
              <v:stroke joinstyle="miter"/>
              <v:path gradientshapeok="t" o:connecttype="rect"/>
            </v:shapetype>
            <v:shape id="Text Box 33" o:spid="_x0000_s1029" type="#_x0000_t202" style="position:absolute;margin-left:742.75pt;margin-top:105.75pt;width:70.85pt;height:419.5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KUbyt/vAQAAwwMAAA4AAAAAAAAAAAAAAAAALgIA&#13;&#10;AGRycy9lMm9Eb2MueG1sUEsBAi0AFAAGAAgAAAAhAG+kBlHmAAAAEwEAAA8AAAAAAAAAAAAAAAAA&#13;&#10;SQQAAGRycy9kb3ducmV2LnhtbFBLBQYAAAAABAAEAPMAAABcBQAAAAA=&#13;&#10;" stroked="f">
              <v:textbox style="layout-flow:vertical-ideographic" inset="0,0,0,0">
                <w:txbxContent>
                  <w:p w14:paraId="3A46D6C4" w14:textId="77777777" w:rsidR="00BD59EA" w:rsidRDefault="00BD59EA" w:rsidP="00D63CD2">
                    <w:pPr>
                      <w:pStyle w:val="Header"/>
                    </w:pPr>
                  </w:p>
                  <w:p w14:paraId="4AA9E4E9" w14:textId="77777777" w:rsidR="00BD59EA" w:rsidRDefault="00BD59EA" w:rsidP="00D63CD2">
                    <w:pPr>
                      <w:pStyle w:val="Header"/>
                    </w:pPr>
                  </w:p>
                  <w:p w14:paraId="72BF91F6" w14:textId="77777777" w:rsidR="00BD59EA" w:rsidRDefault="00BD59EA" w:rsidP="00D63CD2">
                    <w:pPr>
                      <w:pStyle w:val="Header"/>
                    </w:pPr>
                    <w:r>
                      <w:t>ICT Program,</w:t>
                    </w:r>
                  </w:p>
                  <w:p w14:paraId="3A4F89F9" w14:textId="77777777" w:rsidR="00BD59EA" w:rsidRDefault="00BD59EA" w:rsidP="00D63CD2">
                    <w:pPr>
                      <w:pStyle w:val="Header"/>
                      <w:rPr>
                        <w:rStyle w:val="PageNumber"/>
                      </w:rPr>
                    </w:pPr>
                    <w:r>
                      <w:t xml:space="preserve">Dept. of Computer Science, Fac. of Science, Mahidol Univ.                  B.SC.(ICT) /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p w14:paraId="186CD5D3" w14:textId="77777777" w:rsidR="00BD59EA" w:rsidRDefault="00BD59EA" w:rsidP="00D63CD2">
                    <w:pPr>
                      <w:pStyle w:val="Header"/>
                      <w:rPr>
                        <w:rStyle w:val="PageNumber"/>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304D" w14:textId="77777777" w:rsidR="00BD59EA" w:rsidRDefault="00BD59EA" w:rsidP="00D63CD2">
    <w:pPr>
      <w:pStyle w:val="Header"/>
    </w:pPr>
  </w:p>
  <w:p w14:paraId="4941F275" w14:textId="77777777" w:rsidR="00BD59EA" w:rsidRDefault="00BD59EA" w:rsidP="00D63CD2">
    <w:pPr>
      <w:pStyle w:val="Header"/>
    </w:pPr>
  </w:p>
  <w:p w14:paraId="01FF4F58" w14:textId="77777777" w:rsidR="00BD59EA" w:rsidRDefault="00BD59EA" w:rsidP="00D63CD2">
    <w:pPr>
      <w:pStyle w:val="Header"/>
    </w:pPr>
  </w:p>
  <w:p w14:paraId="3A939878" w14:textId="4358F850" w:rsidR="00BD59EA" w:rsidRDefault="00BD59EA" w:rsidP="00D63CD2">
    <w:pPr>
      <w:pStyle w:val="Header"/>
    </w:pP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 xml:space="preserve"> and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ab/>
    </w:r>
    <w:fldSimple w:instr=" STYLEREF  &quot;Heading 1&quot;  \* MERGEFORMAT ">
      <w:r w:rsidR="00C247D9">
        <w:rPr>
          <w:noProof/>
        </w:rPr>
        <w:t>Analysis and Design</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186E" w14:textId="77777777" w:rsidR="00BD59EA" w:rsidRDefault="00BD59EA" w:rsidP="00D63CD2">
    <w:pPr>
      <w:pStyle w:val="Header"/>
      <w:tabs>
        <w:tab w:val="clear" w:pos="4153"/>
        <w:tab w:val="clear" w:pos="8306"/>
        <w:tab w:val="right" w:pos="8363"/>
      </w:tabs>
    </w:pPr>
  </w:p>
  <w:p w14:paraId="7D0D2998" w14:textId="77777777" w:rsidR="00BD59EA" w:rsidRDefault="00BD59EA" w:rsidP="00D63CD2">
    <w:pPr>
      <w:pStyle w:val="Header"/>
      <w:tabs>
        <w:tab w:val="clear" w:pos="4153"/>
        <w:tab w:val="clear" w:pos="8306"/>
        <w:tab w:val="right" w:pos="8363"/>
      </w:tabs>
    </w:pPr>
  </w:p>
  <w:p w14:paraId="7D01B329" w14:textId="77777777" w:rsidR="00BD59EA" w:rsidRDefault="00BD59EA" w:rsidP="00D63CD2">
    <w:pPr>
      <w:pStyle w:val="Header"/>
      <w:tabs>
        <w:tab w:val="clear" w:pos="4153"/>
        <w:tab w:val="clear" w:pos="8306"/>
        <w:tab w:val="right" w:pos="8363"/>
      </w:tabs>
    </w:pPr>
  </w:p>
  <w:p w14:paraId="45433158" w14:textId="77777777" w:rsidR="00BD59EA" w:rsidRDefault="00BD59EA" w:rsidP="00D63CD2">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9</w:t>
    </w:r>
    <w:r>
      <w:rPr>
        <w:rStyle w:val="PageNumber"/>
      </w:rPr>
      <w:fldChar w:fldCharType="end"/>
    </w:r>
  </w:p>
  <w:p w14:paraId="3DC8C3C7" w14:textId="77777777" w:rsidR="00BD59EA" w:rsidRDefault="00BD59EA" w:rsidP="00D63CD2">
    <w:pPr>
      <w:pStyle w:val="Header"/>
      <w:tabs>
        <w:tab w:val="clear" w:pos="4153"/>
        <w:tab w:val="clear" w:pos="8306"/>
        <w:tab w:val="right" w:pos="8363"/>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F82D" w14:textId="77777777" w:rsidR="00BD59EA" w:rsidRDefault="00BD59EA" w:rsidP="00D63CD2">
    <w:pPr>
      <w:pStyle w:val="Header"/>
      <w:tabs>
        <w:tab w:val="clear" w:pos="4153"/>
        <w:tab w:val="clear" w:pos="8306"/>
        <w:tab w:val="right" w:pos="8363"/>
      </w:tabs>
    </w:pPr>
  </w:p>
  <w:p w14:paraId="6DD09223" w14:textId="77777777" w:rsidR="00BD59EA" w:rsidRDefault="00BD59EA" w:rsidP="00D63CD2">
    <w:pPr>
      <w:pStyle w:val="Header"/>
      <w:tabs>
        <w:tab w:val="clear" w:pos="4153"/>
        <w:tab w:val="clear" w:pos="8306"/>
        <w:tab w:val="right" w:pos="8363"/>
      </w:tabs>
    </w:pPr>
  </w:p>
  <w:p w14:paraId="758346F7" w14:textId="77777777" w:rsidR="00BD59EA" w:rsidRDefault="00BD59EA" w:rsidP="00D63CD2">
    <w:pPr>
      <w:pStyle w:val="Header"/>
      <w:tabs>
        <w:tab w:val="clear" w:pos="4153"/>
        <w:tab w:val="clear" w:pos="8306"/>
        <w:tab w:val="right" w:pos="8363"/>
      </w:tabs>
      <w:rPr>
        <w:rStyle w:val="PageNumber"/>
      </w:rPr>
    </w:pPr>
  </w:p>
  <w:p w14:paraId="4846747B" w14:textId="1FEFD62F" w:rsidR="00BD59EA" w:rsidRDefault="00BD59EA" w:rsidP="00D63CD2">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r>
    <w:fldSimple w:instr=" STYLEREF  &quot;Heading 1&quot;  \* MERGEFORMAT ">
      <w:r w:rsidR="00EF0E44">
        <w:rPr>
          <w:noProof/>
        </w:rPr>
        <w:t>Analysis and Design</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10</w:t>
    </w:r>
    <w:r>
      <w:rPr>
        <w:rStyle w:val="PageNumber"/>
      </w:rPr>
      <w:fldChar w:fldCharType="end"/>
    </w:r>
  </w:p>
  <w:p w14:paraId="51EF6B2C" w14:textId="77777777" w:rsidR="00BD59EA" w:rsidRDefault="00BD59EA" w:rsidP="00D63CD2">
    <w:pPr>
      <w:pStyle w:val="Header"/>
      <w:tabs>
        <w:tab w:val="clear" w:pos="4153"/>
        <w:tab w:val="clear" w:pos="8306"/>
        <w:tab w:val="right" w:pos="8363"/>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63E0E" w14:textId="77777777" w:rsidR="00BD59EA" w:rsidRDefault="00BD59EA" w:rsidP="00D63CD2">
    <w:pPr>
      <w:pStyle w:val="Header"/>
      <w:tabs>
        <w:tab w:val="clear" w:pos="4153"/>
        <w:tab w:val="clear" w:pos="8306"/>
        <w:tab w:val="right" w:pos="8363"/>
      </w:tabs>
    </w:pPr>
  </w:p>
  <w:p w14:paraId="7BB76690" w14:textId="77777777" w:rsidR="00BD59EA" w:rsidRDefault="00BD59EA" w:rsidP="00D63CD2">
    <w:pPr>
      <w:pStyle w:val="Header"/>
      <w:tabs>
        <w:tab w:val="clear" w:pos="4153"/>
        <w:tab w:val="clear" w:pos="8306"/>
        <w:tab w:val="right" w:pos="8363"/>
      </w:tabs>
    </w:pPr>
  </w:p>
  <w:p w14:paraId="45E6AD74" w14:textId="77777777" w:rsidR="00BD59EA" w:rsidRDefault="00BD59EA" w:rsidP="00D63CD2">
    <w:pPr>
      <w:pStyle w:val="Header"/>
      <w:tabs>
        <w:tab w:val="clear" w:pos="4153"/>
        <w:tab w:val="clear" w:pos="8306"/>
        <w:tab w:val="right" w:pos="8363"/>
      </w:tabs>
    </w:pPr>
  </w:p>
  <w:p w14:paraId="3D9920D2" w14:textId="77777777" w:rsidR="00BD59EA" w:rsidRDefault="00BD59EA" w:rsidP="00D63CD2">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11</w:t>
    </w:r>
    <w:r>
      <w:rPr>
        <w:rStyle w:val="PageNumber"/>
      </w:rPr>
      <w:fldChar w:fldCharType="end"/>
    </w:r>
  </w:p>
  <w:p w14:paraId="368CDE6C" w14:textId="77777777" w:rsidR="00BD59EA" w:rsidRPr="002E6172" w:rsidRDefault="00BD59EA" w:rsidP="00D63CD2">
    <w:pPr>
      <w:pStyle w:val="Header"/>
      <w:tabs>
        <w:tab w:val="clear" w:pos="4153"/>
        <w:tab w:val="clear" w:pos="8306"/>
        <w:tab w:val="right" w:pos="8363"/>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14EC" w14:textId="77777777" w:rsidR="00BD59EA" w:rsidRDefault="00BD59EA" w:rsidP="00D63CD2">
    <w:pPr>
      <w:pStyle w:val="Header"/>
    </w:pPr>
    <w:r>
      <w:rPr>
        <w:noProof/>
      </w:rPr>
      <mc:AlternateContent>
        <mc:Choice Requires="wps">
          <w:drawing>
            <wp:anchor distT="0" distB="0" distL="114300" distR="114300" simplePos="0" relativeHeight="251656704" behindDoc="0" locked="0" layoutInCell="1" allowOverlap="1" wp14:anchorId="60F026E7" wp14:editId="78116752">
              <wp:simplePos x="0" y="0"/>
              <wp:positionH relativeFrom="page">
                <wp:posOffset>9432925</wp:posOffset>
              </wp:positionH>
              <wp:positionV relativeFrom="page">
                <wp:posOffset>1343025</wp:posOffset>
              </wp:positionV>
              <wp:extent cx="899795" cy="5328285"/>
              <wp:effectExtent l="3175" t="0" r="1905" b="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6E8B9" w14:textId="77777777" w:rsidR="00BD59EA" w:rsidRDefault="00BD59EA" w:rsidP="00D63CD2">
                          <w:pPr>
                            <w:pStyle w:val="Header"/>
                            <w:tabs>
                              <w:tab w:val="clear" w:pos="4153"/>
                              <w:tab w:val="clear" w:pos="8306"/>
                              <w:tab w:val="right" w:pos="8363"/>
                            </w:tabs>
                          </w:pPr>
                        </w:p>
                        <w:p w14:paraId="558AC325" w14:textId="77777777" w:rsidR="00BD59EA" w:rsidRDefault="00BD59EA" w:rsidP="00D63CD2">
                          <w:pPr>
                            <w:pStyle w:val="Header"/>
                            <w:tabs>
                              <w:tab w:val="clear" w:pos="4153"/>
                              <w:tab w:val="clear" w:pos="8306"/>
                              <w:tab w:val="right" w:pos="8363"/>
                            </w:tabs>
                          </w:pPr>
                        </w:p>
                        <w:p w14:paraId="476D364A" w14:textId="77777777" w:rsidR="00BD59EA" w:rsidRDefault="00BD59EA" w:rsidP="00D63CD2">
                          <w:pPr>
                            <w:pStyle w:val="Header"/>
                            <w:tabs>
                              <w:tab w:val="clear" w:pos="4153"/>
                              <w:tab w:val="clear" w:pos="8306"/>
                              <w:tab w:val="right" w:pos="8363"/>
                            </w:tabs>
                          </w:pPr>
                        </w:p>
                        <w:p w14:paraId="43C8808F" w14:textId="328C0852" w:rsidR="00BD59EA" w:rsidRPr="00BF0691" w:rsidRDefault="00BD59EA" w:rsidP="00D63CD2">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r>
                          <w:fldSimple w:instr=" STYLEREF  &quot;Heading 1&quot;  \* MERGEFORMAT ">
                            <w:r w:rsidR="00EF0E44">
                              <w:rPr>
                                <w:noProof/>
                              </w:rPr>
                              <w:t>Analysis and Design</w:t>
                            </w:r>
                          </w:fldSimple>
                          <w:r w:rsidRPr="00BF0691">
                            <w:t xml:space="preserve"> /</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16</w:t>
                          </w:r>
                          <w:r w:rsidRPr="00BF0691">
                            <w:rPr>
                              <w:rStyle w:val="PageNumber"/>
                            </w:rPr>
                            <w:fldChar w:fldCharType="end"/>
                          </w:r>
                        </w:p>
                        <w:p w14:paraId="7DF8D951" w14:textId="77777777" w:rsidR="00BD59EA" w:rsidRDefault="00BD59EA" w:rsidP="00D63CD2">
                          <w:pPr>
                            <w:pStyle w:val="Header"/>
                            <w:tabs>
                              <w:tab w:val="clear" w:pos="4153"/>
                              <w:tab w:val="clear" w:pos="8306"/>
                              <w:tab w:val="right" w:pos="8363"/>
                            </w:tabs>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026E7" id="_x0000_t202" coordsize="21600,21600" o:spt="202" path="m,l,21600r21600,l21600,xe">
              <v:stroke joinstyle="miter"/>
              <v:path gradientshapeok="t" o:connecttype="rect"/>
            </v:shapetype>
            <v:shape id="Text Box 35" o:spid="_x0000_s1030" type="#_x0000_t202" style="position:absolute;margin-left:742.75pt;margin-top:105.75pt;width:70.85pt;height:419.5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IC0qbzvAQAAwwMAAA4AAAAAAAAAAAAAAAAALgIA&#13;&#10;AGRycy9lMm9Eb2MueG1sUEsBAi0AFAAGAAgAAAAhAG+kBlHmAAAAEwEAAA8AAAAAAAAAAAAAAAAA&#13;&#10;SQQAAGRycy9kb3ducmV2LnhtbFBLBQYAAAAABAAEAPMAAABcBQAAAAA=&#13;&#10;" stroked="f">
              <v:textbox style="layout-flow:vertical-ideographic" inset="0,0,0,0">
                <w:txbxContent>
                  <w:p w14:paraId="0036E8B9" w14:textId="77777777" w:rsidR="00BD59EA" w:rsidRDefault="00BD59EA" w:rsidP="00D63CD2">
                    <w:pPr>
                      <w:pStyle w:val="Header"/>
                      <w:tabs>
                        <w:tab w:val="clear" w:pos="4153"/>
                        <w:tab w:val="clear" w:pos="8306"/>
                        <w:tab w:val="right" w:pos="8363"/>
                      </w:tabs>
                    </w:pPr>
                  </w:p>
                  <w:p w14:paraId="558AC325" w14:textId="77777777" w:rsidR="00BD59EA" w:rsidRDefault="00BD59EA" w:rsidP="00D63CD2">
                    <w:pPr>
                      <w:pStyle w:val="Header"/>
                      <w:tabs>
                        <w:tab w:val="clear" w:pos="4153"/>
                        <w:tab w:val="clear" w:pos="8306"/>
                        <w:tab w:val="right" w:pos="8363"/>
                      </w:tabs>
                    </w:pPr>
                  </w:p>
                  <w:p w14:paraId="476D364A" w14:textId="77777777" w:rsidR="00BD59EA" w:rsidRDefault="00BD59EA" w:rsidP="00D63CD2">
                    <w:pPr>
                      <w:pStyle w:val="Header"/>
                      <w:tabs>
                        <w:tab w:val="clear" w:pos="4153"/>
                        <w:tab w:val="clear" w:pos="8306"/>
                        <w:tab w:val="right" w:pos="8363"/>
                      </w:tabs>
                    </w:pPr>
                  </w:p>
                  <w:p w14:paraId="43C8808F" w14:textId="328C0852" w:rsidR="00BD59EA" w:rsidRPr="00BF0691" w:rsidRDefault="00BD59EA" w:rsidP="00D63CD2">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r>
                    <w:fldSimple w:instr=" STYLEREF  &quot;Heading 1&quot;  \* MERGEFORMAT ">
                      <w:r w:rsidR="00EF0E44">
                        <w:rPr>
                          <w:noProof/>
                        </w:rPr>
                        <w:t>Analysis and Design</w:t>
                      </w:r>
                    </w:fldSimple>
                    <w:r w:rsidRPr="00BF0691">
                      <w:t xml:space="preserve"> /</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16</w:t>
                    </w:r>
                    <w:r w:rsidRPr="00BF0691">
                      <w:rPr>
                        <w:rStyle w:val="PageNumber"/>
                      </w:rPr>
                      <w:fldChar w:fldCharType="end"/>
                    </w:r>
                  </w:p>
                  <w:p w14:paraId="7DF8D951" w14:textId="77777777" w:rsidR="00BD59EA" w:rsidRDefault="00BD59EA" w:rsidP="00D63CD2">
                    <w:pPr>
                      <w:pStyle w:val="Header"/>
                      <w:tabs>
                        <w:tab w:val="clear" w:pos="4153"/>
                        <w:tab w:val="clear" w:pos="8306"/>
                        <w:tab w:val="right" w:pos="8363"/>
                      </w:tabs>
                      <w:rPr>
                        <w:rStyle w:val="PageNumber"/>
                      </w:rPr>
                    </w:pP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181C" w14:textId="77777777" w:rsidR="00BD59EA" w:rsidRPr="008219A5" w:rsidRDefault="00BD59EA" w:rsidP="00D63CD2">
    <w:pPr>
      <w:pStyle w:val="Header"/>
    </w:pPr>
    <w:r>
      <w:rPr>
        <w:noProof/>
      </w:rPr>
      <mc:AlternateContent>
        <mc:Choice Requires="wps">
          <w:drawing>
            <wp:anchor distT="0" distB="0" distL="114300" distR="114300" simplePos="0" relativeHeight="251655680" behindDoc="0" locked="0" layoutInCell="1" allowOverlap="1" wp14:anchorId="4EB5BB36" wp14:editId="2CDBDB5D">
              <wp:simplePos x="0" y="0"/>
              <wp:positionH relativeFrom="page">
                <wp:posOffset>9432925</wp:posOffset>
              </wp:positionH>
              <wp:positionV relativeFrom="page">
                <wp:posOffset>1343025</wp:posOffset>
              </wp:positionV>
              <wp:extent cx="899795" cy="5328285"/>
              <wp:effectExtent l="3175" t="0" r="1905" b="0"/>
              <wp:wrapNone/>
              <wp:docPr id="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C56E4" w14:textId="77777777" w:rsidR="00BD59EA" w:rsidRDefault="00BD59EA" w:rsidP="00D63CD2">
                          <w:pPr>
                            <w:pStyle w:val="Header"/>
                            <w:tabs>
                              <w:tab w:val="clear" w:pos="4153"/>
                              <w:tab w:val="clear" w:pos="8306"/>
                              <w:tab w:val="right" w:pos="8363"/>
                            </w:tabs>
                          </w:pPr>
                        </w:p>
                        <w:p w14:paraId="4F5E41FE" w14:textId="77777777" w:rsidR="00BD59EA" w:rsidRDefault="00BD59EA" w:rsidP="00D63CD2">
                          <w:pPr>
                            <w:pStyle w:val="Header"/>
                            <w:tabs>
                              <w:tab w:val="clear" w:pos="4153"/>
                              <w:tab w:val="clear" w:pos="8306"/>
                              <w:tab w:val="right" w:pos="8363"/>
                            </w:tabs>
                          </w:pPr>
                        </w:p>
                        <w:p w14:paraId="6E168CF4" w14:textId="77777777" w:rsidR="00BD59EA" w:rsidRDefault="00BD59EA" w:rsidP="00D63CD2">
                          <w:pPr>
                            <w:pStyle w:val="Header"/>
                            <w:tabs>
                              <w:tab w:val="clear" w:pos="4153"/>
                              <w:tab w:val="clear" w:pos="8306"/>
                              <w:tab w:val="right" w:pos="8363"/>
                            </w:tabs>
                          </w:pPr>
                        </w:p>
                        <w:p w14:paraId="722A6B1E" w14:textId="77777777" w:rsidR="00BD59EA" w:rsidRDefault="00BD59EA" w:rsidP="00D63CD2">
                          <w:pPr>
                            <w:pStyle w:val="Header"/>
                            <w:tabs>
                              <w:tab w:val="clear" w:pos="4153"/>
                              <w:tab w:val="clear" w:pos="8306"/>
                              <w:tab w:val="right" w:pos="8363"/>
                            </w:tabs>
                            <w:rPr>
                              <w:rStyle w:val="PageNumber"/>
                            </w:rPr>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15</w:t>
                          </w:r>
                          <w:r>
                            <w:rPr>
                              <w:rStyle w:val="PageNumber"/>
                            </w:rPr>
                            <w:fldChar w:fldCharType="end"/>
                          </w:r>
                        </w:p>
                        <w:p w14:paraId="605C4F1D" w14:textId="77777777" w:rsidR="00BD59EA" w:rsidRDefault="00BD59EA" w:rsidP="00D63CD2">
                          <w:pPr>
                            <w:pStyle w:val="Header"/>
                            <w:tabs>
                              <w:tab w:val="clear" w:pos="4153"/>
                              <w:tab w:val="clear" w:pos="8306"/>
                              <w:tab w:val="right" w:pos="8363"/>
                            </w:tabs>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5BB36" id="_x0000_t202" coordsize="21600,21600" o:spt="202" path="m,l,21600r21600,l21600,xe">
              <v:stroke joinstyle="miter"/>
              <v:path gradientshapeok="t" o:connecttype="rect"/>
            </v:shapetype>
            <v:shape id="Text Box 34" o:spid="_x0000_s1031" type="#_x0000_t202" style="position:absolute;margin-left:742.75pt;margin-top:105.75pt;width:70.85pt;height:419.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GGP8iDvAQAAwwMAAA4AAAAAAAAAAAAAAAAALgIA&#13;&#10;AGRycy9lMm9Eb2MueG1sUEsBAi0AFAAGAAgAAAAhAG+kBlHmAAAAEwEAAA8AAAAAAAAAAAAAAAAA&#13;&#10;SQQAAGRycy9kb3ducmV2LnhtbFBLBQYAAAAABAAEAPMAAABcBQAAAAA=&#13;&#10;" stroked="f">
              <v:textbox style="layout-flow:vertical-ideographic" inset="0,0,0,0">
                <w:txbxContent>
                  <w:p w14:paraId="37BC56E4" w14:textId="77777777" w:rsidR="00BD59EA" w:rsidRDefault="00BD59EA" w:rsidP="00D63CD2">
                    <w:pPr>
                      <w:pStyle w:val="Header"/>
                      <w:tabs>
                        <w:tab w:val="clear" w:pos="4153"/>
                        <w:tab w:val="clear" w:pos="8306"/>
                        <w:tab w:val="right" w:pos="8363"/>
                      </w:tabs>
                    </w:pPr>
                  </w:p>
                  <w:p w14:paraId="4F5E41FE" w14:textId="77777777" w:rsidR="00BD59EA" w:rsidRDefault="00BD59EA" w:rsidP="00D63CD2">
                    <w:pPr>
                      <w:pStyle w:val="Header"/>
                      <w:tabs>
                        <w:tab w:val="clear" w:pos="4153"/>
                        <w:tab w:val="clear" w:pos="8306"/>
                        <w:tab w:val="right" w:pos="8363"/>
                      </w:tabs>
                    </w:pPr>
                  </w:p>
                  <w:p w14:paraId="6E168CF4" w14:textId="77777777" w:rsidR="00BD59EA" w:rsidRDefault="00BD59EA" w:rsidP="00D63CD2">
                    <w:pPr>
                      <w:pStyle w:val="Header"/>
                      <w:tabs>
                        <w:tab w:val="clear" w:pos="4153"/>
                        <w:tab w:val="clear" w:pos="8306"/>
                        <w:tab w:val="right" w:pos="8363"/>
                      </w:tabs>
                    </w:pPr>
                  </w:p>
                  <w:p w14:paraId="722A6B1E" w14:textId="77777777" w:rsidR="00BD59EA" w:rsidRDefault="00BD59EA" w:rsidP="00D63CD2">
                    <w:pPr>
                      <w:pStyle w:val="Header"/>
                      <w:tabs>
                        <w:tab w:val="clear" w:pos="4153"/>
                        <w:tab w:val="clear" w:pos="8306"/>
                        <w:tab w:val="right" w:pos="8363"/>
                      </w:tabs>
                      <w:rPr>
                        <w:rStyle w:val="PageNumber"/>
                      </w:rPr>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15</w:t>
                    </w:r>
                    <w:r>
                      <w:rPr>
                        <w:rStyle w:val="PageNumber"/>
                      </w:rPr>
                      <w:fldChar w:fldCharType="end"/>
                    </w:r>
                  </w:p>
                  <w:p w14:paraId="605C4F1D" w14:textId="77777777" w:rsidR="00BD59EA" w:rsidRDefault="00BD59EA" w:rsidP="00D63CD2">
                    <w:pPr>
                      <w:pStyle w:val="Header"/>
                      <w:tabs>
                        <w:tab w:val="clear" w:pos="4153"/>
                        <w:tab w:val="clear" w:pos="8306"/>
                        <w:tab w:val="right" w:pos="8363"/>
                      </w:tabs>
                    </w:pP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A455" w14:textId="77777777" w:rsidR="00BD59EA" w:rsidRDefault="00BD59EA" w:rsidP="00D63CD2">
    <w:pPr>
      <w:pStyle w:val="Header"/>
      <w:tabs>
        <w:tab w:val="clear" w:pos="4153"/>
        <w:tab w:val="clear" w:pos="8306"/>
        <w:tab w:val="right" w:pos="8363"/>
      </w:tabs>
    </w:pPr>
  </w:p>
  <w:p w14:paraId="710904F4" w14:textId="77777777" w:rsidR="00BD59EA" w:rsidRDefault="00BD59EA" w:rsidP="00D63CD2">
    <w:pPr>
      <w:pStyle w:val="Header"/>
      <w:tabs>
        <w:tab w:val="clear" w:pos="4153"/>
        <w:tab w:val="clear" w:pos="8306"/>
        <w:tab w:val="right" w:pos="8363"/>
      </w:tabs>
    </w:pPr>
  </w:p>
  <w:p w14:paraId="020FE7B3" w14:textId="77777777" w:rsidR="00BD59EA" w:rsidRDefault="00BD59EA" w:rsidP="00D63CD2">
    <w:pPr>
      <w:pStyle w:val="Header"/>
      <w:tabs>
        <w:tab w:val="clear" w:pos="4153"/>
        <w:tab w:val="clear" w:pos="8306"/>
        <w:tab w:val="right" w:pos="8363"/>
      </w:tabs>
      <w:rPr>
        <w:rStyle w:val="PageNumber"/>
      </w:rPr>
    </w:pPr>
  </w:p>
  <w:p w14:paraId="37387699" w14:textId="39EA1B92" w:rsidR="00BD59EA" w:rsidRDefault="00BD59EA" w:rsidP="00D63CD2">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r>
    <w:fldSimple w:instr=" STYLEREF  &quot;Heading 1&quot;  \* MERGEFORMAT ">
      <w:r w:rsidR="00177CD2">
        <w:rPr>
          <w:noProof/>
        </w:rPr>
        <w:t>Analysis and Design</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16</w:t>
    </w:r>
    <w:r>
      <w:rPr>
        <w:rStyle w:val="PageNumber"/>
      </w:rPr>
      <w:fldChar w:fldCharType="end"/>
    </w:r>
  </w:p>
  <w:p w14:paraId="0C2AAABF" w14:textId="77777777" w:rsidR="00BD59EA" w:rsidRDefault="00BD59EA" w:rsidP="00D63CD2">
    <w:pPr>
      <w:pStyle w:val="Header"/>
      <w:tabs>
        <w:tab w:val="clear" w:pos="4153"/>
        <w:tab w:val="clear" w:pos="8306"/>
        <w:tab w:val="right" w:pos="836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439B" w14:textId="77777777" w:rsidR="00BD59EA" w:rsidRDefault="00BD59EA" w:rsidP="00BB5210">
    <w:pPr>
      <w:pStyle w:val="Header"/>
      <w:tabs>
        <w:tab w:val="clear" w:pos="4153"/>
        <w:tab w:val="clear" w:pos="8306"/>
        <w:tab w:val="right" w:pos="8363"/>
      </w:tabs>
    </w:pPr>
  </w:p>
  <w:p w14:paraId="39B63F64" w14:textId="77777777" w:rsidR="00BD59EA" w:rsidRDefault="00BD59EA" w:rsidP="00BB5210">
    <w:pPr>
      <w:pStyle w:val="Header"/>
      <w:tabs>
        <w:tab w:val="clear" w:pos="4153"/>
        <w:tab w:val="clear" w:pos="8306"/>
        <w:tab w:val="right" w:pos="8363"/>
      </w:tabs>
    </w:pPr>
  </w:p>
  <w:p w14:paraId="1FAAAE01" w14:textId="77777777" w:rsidR="00BD59EA" w:rsidRDefault="00BD59EA" w:rsidP="00BB5210">
    <w:pPr>
      <w:pStyle w:val="Header"/>
      <w:tabs>
        <w:tab w:val="clear" w:pos="4153"/>
        <w:tab w:val="clear" w:pos="8306"/>
        <w:tab w:val="right" w:pos="8363"/>
      </w:tabs>
    </w:pPr>
  </w:p>
  <w:p w14:paraId="71E22B8F" w14:textId="77777777" w:rsidR="00BD59EA" w:rsidRPr="009C519E" w:rsidRDefault="00BD59EA" w:rsidP="00BB5210">
    <w:pPr>
      <w:pStyle w:val="Header"/>
      <w:tabs>
        <w:tab w:val="clear" w:pos="4153"/>
        <w:tab w:val="clear" w:pos="8306"/>
        <w:tab w:val="right" w:pos="8363"/>
      </w:tabs>
    </w:pPr>
    <w:r>
      <w:t>Faculty of ICT</w:t>
    </w:r>
    <w:r w:rsidRPr="009C519E">
      <w:t>, Mahidol Univ.</w:t>
    </w:r>
    <w:r>
      <w:tab/>
    </w:r>
    <w:r w:rsidRPr="009C519E">
      <w:t xml:space="preserve">Senior Project / </w:t>
    </w:r>
    <w:r w:rsidRPr="009C519E">
      <w:fldChar w:fldCharType="begin"/>
    </w:r>
    <w:r w:rsidRPr="009C519E">
      <w:instrText xml:space="preserve"> PAGE </w:instrText>
    </w:r>
    <w:r w:rsidRPr="009C519E">
      <w:fldChar w:fldCharType="separate"/>
    </w:r>
    <w:r w:rsidR="003852E5">
      <w:rPr>
        <w:noProof/>
      </w:rPr>
      <w:t>iii</w:t>
    </w:r>
    <w:r w:rsidRPr="009C519E">
      <w:fldChar w:fldCharType="end"/>
    </w:r>
  </w:p>
  <w:p w14:paraId="0CAE0CEE" w14:textId="77777777" w:rsidR="00BD59EA" w:rsidRDefault="00BD59EA" w:rsidP="00BB5210">
    <w:pPr>
      <w:pStyle w:val="Header"/>
      <w:tabs>
        <w:tab w:val="clear" w:pos="4153"/>
        <w:tab w:val="clear" w:pos="8306"/>
        <w:tab w:val="right" w:pos="836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0133" w14:textId="77777777" w:rsidR="00BD59EA" w:rsidRDefault="00BD59EA" w:rsidP="00D63CD2">
    <w:pPr>
      <w:pStyle w:val="Header"/>
    </w:pPr>
  </w:p>
  <w:p w14:paraId="74DE1189" w14:textId="77777777" w:rsidR="00BD59EA" w:rsidRDefault="00BD59EA" w:rsidP="00D63CD2">
    <w:pPr>
      <w:pStyle w:val="Header"/>
    </w:pPr>
  </w:p>
  <w:p w14:paraId="0653B979" w14:textId="77777777" w:rsidR="00BD59EA" w:rsidRDefault="00BD59EA" w:rsidP="00D63CD2">
    <w:pPr>
      <w:pStyle w:val="Header"/>
    </w:pPr>
  </w:p>
  <w:p w14:paraId="54FEFE71" w14:textId="77777777" w:rsidR="00BD59EA" w:rsidRPr="008219A5" w:rsidRDefault="00BD59EA" w:rsidP="00D63CD2">
    <w:pPr>
      <w:pStyle w:val="Header"/>
    </w:pPr>
    <w:r>
      <w:t>Faculty of ICT</w:t>
    </w:r>
    <w:r w:rsidRPr="009C519E">
      <w:t>, Mahidol Univ.</w:t>
    </w:r>
    <w:r>
      <w:tab/>
    </w:r>
    <w:r>
      <w:tab/>
    </w:r>
    <w:proofErr w:type="gramStart"/>
    <w:r>
      <w:t>B.Sc.(</w:t>
    </w:r>
    <w:proofErr w:type="gramEnd"/>
    <w:r>
      <w:t xml:space="preserve">ICT) / </w:t>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noProof/>
      </w:rPr>
      <mc:AlternateContent>
        <mc:Choice Requires="wps">
          <w:drawing>
            <wp:anchor distT="0" distB="0" distL="114300" distR="114300" simplePos="0" relativeHeight="251657728" behindDoc="0" locked="0" layoutInCell="1" allowOverlap="1" wp14:anchorId="097B42F9" wp14:editId="58C5092C">
              <wp:simplePos x="0" y="0"/>
              <wp:positionH relativeFrom="page">
                <wp:posOffset>9432925</wp:posOffset>
              </wp:positionH>
              <wp:positionV relativeFrom="page">
                <wp:posOffset>1343025</wp:posOffset>
              </wp:positionV>
              <wp:extent cx="899795" cy="5328285"/>
              <wp:effectExtent l="3175" t="0" r="1905" b="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9C707" w14:textId="77777777" w:rsidR="00BD59EA" w:rsidRDefault="00BD59EA" w:rsidP="00D63CD2">
                          <w:pPr>
                            <w:pStyle w:val="Header"/>
                          </w:pPr>
                        </w:p>
                        <w:p w14:paraId="03952373" w14:textId="77777777" w:rsidR="00BD59EA" w:rsidRDefault="00BD59EA" w:rsidP="00D63CD2">
                          <w:pPr>
                            <w:pStyle w:val="Header"/>
                          </w:pPr>
                        </w:p>
                        <w:p w14:paraId="0B7DA655" w14:textId="77777777" w:rsidR="00BD59EA" w:rsidRDefault="00BD59EA" w:rsidP="00D63CD2">
                          <w:pPr>
                            <w:pStyle w:val="Header"/>
                          </w:pPr>
                          <w:r>
                            <w:t>ICT Program,</w:t>
                          </w:r>
                        </w:p>
                        <w:p w14:paraId="6E62BD27" w14:textId="77777777" w:rsidR="00BD59EA" w:rsidRDefault="00BD59EA" w:rsidP="00D63CD2">
                          <w:pPr>
                            <w:pStyle w:val="Header"/>
                            <w:rPr>
                              <w:rStyle w:val="PageNumber"/>
                            </w:rPr>
                          </w:pPr>
                          <w:r>
                            <w:t xml:space="preserve">Dept. of Computer Science, Fac. of Science, Mahidol Univ.                B.SC.(ICT) / </w:t>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p w14:paraId="5CFF7CCC" w14:textId="77777777" w:rsidR="00BD59EA" w:rsidRDefault="00BD59EA" w:rsidP="00D63CD2">
                          <w:pPr>
                            <w:pStyle w:val="Header"/>
                            <w:rPr>
                              <w:rStyle w:val="PageNumber"/>
                            </w:rPr>
                          </w:pPr>
                        </w:p>
                        <w:p w14:paraId="50639339" w14:textId="77777777" w:rsidR="00BD59EA" w:rsidRDefault="00BD59EA"/>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B42F9" id="_x0000_t202" coordsize="21600,21600" o:spt="202" path="m,l,21600r21600,l21600,xe">
              <v:stroke joinstyle="miter"/>
              <v:path gradientshapeok="t" o:connecttype="rect"/>
            </v:shapetype>
            <v:shape id="Text Box 36" o:spid="_x0000_s1032" type="#_x0000_t202" style="position:absolute;margin-left:742.75pt;margin-top:105.75pt;width:70.85pt;height:419.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APFbl/vAQAAwwMAAA4AAAAAAAAAAAAAAAAALgIA&#13;&#10;AGRycy9lMm9Eb2MueG1sUEsBAi0AFAAGAAgAAAAhAG+kBlHmAAAAEwEAAA8AAAAAAAAAAAAAAAAA&#13;&#10;SQQAAGRycy9kb3ducmV2LnhtbFBLBQYAAAAABAAEAPMAAABcBQAAAAA=&#13;&#10;" stroked="f">
              <v:textbox style="layout-flow:vertical-ideographic" inset="0,0,0,0">
                <w:txbxContent>
                  <w:p w14:paraId="4039C707" w14:textId="77777777" w:rsidR="00BD59EA" w:rsidRDefault="00BD59EA" w:rsidP="00D63CD2">
                    <w:pPr>
                      <w:pStyle w:val="Header"/>
                    </w:pPr>
                  </w:p>
                  <w:p w14:paraId="03952373" w14:textId="77777777" w:rsidR="00BD59EA" w:rsidRDefault="00BD59EA" w:rsidP="00D63CD2">
                    <w:pPr>
                      <w:pStyle w:val="Header"/>
                    </w:pPr>
                  </w:p>
                  <w:p w14:paraId="0B7DA655" w14:textId="77777777" w:rsidR="00BD59EA" w:rsidRDefault="00BD59EA" w:rsidP="00D63CD2">
                    <w:pPr>
                      <w:pStyle w:val="Header"/>
                    </w:pPr>
                    <w:r>
                      <w:t>ICT Program,</w:t>
                    </w:r>
                  </w:p>
                  <w:p w14:paraId="6E62BD27" w14:textId="77777777" w:rsidR="00BD59EA" w:rsidRDefault="00BD59EA" w:rsidP="00D63CD2">
                    <w:pPr>
                      <w:pStyle w:val="Header"/>
                      <w:rPr>
                        <w:rStyle w:val="PageNumber"/>
                      </w:rPr>
                    </w:pPr>
                    <w:r>
                      <w:t xml:space="preserve">Dept. of Computer Science, Fac. of Science, Mahidol Univ.                B.SC.(ICT) / </w:t>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p w14:paraId="5CFF7CCC" w14:textId="77777777" w:rsidR="00BD59EA" w:rsidRDefault="00BD59EA" w:rsidP="00D63CD2">
                    <w:pPr>
                      <w:pStyle w:val="Header"/>
                      <w:rPr>
                        <w:rStyle w:val="PageNumber"/>
                      </w:rPr>
                    </w:pPr>
                  </w:p>
                  <w:p w14:paraId="50639339" w14:textId="77777777" w:rsidR="00BD59EA" w:rsidRDefault="00BD59EA"/>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8285" w14:textId="77777777" w:rsidR="00BD59EA" w:rsidRPr="008219A5" w:rsidRDefault="00BD59EA" w:rsidP="00D63CD2">
    <w:pPr>
      <w:pStyle w:val="Header"/>
    </w:pPr>
    <w:r>
      <w:rPr>
        <w:noProof/>
      </w:rPr>
      <mc:AlternateContent>
        <mc:Choice Requires="wps">
          <w:drawing>
            <wp:anchor distT="0" distB="0" distL="114300" distR="114300" simplePos="0" relativeHeight="251658752" behindDoc="0" locked="0" layoutInCell="1" allowOverlap="1" wp14:anchorId="19FDB81A" wp14:editId="358C6C20">
              <wp:simplePos x="0" y="0"/>
              <wp:positionH relativeFrom="page">
                <wp:posOffset>9432925</wp:posOffset>
              </wp:positionH>
              <wp:positionV relativeFrom="page">
                <wp:posOffset>1343025</wp:posOffset>
              </wp:positionV>
              <wp:extent cx="899795" cy="5328285"/>
              <wp:effectExtent l="3175" t="0" r="1905" b="0"/>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7B1DE" w14:textId="77777777" w:rsidR="00BD59EA" w:rsidRDefault="00BD59EA" w:rsidP="00D63CD2">
                          <w:pPr>
                            <w:pStyle w:val="Header"/>
                          </w:pPr>
                        </w:p>
                        <w:p w14:paraId="0F9F7528" w14:textId="77777777" w:rsidR="00BD59EA" w:rsidRDefault="00BD59EA" w:rsidP="00D63CD2">
                          <w:pPr>
                            <w:pStyle w:val="Header"/>
                          </w:pPr>
                        </w:p>
                        <w:p w14:paraId="735E3B65" w14:textId="77777777" w:rsidR="00BD59EA" w:rsidRDefault="00BD59EA" w:rsidP="00D63CD2">
                          <w:pPr>
                            <w:pStyle w:val="Header"/>
                          </w:pPr>
                        </w:p>
                        <w:p w14:paraId="011996EB" w14:textId="365907EC" w:rsidR="00BD59EA" w:rsidRPr="00BF0691" w:rsidRDefault="00BD59EA" w:rsidP="00D63CD2">
                          <w:pPr>
                            <w:pStyle w:val="Header"/>
                            <w:rPr>
                              <w:rStyle w:val="PageNumber"/>
                            </w:rPr>
                          </w:pP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 xml:space="preserve"> and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ab/>
                          </w:r>
                          <w:fldSimple w:instr=" STYLEREF  &quot;Heading 1&quot;  \* MERGEFORMAT ">
                            <w:r w:rsidR="00EF0E44">
                              <w:rPr>
                                <w:noProof/>
                              </w:rPr>
                              <w:t>Analysis and Design</w:t>
                            </w:r>
                          </w:fldSimple>
                          <w:r w:rsidRPr="00BF0691">
                            <w:t xml:space="preserve"> /</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18</w:t>
                          </w:r>
                          <w:r w:rsidRPr="00BF0691">
                            <w:rPr>
                              <w:rStyle w:val="PageNumber"/>
                            </w:rPr>
                            <w:fldChar w:fldCharType="end"/>
                          </w:r>
                        </w:p>
                        <w:p w14:paraId="4DBF6759" w14:textId="77777777" w:rsidR="00BD59EA" w:rsidRDefault="00BD59EA" w:rsidP="00D63CD2">
                          <w:pPr>
                            <w:pStyle w:val="Header"/>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DB81A" id="_x0000_t202" coordsize="21600,21600" o:spt="202" path="m,l,21600r21600,l21600,xe">
              <v:stroke joinstyle="miter"/>
              <v:path gradientshapeok="t" o:connecttype="rect"/>
            </v:shapetype>
            <v:shape id="Text Box 37" o:spid="_x0000_s1033" type="#_x0000_t202" style="position:absolute;margin-left:742.75pt;margin-top:105.75pt;width:70.85pt;height:419.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OL+NcPvAQAAwwMAAA4AAAAAAAAAAAAAAAAALgIA&#13;&#10;AGRycy9lMm9Eb2MueG1sUEsBAi0AFAAGAAgAAAAhAG+kBlHmAAAAEwEAAA8AAAAAAAAAAAAAAAAA&#13;&#10;SQQAAGRycy9kb3ducmV2LnhtbFBLBQYAAAAABAAEAPMAAABcBQAAAAA=&#13;&#10;" stroked="f">
              <v:textbox style="layout-flow:vertical-ideographic" inset="0,0,0,0">
                <w:txbxContent>
                  <w:p w14:paraId="6CE7B1DE" w14:textId="77777777" w:rsidR="00BD59EA" w:rsidRDefault="00BD59EA" w:rsidP="00D63CD2">
                    <w:pPr>
                      <w:pStyle w:val="Header"/>
                    </w:pPr>
                  </w:p>
                  <w:p w14:paraId="0F9F7528" w14:textId="77777777" w:rsidR="00BD59EA" w:rsidRDefault="00BD59EA" w:rsidP="00D63CD2">
                    <w:pPr>
                      <w:pStyle w:val="Header"/>
                    </w:pPr>
                  </w:p>
                  <w:p w14:paraId="735E3B65" w14:textId="77777777" w:rsidR="00BD59EA" w:rsidRDefault="00BD59EA" w:rsidP="00D63CD2">
                    <w:pPr>
                      <w:pStyle w:val="Header"/>
                    </w:pPr>
                  </w:p>
                  <w:p w14:paraId="011996EB" w14:textId="365907EC" w:rsidR="00BD59EA" w:rsidRPr="00BF0691" w:rsidRDefault="00BD59EA" w:rsidP="00D63CD2">
                    <w:pPr>
                      <w:pStyle w:val="Header"/>
                      <w:rPr>
                        <w:rStyle w:val="PageNumber"/>
                      </w:rPr>
                    </w:pP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 xml:space="preserve"> and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ab/>
                    </w:r>
                    <w:fldSimple w:instr=" STYLEREF  &quot;Heading 1&quot;  \* MERGEFORMAT ">
                      <w:r w:rsidR="00EF0E44">
                        <w:rPr>
                          <w:noProof/>
                        </w:rPr>
                        <w:t>Analysis and Design</w:t>
                      </w:r>
                    </w:fldSimple>
                    <w:r w:rsidRPr="00BF0691">
                      <w:t xml:space="preserve"> /</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18</w:t>
                    </w:r>
                    <w:r w:rsidRPr="00BF0691">
                      <w:rPr>
                        <w:rStyle w:val="PageNumber"/>
                      </w:rPr>
                      <w:fldChar w:fldCharType="end"/>
                    </w:r>
                  </w:p>
                  <w:p w14:paraId="4DBF6759" w14:textId="77777777" w:rsidR="00BD59EA" w:rsidRDefault="00BD59EA" w:rsidP="00D63CD2">
                    <w:pPr>
                      <w:pStyle w:val="Header"/>
                      <w:rPr>
                        <w:rStyle w:val="PageNumber"/>
                      </w:rPr>
                    </w:pP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E147" w14:textId="77777777" w:rsidR="00BD59EA" w:rsidRPr="00D33A3A" w:rsidRDefault="00BD59EA" w:rsidP="00D63CD2">
    <w:pPr>
      <w:pStyle w:val="Header"/>
    </w:pPr>
    <w:r>
      <w:rPr>
        <w:noProof/>
      </w:rPr>
      <mc:AlternateContent>
        <mc:Choice Requires="wps">
          <w:drawing>
            <wp:anchor distT="0" distB="0" distL="114300" distR="114300" simplePos="0" relativeHeight="251662848" behindDoc="0" locked="0" layoutInCell="1" allowOverlap="1" wp14:anchorId="671CE7AE" wp14:editId="5AF0F92B">
              <wp:simplePos x="0" y="0"/>
              <wp:positionH relativeFrom="page">
                <wp:posOffset>9585325</wp:posOffset>
              </wp:positionH>
              <wp:positionV relativeFrom="page">
                <wp:posOffset>1350645</wp:posOffset>
              </wp:positionV>
              <wp:extent cx="899795" cy="5328285"/>
              <wp:effectExtent l="3175" t="0" r="1905" b="0"/>
              <wp:wrapNone/>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CD9E8" w14:textId="77777777" w:rsidR="00BD59EA" w:rsidRDefault="00BD59EA" w:rsidP="00D63CD2">
                          <w:pPr>
                            <w:pStyle w:val="Header"/>
                            <w:tabs>
                              <w:tab w:val="clear" w:pos="4153"/>
                              <w:tab w:val="clear" w:pos="8306"/>
                              <w:tab w:val="right" w:pos="8363"/>
                            </w:tabs>
                          </w:pPr>
                        </w:p>
                        <w:p w14:paraId="3B7057FF" w14:textId="77777777" w:rsidR="00BD59EA" w:rsidRDefault="00BD59EA" w:rsidP="00D63CD2">
                          <w:pPr>
                            <w:pStyle w:val="Header"/>
                            <w:tabs>
                              <w:tab w:val="clear" w:pos="4153"/>
                              <w:tab w:val="clear" w:pos="8306"/>
                              <w:tab w:val="right" w:pos="8363"/>
                            </w:tabs>
                          </w:pPr>
                        </w:p>
                        <w:p w14:paraId="5FECACBF" w14:textId="77777777" w:rsidR="00BD59EA" w:rsidRDefault="00BD59EA" w:rsidP="00D63CD2">
                          <w:pPr>
                            <w:pStyle w:val="Header"/>
                            <w:tabs>
                              <w:tab w:val="clear" w:pos="4153"/>
                              <w:tab w:val="clear" w:pos="8306"/>
                              <w:tab w:val="right" w:pos="8363"/>
                            </w:tabs>
                          </w:pPr>
                        </w:p>
                        <w:p w14:paraId="15AC16CC" w14:textId="77777777" w:rsidR="00BD59EA" w:rsidRDefault="00BD59EA" w:rsidP="00D63CD2">
                          <w:pPr>
                            <w:pStyle w:val="Header"/>
                            <w:tabs>
                              <w:tab w:val="clear" w:pos="4153"/>
                              <w:tab w:val="clear" w:pos="8306"/>
                              <w:tab w:val="right" w:pos="8363"/>
                            </w:tabs>
                            <w:rPr>
                              <w:rStyle w:val="PageNumber"/>
                            </w:rPr>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17</w:t>
                          </w:r>
                          <w:r>
                            <w:rPr>
                              <w:rStyle w:val="PageNumber"/>
                            </w:rPr>
                            <w:fldChar w:fldCharType="end"/>
                          </w:r>
                        </w:p>
                        <w:p w14:paraId="05F349CF" w14:textId="77777777" w:rsidR="00BD59EA" w:rsidRDefault="00BD59EA" w:rsidP="00D63CD2">
                          <w:pPr>
                            <w:pStyle w:val="Header"/>
                            <w:tabs>
                              <w:tab w:val="clear" w:pos="4153"/>
                              <w:tab w:val="clear" w:pos="8306"/>
                              <w:tab w:val="right" w:pos="8363"/>
                            </w:tabs>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CE7AE" id="_x0000_t202" coordsize="21600,21600" o:spt="202" path="m,l,21600r21600,l21600,xe">
              <v:stroke joinstyle="miter"/>
              <v:path gradientshapeok="t" o:connecttype="rect"/>
            </v:shapetype>
            <v:shape id="Text Box 41" o:spid="_x0000_s1034" type="#_x0000_t202" style="position:absolute;margin-left:754.75pt;margin-top:106.35pt;width:70.85pt;height:419.5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" stroked="f">
              <v:textbox style="layout-flow:vertical-ideographic" inset="0,0,0,0">
                <w:txbxContent>
                  <w:p w14:paraId="0AECD9E8" w14:textId="77777777" w:rsidR="00BD59EA" w:rsidRDefault="00BD59EA" w:rsidP="00D63CD2">
                    <w:pPr>
                      <w:pStyle w:val="Header"/>
                      <w:tabs>
                        <w:tab w:val="clear" w:pos="4153"/>
                        <w:tab w:val="clear" w:pos="8306"/>
                        <w:tab w:val="right" w:pos="8363"/>
                      </w:tabs>
                    </w:pPr>
                  </w:p>
                  <w:p w14:paraId="3B7057FF" w14:textId="77777777" w:rsidR="00BD59EA" w:rsidRDefault="00BD59EA" w:rsidP="00D63CD2">
                    <w:pPr>
                      <w:pStyle w:val="Header"/>
                      <w:tabs>
                        <w:tab w:val="clear" w:pos="4153"/>
                        <w:tab w:val="clear" w:pos="8306"/>
                        <w:tab w:val="right" w:pos="8363"/>
                      </w:tabs>
                    </w:pPr>
                  </w:p>
                  <w:p w14:paraId="5FECACBF" w14:textId="77777777" w:rsidR="00BD59EA" w:rsidRDefault="00BD59EA" w:rsidP="00D63CD2">
                    <w:pPr>
                      <w:pStyle w:val="Header"/>
                      <w:tabs>
                        <w:tab w:val="clear" w:pos="4153"/>
                        <w:tab w:val="clear" w:pos="8306"/>
                        <w:tab w:val="right" w:pos="8363"/>
                      </w:tabs>
                    </w:pPr>
                  </w:p>
                  <w:p w14:paraId="15AC16CC" w14:textId="77777777" w:rsidR="00BD59EA" w:rsidRDefault="00BD59EA" w:rsidP="00D63CD2">
                    <w:pPr>
                      <w:pStyle w:val="Header"/>
                      <w:tabs>
                        <w:tab w:val="clear" w:pos="4153"/>
                        <w:tab w:val="clear" w:pos="8306"/>
                        <w:tab w:val="right" w:pos="8363"/>
                      </w:tabs>
                      <w:rPr>
                        <w:rStyle w:val="PageNumber"/>
                      </w:rPr>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17</w:t>
                    </w:r>
                    <w:r>
                      <w:rPr>
                        <w:rStyle w:val="PageNumber"/>
                      </w:rPr>
                      <w:fldChar w:fldCharType="end"/>
                    </w:r>
                  </w:p>
                  <w:p w14:paraId="05F349CF" w14:textId="77777777" w:rsidR="00BD59EA" w:rsidRDefault="00BD59EA" w:rsidP="00D63CD2">
                    <w:pPr>
                      <w:pStyle w:val="Header"/>
                      <w:tabs>
                        <w:tab w:val="clear" w:pos="4153"/>
                        <w:tab w:val="clear" w:pos="8306"/>
                        <w:tab w:val="right" w:pos="8363"/>
                      </w:tabs>
                    </w:pP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043F" w14:textId="77777777" w:rsidR="00BD59EA" w:rsidRDefault="00BD59EA" w:rsidP="00D63CD2">
    <w:pPr>
      <w:pStyle w:val="Header"/>
      <w:tabs>
        <w:tab w:val="clear" w:pos="4153"/>
        <w:tab w:val="clear" w:pos="8306"/>
        <w:tab w:val="right" w:pos="8363"/>
      </w:tabs>
    </w:pPr>
  </w:p>
  <w:p w14:paraId="0A0E9FB6" w14:textId="77777777" w:rsidR="00BD59EA" w:rsidRDefault="00BD59EA" w:rsidP="00D63CD2">
    <w:pPr>
      <w:pStyle w:val="Header"/>
      <w:tabs>
        <w:tab w:val="clear" w:pos="4153"/>
        <w:tab w:val="clear" w:pos="8306"/>
        <w:tab w:val="right" w:pos="8363"/>
      </w:tabs>
    </w:pPr>
  </w:p>
  <w:p w14:paraId="6E11ACC8" w14:textId="77777777" w:rsidR="00BD59EA" w:rsidRDefault="00BD59EA" w:rsidP="00D63CD2">
    <w:pPr>
      <w:pStyle w:val="Header"/>
      <w:tabs>
        <w:tab w:val="clear" w:pos="4153"/>
        <w:tab w:val="clear" w:pos="8306"/>
        <w:tab w:val="right" w:pos="8363"/>
      </w:tabs>
      <w:rPr>
        <w:rStyle w:val="PageNumber"/>
      </w:rPr>
    </w:pPr>
  </w:p>
  <w:p w14:paraId="371E602E" w14:textId="42471A0F" w:rsidR="00BD59EA" w:rsidRDefault="00BD59EA" w:rsidP="00D63CD2">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r>
    <w:fldSimple w:instr=" STYLEREF  &quot;Heading 1&quot;  \* MERGEFORMAT ">
      <w:r w:rsidR="00EF0E44">
        <w:rPr>
          <w:noProof/>
        </w:rPr>
        <w:t>Analysis and Design</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18</w:t>
    </w:r>
    <w:r>
      <w:rPr>
        <w:rStyle w:val="PageNumber"/>
      </w:rPr>
      <w:fldChar w:fldCharType="end"/>
    </w:r>
  </w:p>
  <w:p w14:paraId="235C915D" w14:textId="77777777" w:rsidR="00BD59EA" w:rsidRDefault="00BD59EA" w:rsidP="00D63CD2">
    <w:pPr>
      <w:pStyle w:val="Header"/>
      <w:tabs>
        <w:tab w:val="clear" w:pos="4153"/>
        <w:tab w:val="clear" w:pos="8306"/>
        <w:tab w:val="right" w:pos="8363"/>
      </w:tabs>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55D3" w14:textId="77777777" w:rsidR="00BD59EA" w:rsidRDefault="00BD59EA" w:rsidP="00D63CD2">
    <w:pPr>
      <w:pStyle w:val="Header"/>
      <w:tabs>
        <w:tab w:val="clear" w:pos="4153"/>
        <w:tab w:val="clear" w:pos="8306"/>
        <w:tab w:val="right" w:pos="8363"/>
      </w:tabs>
    </w:pPr>
  </w:p>
  <w:p w14:paraId="689A58AA" w14:textId="77777777" w:rsidR="00BD59EA" w:rsidRDefault="00BD59EA" w:rsidP="00D63CD2">
    <w:pPr>
      <w:pStyle w:val="Header"/>
      <w:tabs>
        <w:tab w:val="clear" w:pos="4153"/>
        <w:tab w:val="clear" w:pos="8306"/>
        <w:tab w:val="right" w:pos="8363"/>
      </w:tabs>
    </w:pPr>
  </w:p>
  <w:p w14:paraId="044869DF" w14:textId="77777777" w:rsidR="00BD59EA" w:rsidRDefault="00BD59EA" w:rsidP="00D63CD2">
    <w:pPr>
      <w:pStyle w:val="Header"/>
      <w:tabs>
        <w:tab w:val="clear" w:pos="4153"/>
        <w:tab w:val="clear" w:pos="8306"/>
        <w:tab w:val="right" w:pos="8363"/>
      </w:tabs>
    </w:pPr>
  </w:p>
  <w:p w14:paraId="69124A01" w14:textId="77777777" w:rsidR="00BD59EA" w:rsidRDefault="00BD59EA" w:rsidP="00D63CD2">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19</w:t>
    </w:r>
    <w:r>
      <w:rPr>
        <w:rStyle w:val="PageNumber"/>
      </w:rPr>
      <w:fldChar w:fldCharType="end"/>
    </w:r>
  </w:p>
  <w:p w14:paraId="7DADF8D4" w14:textId="77777777" w:rsidR="00BD59EA" w:rsidRPr="002E6172" w:rsidRDefault="00BD59EA" w:rsidP="00D63CD2">
    <w:pPr>
      <w:pStyle w:val="Header"/>
      <w:tabs>
        <w:tab w:val="clear" w:pos="4153"/>
        <w:tab w:val="clear" w:pos="8306"/>
        <w:tab w:val="right" w:pos="8363"/>
      </w:tabs>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0DF8" w14:textId="77777777" w:rsidR="00BD59EA" w:rsidRPr="00D33A3A" w:rsidRDefault="00BD59EA" w:rsidP="00D63CD2">
    <w:pPr>
      <w:pStyle w:val="Header"/>
    </w:pPr>
    <w:r>
      <w:rPr>
        <w:noProof/>
      </w:rPr>
      <mc:AlternateContent>
        <mc:Choice Requires="wps">
          <w:drawing>
            <wp:anchor distT="0" distB="0" distL="114300" distR="114300" simplePos="0" relativeHeight="251660800" behindDoc="0" locked="0" layoutInCell="1" allowOverlap="1" wp14:anchorId="6993C33B" wp14:editId="64B59BC1">
              <wp:simplePos x="0" y="0"/>
              <wp:positionH relativeFrom="page">
                <wp:posOffset>9432925</wp:posOffset>
              </wp:positionH>
              <wp:positionV relativeFrom="page">
                <wp:posOffset>1343025</wp:posOffset>
              </wp:positionV>
              <wp:extent cx="899795" cy="5328285"/>
              <wp:effectExtent l="3175" t="0" r="1905" b="0"/>
              <wp:wrapNone/>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8B093" w14:textId="77777777" w:rsidR="00BD59EA" w:rsidRDefault="00BD59EA" w:rsidP="00D63CD2">
                          <w:pPr>
                            <w:pStyle w:val="Header"/>
                          </w:pPr>
                        </w:p>
                        <w:p w14:paraId="4F1ABE5C" w14:textId="77777777" w:rsidR="00BD59EA" w:rsidRDefault="00BD59EA" w:rsidP="00D63CD2">
                          <w:pPr>
                            <w:pStyle w:val="Header"/>
                          </w:pPr>
                        </w:p>
                        <w:p w14:paraId="5005A9C9" w14:textId="77777777" w:rsidR="00BD59EA" w:rsidRDefault="00BD59EA" w:rsidP="00D63CD2">
                          <w:pPr>
                            <w:pStyle w:val="Header"/>
                          </w:pPr>
                        </w:p>
                        <w:p w14:paraId="044F601C" w14:textId="1A18F586" w:rsidR="00BD59EA" w:rsidRPr="00BF0691" w:rsidRDefault="00BD59EA" w:rsidP="00D63CD2">
                          <w:pPr>
                            <w:pStyle w:val="Header"/>
                            <w:rPr>
                              <w:rStyle w:val="PageNumber"/>
                            </w:rPr>
                          </w:pP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 xml:space="preserve"> and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ab/>
                          </w:r>
                          <w:fldSimple w:instr=" STYLEREF  &quot;Heading 1&quot;  \* MERGEFORMAT ">
                            <w:r w:rsidR="00EF0E44">
                              <w:rPr>
                                <w:noProof/>
                              </w:rPr>
                              <w:t>Analysis and Design</w:t>
                            </w:r>
                          </w:fldSimple>
                          <w:r w:rsidRPr="00BF0691">
                            <w:t xml:space="preserve"> /</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22</w:t>
                          </w:r>
                          <w:r w:rsidRPr="00BF0691">
                            <w:rPr>
                              <w:rStyle w:val="PageNumber"/>
                            </w:rPr>
                            <w:fldChar w:fldCharType="end"/>
                          </w:r>
                        </w:p>
                        <w:p w14:paraId="7426CEB6" w14:textId="77777777" w:rsidR="00BD59EA" w:rsidRDefault="00BD59EA" w:rsidP="00D63CD2">
                          <w:pPr>
                            <w:pStyle w:val="Header"/>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3C33B" id="_x0000_t202" coordsize="21600,21600" o:spt="202" path="m,l,21600r21600,l21600,xe">
              <v:stroke joinstyle="miter"/>
              <v:path gradientshapeok="t" o:connecttype="rect"/>
            </v:shapetype>
            <v:shape id="Text Box 39" o:spid="_x0000_s1035" type="#_x0000_t202" style="position:absolute;margin-left:742.75pt;margin-top:105.75pt;width:70.85pt;height:419.5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Kig8gXvAQAAwwMAAA4AAAAAAAAAAAAAAAAALgIA&#13;&#10;AGRycy9lMm9Eb2MueG1sUEsBAi0AFAAGAAgAAAAhAG+kBlHmAAAAEwEAAA8AAAAAAAAAAAAAAAAA&#13;&#10;SQQAAGRycy9kb3ducmV2LnhtbFBLBQYAAAAABAAEAPMAAABcBQAAAAA=&#13;&#10;" stroked="f">
              <v:textbox style="layout-flow:vertical-ideographic" inset="0,0,0,0">
                <w:txbxContent>
                  <w:p w14:paraId="3678B093" w14:textId="77777777" w:rsidR="00BD59EA" w:rsidRDefault="00BD59EA" w:rsidP="00D63CD2">
                    <w:pPr>
                      <w:pStyle w:val="Header"/>
                    </w:pPr>
                  </w:p>
                  <w:p w14:paraId="4F1ABE5C" w14:textId="77777777" w:rsidR="00BD59EA" w:rsidRDefault="00BD59EA" w:rsidP="00D63CD2">
                    <w:pPr>
                      <w:pStyle w:val="Header"/>
                    </w:pPr>
                  </w:p>
                  <w:p w14:paraId="5005A9C9" w14:textId="77777777" w:rsidR="00BD59EA" w:rsidRDefault="00BD59EA" w:rsidP="00D63CD2">
                    <w:pPr>
                      <w:pStyle w:val="Header"/>
                    </w:pPr>
                  </w:p>
                  <w:p w14:paraId="044F601C" w14:textId="1A18F586" w:rsidR="00BD59EA" w:rsidRPr="00BF0691" w:rsidRDefault="00BD59EA" w:rsidP="00D63CD2">
                    <w:pPr>
                      <w:pStyle w:val="Header"/>
                      <w:rPr>
                        <w:rStyle w:val="PageNumber"/>
                      </w:rPr>
                    </w:pP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 xml:space="preserve"> and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ab/>
                    </w:r>
                    <w:fldSimple w:instr=" STYLEREF  &quot;Heading 1&quot;  \* MERGEFORMAT ">
                      <w:r w:rsidR="00EF0E44">
                        <w:rPr>
                          <w:noProof/>
                        </w:rPr>
                        <w:t>Analysis and Design</w:t>
                      </w:r>
                    </w:fldSimple>
                    <w:r w:rsidRPr="00BF0691">
                      <w:t xml:space="preserve"> /</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22</w:t>
                    </w:r>
                    <w:r w:rsidRPr="00BF0691">
                      <w:rPr>
                        <w:rStyle w:val="PageNumber"/>
                      </w:rPr>
                      <w:fldChar w:fldCharType="end"/>
                    </w:r>
                  </w:p>
                  <w:p w14:paraId="7426CEB6" w14:textId="77777777" w:rsidR="00BD59EA" w:rsidRDefault="00BD59EA" w:rsidP="00D63CD2">
                    <w:pPr>
                      <w:pStyle w:val="Header"/>
                      <w:rPr>
                        <w:rStyle w:val="PageNumber"/>
                      </w:rPr>
                    </w:pP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FE12" w14:textId="77777777" w:rsidR="00BD59EA" w:rsidRPr="00D33A3A" w:rsidRDefault="00BD59EA" w:rsidP="00D63CD2">
    <w:pPr>
      <w:pStyle w:val="Header"/>
    </w:pPr>
    <w:r>
      <w:rPr>
        <w:noProof/>
      </w:rPr>
      <mc:AlternateContent>
        <mc:Choice Requires="wps">
          <w:drawing>
            <wp:anchor distT="0" distB="0" distL="114300" distR="114300" simplePos="0" relativeHeight="251659776" behindDoc="0" locked="0" layoutInCell="1" allowOverlap="1" wp14:anchorId="2625157B" wp14:editId="77B5C567">
              <wp:simplePos x="0" y="0"/>
              <wp:positionH relativeFrom="page">
                <wp:posOffset>9432925</wp:posOffset>
              </wp:positionH>
              <wp:positionV relativeFrom="page">
                <wp:posOffset>1343025</wp:posOffset>
              </wp:positionV>
              <wp:extent cx="899795" cy="5328285"/>
              <wp:effectExtent l="3175" t="0" r="1905"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3570D" w14:textId="77777777" w:rsidR="00BD59EA" w:rsidRDefault="00BD59EA" w:rsidP="007B6568">
                          <w:pPr>
                            <w:pStyle w:val="Header"/>
                            <w:tabs>
                              <w:tab w:val="clear" w:pos="4153"/>
                              <w:tab w:val="clear" w:pos="8306"/>
                              <w:tab w:val="right" w:pos="8363"/>
                            </w:tabs>
                          </w:pPr>
                        </w:p>
                        <w:p w14:paraId="243F9040" w14:textId="77777777" w:rsidR="00BD59EA" w:rsidRDefault="00BD59EA" w:rsidP="007B6568">
                          <w:pPr>
                            <w:pStyle w:val="Header"/>
                            <w:tabs>
                              <w:tab w:val="clear" w:pos="4153"/>
                              <w:tab w:val="clear" w:pos="8306"/>
                              <w:tab w:val="right" w:pos="8363"/>
                            </w:tabs>
                          </w:pPr>
                        </w:p>
                        <w:p w14:paraId="358DAAE9" w14:textId="77777777" w:rsidR="00BD59EA" w:rsidRDefault="00BD59EA" w:rsidP="007B6568">
                          <w:pPr>
                            <w:pStyle w:val="Header"/>
                            <w:tabs>
                              <w:tab w:val="clear" w:pos="4153"/>
                              <w:tab w:val="clear" w:pos="8306"/>
                              <w:tab w:val="right" w:pos="8363"/>
                            </w:tabs>
                            <w:rPr>
                              <w:rStyle w:val="PageNumber"/>
                            </w:rPr>
                          </w:pPr>
                        </w:p>
                        <w:p w14:paraId="16E28750" w14:textId="77777777" w:rsidR="00BD59EA" w:rsidRDefault="00BD59EA" w:rsidP="007B6568">
                          <w:pPr>
                            <w:pStyle w:val="Header"/>
                            <w:tabs>
                              <w:tab w:val="clear" w:pos="4153"/>
                              <w:tab w:val="clear" w:pos="8306"/>
                              <w:tab w:val="right" w:pos="8363"/>
                            </w:tabs>
                            <w:rPr>
                              <w:rStyle w:val="PageNumber"/>
                            </w:rPr>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21</w:t>
                          </w:r>
                          <w:r>
                            <w:rPr>
                              <w:rStyle w:val="PageNumber"/>
                            </w:rPr>
                            <w:fldChar w:fldCharType="end"/>
                          </w:r>
                        </w:p>
                        <w:p w14:paraId="0B6DB34D" w14:textId="77777777" w:rsidR="00BD59EA" w:rsidRDefault="00BD59EA" w:rsidP="007B6568">
                          <w:pPr>
                            <w:pStyle w:val="Header"/>
                            <w:tabs>
                              <w:tab w:val="clear" w:pos="4153"/>
                              <w:tab w:val="clear" w:pos="8306"/>
                              <w:tab w:val="right" w:pos="8363"/>
                            </w:tabs>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5157B" id="_x0000_t202" coordsize="21600,21600" o:spt="202" path="m,l,21600r21600,l21600,xe">
              <v:stroke joinstyle="miter"/>
              <v:path gradientshapeok="t" o:connecttype="rect"/>
            </v:shapetype>
            <v:shape id="Text Box 38" o:spid="_x0000_s1036" type="#_x0000_t202" style="position:absolute;margin-left:742.75pt;margin-top:105.75pt;width:70.85pt;height:419.5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" stroked="f">
              <v:textbox style="layout-flow:vertical-ideographic" inset="0,0,0,0">
                <w:txbxContent>
                  <w:p w14:paraId="7C53570D" w14:textId="77777777" w:rsidR="00BD59EA" w:rsidRDefault="00BD59EA" w:rsidP="007B6568">
                    <w:pPr>
                      <w:pStyle w:val="Header"/>
                      <w:tabs>
                        <w:tab w:val="clear" w:pos="4153"/>
                        <w:tab w:val="clear" w:pos="8306"/>
                        <w:tab w:val="right" w:pos="8363"/>
                      </w:tabs>
                    </w:pPr>
                  </w:p>
                  <w:p w14:paraId="243F9040" w14:textId="77777777" w:rsidR="00BD59EA" w:rsidRDefault="00BD59EA" w:rsidP="007B6568">
                    <w:pPr>
                      <w:pStyle w:val="Header"/>
                      <w:tabs>
                        <w:tab w:val="clear" w:pos="4153"/>
                        <w:tab w:val="clear" w:pos="8306"/>
                        <w:tab w:val="right" w:pos="8363"/>
                      </w:tabs>
                    </w:pPr>
                  </w:p>
                  <w:p w14:paraId="358DAAE9" w14:textId="77777777" w:rsidR="00BD59EA" w:rsidRDefault="00BD59EA" w:rsidP="007B6568">
                    <w:pPr>
                      <w:pStyle w:val="Header"/>
                      <w:tabs>
                        <w:tab w:val="clear" w:pos="4153"/>
                        <w:tab w:val="clear" w:pos="8306"/>
                        <w:tab w:val="right" w:pos="8363"/>
                      </w:tabs>
                      <w:rPr>
                        <w:rStyle w:val="PageNumber"/>
                      </w:rPr>
                    </w:pPr>
                  </w:p>
                  <w:p w14:paraId="16E28750" w14:textId="77777777" w:rsidR="00BD59EA" w:rsidRDefault="00BD59EA" w:rsidP="007B6568">
                    <w:pPr>
                      <w:pStyle w:val="Header"/>
                      <w:tabs>
                        <w:tab w:val="clear" w:pos="4153"/>
                        <w:tab w:val="clear" w:pos="8306"/>
                        <w:tab w:val="right" w:pos="8363"/>
                      </w:tabs>
                      <w:rPr>
                        <w:rStyle w:val="PageNumber"/>
                      </w:rPr>
                    </w:pPr>
                    <w:r>
                      <w:t>Faculty of ICT</w:t>
                    </w:r>
                    <w:r w:rsidRPr="009C519E">
                      <w:t>, Mahidol Univ.</w:t>
                    </w:r>
                    <w:r>
                      <w:tab/>
                      <w:t xml:space="preserve">B.Sc. (ICT)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21</w:t>
                    </w:r>
                    <w:r>
                      <w:rPr>
                        <w:rStyle w:val="PageNumber"/>
                      </w:rPr>
                      <w:fldChar w:fldCharType="end"/>
                    </w:r>
                  </w:p>
                  <w:p w14:paraId="0B6DB34D" w14:textId="77777777" w:rsidR="00BD59EA" w:rsidRDefault="00BD59EA" w:rsidP="007B6568">
                    <w:pPr>
                      <w:pStyle w:val="Header"/>
                      <w:tabs>
                        <w:tab w:val="clear" w:pos="4153"/>
                        <w:tab w:val="clear" w:pos="8306"/>
                        <w:tab w:val="right" w:pos="8363"/>
                      </w:tabs>
                      <w:rPr>
                        <w:rStyle w:val="PageNumber"/>
                      </w:rPr>
                    </w:pP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3740" w14:textId="77777777" w:rsidR="00BD59EA" w:rsidRDefault="00BD59EA" w:rsidP="007B6568">
    <w:pPr>
      <w:pStyle w:val="Header"/>
      <w:tabs>
        <w:tab w:val="clear" w:pos="4153"/>
        <w:tab w:val="clear" w:pos="8306"/>
        <w:tab w:val="right" w:pos="8363"/>
      </w:tabs>
    </w:pPr>
  </w:p>
  <w:p w14:paraId="07F75610" w14:textId="77777777" w:rsidR="00BD59EA" w:rsidRDefault="00BD59EA" w:rsidP="007B6568">
    <w:pPr>
      <w:pStyle w:val="Header"/>
      <w:tabs>
        <w:tab w:val="clear" w:pos="4153"/>
        <w:tab w:val="clear" w:pos="8306"/>
        <w:tab w:val="right" w:pos="8363"/>
      </w:tabs>
    </w:pPr>
  </w:p>
  <w:p w14:paraId="36AD660D" w14:textId="77777777" w:rsidR="00BD59EA" w:rsidRDefault="00BD59EA" w:rsidP="007B6568">
    <w:pPr>
      <w:pStyle w:val="Header"/>
      <w:tabs>
        <w:tab w:val="clear" w:pos="4153"/>
        <w:tab w:val="clear" w:pos="8306"/>
        <w:tab w:val="right" w:pos="8363"/>
      </w:tabs>
      <w:rPr>
        <w:rStyle w:val="PageNumber"/>
      </w:rPr>
    </w:pPr>
  </w:p>
  <w:p w14:paraId="3530CA14" w14:textId="0C88EE26" w:rsidR="00BD59EA" w:rsidRDefault="00BD59EA" w:rsidP="007B6568">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 xml:space="preserve">&gt;, and &lt;F. </w:t>
    </w:r>
    <w:proofErr w:type="spellStart"/>
    <w:r>
      <w:t>LName</w:t>
    </w:r>
    <w:proofErr w:type="spellEnd"/>
    <w:r>
      <w:t>&gt;</w:t>
    </w:r>
    <w:r>
      <w:tab/>
    </w:r>
    <w:fldSimple w:instr=" STYLEREF  &quot;Heading 1&quot;  \* MERGEFORMAT ">
      <w:r w:rsidR="00EF0E44">
        <w:rPr>
          <w:noProof/>
        </w:rPr>
        <w:t>Analysis and Design</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22</w:t>
    </w:r>
    <w:r>
      <w:rPr>
        <w:rStyle w:val="PageNumber"/>
      </w:rPr>
      <w:fldChar w:fldCharType="end"/>
    </w:r>
  </w:p>
  <w:p w14:paraId="2BC53470" w14:textId="77777777" w:rsidR="00BD59EA" w:rsidRDefault="00BD59EA" w:rsidP="007B6568">
    <w:pPr>
      <w:pStyle w:val="Header"/>
      <w:tabs>
        <w:tab w:val="clear" w:pos="4153"/>
        <w:tab w:val="clear" w:pos="8306"/>
        <w:tab w:val="right" w:pos="8363"/>
      </w:tabs>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13CF" w14:textId="77777777" w:rsidR="00BD59EA" w:rsidRDefault="00BD59EA" w:rsidP="007B6568">
    <w:pPr>
      <w:pStyle w:val="Header"/>
      <w:tabs>
        <w:tab w:val="clear" w:pos="4153"/>
        <w:tab w:val="clear" w:pos="8306"/>
        <w:tab w:val="right" w:pos="8363"/>
      </w:tabs>
    </w:pPr>
  </w:p>
  <w:p w14:paraId="1CED9915" w14:textId="77777777" w:rsidR="00BD59EA" w:rsidRDefault="00BD59EA" w:rsidP="007B6568">
    <w:pPr>
      <w:pStyle w:val="Header"/>
      <w:tabs>
        <w:tab w:val="clear" w:pos="4153"/>
        <w:tab w:val="clear" w:pos="8306"/>
        <w:tab w:val="right" w:pos="8363"/>
      </w:tabs>
    </w:pPr>
  </w:p>
  <w:p w14:paraId="62168CE6" w14:textId="77777777" w:rsidR="00BD59EA" w:rsidRPr="002E6172" w:rsidRDefault="00BD59EA" w:rsidP="007B6568">
    <w:pPr>
      <w:pStyle w:val="Header"/>
      <w:tabs>
        <w:tab w:val="clear" w:pos="4153"/>
        <w:tab w:val="clear" w:pos="8306"/>
        <w:tab w:val="right" w:pos="8363"/>
      </w:tabs>
    </w:pPr>
  </w:p>
  <w:p w14:paraId="16283E55" w14:textId="77777777" w:rsidR="00BD59EA" w:rsidRDefault="00BD59EA" w:rsidP="007B6568">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23</w:t>
    </w:r>
    <w:r>
      <w:rPr>
        <w:rStyle w:val="PageNumber"/>
      </w:rPr>
      <w:fldChar w:fldCharType="end"/>
    </w:r>
  </w:p>
  <w:p w14:paraId="20EBF023" w14:textId="77777777" w:rsidR="00BD59EA" w:rsidRPr="002E6172" w:rsidRDefault="00BD59EA" w:rsidP="007B6568">
    <w:pPr>
      <w:pStyle w:val="Header"/>
      <w:tabs>
        <w:tab w:val="clear" w:pos="4153"/>
        <w:tab w:val="clear" w:pos="8306"/>
        <w:tab w:val="right" w:pos="8363"/>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D466" w14:textId="77777777" w:rsidR="00BD59EA" w:rsidRDefault="00BD59EA" w:rsidP="007B6568">
    <w:pPr>
      <w:pStyle w:val="Header"/>
      <w:tabs>
        <w:tab w:val="clear" w:pos="4153"/>
        <w:tab w:val="clear" w:pos="8306"/>
        <w:tab w:val="right" w:pos="8363"/>
      </w:tabs>
    </w:pPr>
  </w:p>
  <w:p w14:paraId="1283228D" w14:textId="77777777" w:rsidR="00BD59EA" w:rsidRDefault="00BD59EA" w:rsidP="007B6568">
    <w:pPr>
      <w:pStyle w:val="Header"/>
      <w:tabs>
        <w:tab w:val="clear" w:pos="4153"/>
        <w:tab w:val="clear" w:pos="8306"/>
        <w:tab w:val="right" w:pos="8363"/>
      </w:tabs>
    </w:pPr>
  </w:p>
  <w:p w14:paraId="4BD1385D" w14:textId="77777777" w:rsidR="00BD59EA" w:rsidRDefault="00BD59EA" w:rsidP="007B6568">
    <w:pPr>
      <w:pStyle w:val="Header"/>
      <w:tabs>
        <w:tab w:val="clear" w:pos="4153"/>
        <w:tab w:val="clear" w:pos="8306"/>
        <w:tab w:val="right" w:pos="8363"/>
      </w:tabs>
      <w:rPr>
        <w:rStyle w:val="PageNumber"/>
      </w:rPr>
    </w:pPr>
  </w:p>
  <w:p w14:paraId="346C2A04" w14:textId="65E5A4DE" w:rsidR="00BD59EA" w:rsidRDefault="00BD59EA" w:rsidP="007B6568">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 xml:space="preserve">&gt;, and &lt;F. </w:t>
    </w:r>
    <w:proofErr w:type="spellStart"/>
    <w:r>
      <w:t>LName</w:t>
    </w:r>
    <w:proofErr w:type="spellEnd"/>
    <w:r>
      <w:t>&gt;</w:t>
    </w:r>
    <w:r>
      <w:tab/>
    </w:r>
    <w:fldSimple w:instr=" STYLEREF  &quot;Heading 1&quot;  \* MERGEFORMAT ">
      <w:r w:rsidR="00EF0E44">
        <w:rPr>
          <w:noProof/>
        </w:rPr>
        <w:t>Implementation</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24</w:t>
    </w:r>
    <w:r>
      <w:rPr>
        <w:rStyle w:val="PageNumber"/>
      </w:rPr>
      <w:fldChar w:fldCharType="end"/>
    </w:r>
  </w:p>
  <w:p w14:paraId="3494BA50" w14:textId="77777777" w:rsidR="00BD59EA" w:rsidRDefault="00BD59EA" w:rsidP="007B6568">
    <w:pPr>
      <w:pStyle w:val="Header"/>
      <w:tabs>
        <w:tab w:val="clear" w:pos="4153"/>
        <w:tab w:val="clear" w:pos="8306"/>
        <w:tab w:val="right" w:pos="836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C097" w14:textId="77777777" w:rsidR="00BD59EA" w:rsidRDefault="00BD59EA" w:rsidP="00BB5210">
    <w:pPr>
      <w:pStyle w:val="Header"/>
      <w:tabs>
        <w:tab w:val="clear" w:pos="4153"/>
        <w:tab w:val="clear" w:pos="8306"/>
        <w:tab w:val="right" w:pos="8363"/>
      </w:tabs>
    </w:pPr>
  </w:p>
  <w:p w14:paraId="0B9743D7" w14:textId="77777777" w:rsidR="00BD59EA" w:rsidRDefault="00BD59EA" w:rsidP="00BB5210">
    <w:pPr>
      <w:pStyle w:val="Header"/>
      <w:tabs>
        <w:tab w:val="clear" w:pos="4153"/>
        <w:tab w:val="clear" w:pos="8306"/>
        <w:tab w:val="right" w:pos="8363"/>
      </w:tabs>
    </w:pPr>
  </w:p>
  <w:p w14:paraId="4512408F" w14:textId="77777777" w:rsidR="00BD59EA" w:rsidRDefault="00BD59EA" w:rsidP="00BB5210">
    <w:pPr>
      <w:pStyle w:val="Header"/>
      <w:tabs>
        <w:tab w:val="clear" w:pos="4153"/>
        <w:tab w:val="clear" w:pos="8306"/>
        <w:tab w:val="right" w:pos="8363"/>
      </w:tabs>
    </w:pPr>
  </w:p>
  <w:p w14:paraId="6843834A" w14:textId="77777777" w:rsidR="00BD59EA" w:rsidRPr="009C519E" w:rsidRDefault="00BD59EA" w:rsidP="00BB5210">
    <w:pPr>
      <w:pStyle w:val="Header"/>
      <w:tabs>
        <w:tab w:val="clear" w:pos="4153"/>
        <w:tab w:val="clear" w:pos="8306"/>
        <w:tab w:val="right" w:pos="8363"/>
      </w:tabs>
    </w:pPr>
    <w:r>
      <w:tab/>
    </w:r>
    <w:r w:rsidRPr="009C519E">
      <w:fldChar w:fldCharType="begin"/>
    </w:r>
    <w:r w:rsidRPr="009C519E">
      <w:instrText xml:space="preserve"> PAGE </w:instrText>
    </w:r>
    <w:r w:rsidRPr="009C519E">
      <w:fldChar w:fldCharType="separate"/>
    </w:r>
    <w:r w:rsidR="003852E5">
      <w:rPr>
        <w:noProof/>
      </w:rPr>
      <w:t>vi</w:t>
    </w:r>
    <w:r w:rsidRPr="009C519E">
      <w:fldChar w:fldCharType="end"/>
    </w:r>
  </w:p>
  <w:p w14:paraId="0110A9D2" w14:textId="77777777" w:rsidR="00BD59EA" w:rsidRDefault="00BD59EA" w:rsidP="00BB5210">
    <w:pPr>
      <w:pStyle w:val="Header"/>
      <w:tabs>
        <w:tab w:val="clear" w:pos="4153"/>
        <w:tab w:val="clear" w:pos="8306"/>
        <w:tab w:val="right" w:pos="8363"/>
      </w:tabs>
      <w:rPr>
        <w:rStyle w:val="PageNumber"/>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FA6E" w14:textId="77777777" w:rsidR="00BD59EA" w:rsidRDefault="00BD59EA" w:rsidP="007B6568">
    <w:pPr>
      <w:pStyle w:val="Header"/>
      <w:tabs>
        <w:tab w:val="clear" w:pos="4153"/>
        <w:tab w:val="clear" w:pos="8306"/>
        <w:tab w:val="right" w:pos="8363"/>
      </w:tabs>
    </w:pPr>
  </w:p>
  <w:p w14:paraId="58815BA6" w14:textId="77777777" w:rsidR="00BD59EA" w:rsidRDefault="00BD59EA" w:rsidP="007B6568">
    <w:pPr>
      <w:pStyle w:val="Header"/>
      <w:tabs>
        <w:tab w:val="clear" w:pos="4153"/>
        <w:tab w:val="clear" w:pos="8306"/>
        <w:tab w:val="right" w:pos="8363"/>
      </w:tabs>
    </w:pPr>
  </w:p>
  <w:p w14:paraId="75A5DBB9" w14:textId="77777777" w:rsidR="00BD59EA" w:rsidRDefault="00BD59EA" w:rsidP="007B6568">
    <w:pPr>
      <w:pStyle w:val="Header"/>
      <w:tabs>
        <w:tab w:val="clear" w:pos="4153"/>
        <w:tab w:val="clear" w:pos="8306"/>
        <w:tab w:val="right" w:pos="8363"/>
      </w:tabs>
    </w:pPr>
  </w:p>
  <w:p w14:paraId="76EB420A" w14:textId="77777777" w:rsidR="00BD59EA" w:rsidRDefault="00BD59EA" w:rsidP="007B6568">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25</w:t>
    </w:r>
    <w:r>
      <w:rPr>
        <w:rStyle w:val="PageNumber"/>
      </w:rPr>
      <w:fldChar w:fldCharType="end"/>
    </w:r>
  </w:p>
  <w:p w14:paraId="3A5160F6" w14:textId="77777777" w:rsidR="00BD59EA" w:rsidRPr="002E6172" w:rsidRDefault="00BD59EA" w:rsidP="007B6568">
    <w:pPr>
      <w:pStyle w:val="Header"/>
      <w:tabs>
        <w:tab w:val="clear" w:pos="4153"/>
        <w:tab w:val="clear" w:pos="8306"/>
        <w:tab w:val="right" w:pos="8363"/>
      </w:tabs>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C011" w14:textId="77777777" w:rsidR="00BD59EA" w:rsidRDefault="00BD59EA" w:rsidP="007B6568">
    <w:pPr>
      <w:pStyle w:val="Header"/>
      <w:tabs>
        <w:tab w:val="clear" w:pos="4153"/>
        <w:tab w:val="clear" w:pos="8306"/>
        <w:tab w:val="right" w:pos="8363"/>
      </w:tabs>
    </w:pPr>
  </w:p>
  <w:p w14:paraId="3BA4335A" w14:textId="77777777" w:rsidR="00BD59EA" w:rsidRDefault="00BD59EA" w:rsidP="007B6568">
    <w:pPr>
      <w:pStyle w:val="Header"/>
      <w:tabs>
        <w:tab w:val="clear" w:pos="4153"/>
        <w:tab w:val="clear" w:pos="8306"/>
        <w:tab w:val="right" w:pos="8363"/>
      </w:tabs>
    </w:pPr>
  </w:p>
  <w:p w14:paraId="2552E21B" w14:textId="77777777" w:rsidR="00BD59EA" w:rsidRDefault="00BD59EA" w:rsidP="007B6568">
    <w:pPr>
      <w:pStyle w:val="Header"/>
      <w:tabs>
        <w:tab w:val="clear" w:pos="4153"/>
        <w:tab w:val="clear" w:pos="8306"/>
        <w:tab w:val="right" w:pos="8363"/>
      </w:tabs>
    </w:pPr>
  </w:p>
  <w:p w14:paraId="77B8FA8D" w14:textId="66EF25CB" w:rsidR="00BD59EA" w:rsidRDefault="00BD59EA" w:rsidP="007B6568">
    <w:pPr>
      <w:pStyle w:val="Header"/>
      <w:tabs>
        <w:tab w:val="clear" w:pos="4153"/>
        <w:tab w:val="clear" w:pos="8306"/>
        <w:tab w:val="right" w:pos="8363"/>
      </w:tabs>
    </w:pPr>
    <w:r>
      <w:t xml:space="preserve">&lt;F. </w:t>
    </w:r>
    <w:proofErr w:type="spellStart"/>
    <w:r>
      <w:t>LName</w:t>
    </w:r>
    <w:proofErr w:type="spellEnd"/>
    <w:r>
      <w:t xml:space="preserve">&gt;, &lt;F. </w:t>
    </w:r>
    <w:proofErr w:type="spellStart"/>
    <w:r>
      <w:t>LName</w:t>
    </w:r>
    <w:proofErr w:type="spellEnd"/>
    <w:r>
      <w:t xml:space="preserve">&gt;, and &lt;F. </w:t>
    </w:r>
    <w:proofErr w:type="spellStart"/>
    <w:r>
      <w:t>LName</w:t>
    </w:r>
    <w:proofErr w:type="spellEnd"/>
    <w:r>
      <w:t>&gt;</w:t>
    </w:r>
    <w:r>
      <w:tab/>
    </w:r>
    <w:fldSimple w:instr=" STYLEREF  &quot;Heading 1&quot;  \* MERGEFORMAT ">
      <w:r w:rsidR="00EF0E44">
        <w:rPr>
          <w:noProof/>
        </w:rPr>
        <w:t>Testing and Evaluation</w:t>
      </w:r>
    </w:fldSimple>
    <w:r>
      <w:t xml:space="preserve"> /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26</w:t>
    </w:r>
    <w:r>
      <w:rPr>
        <w:rStyle w:val="PageNumber"/>
      </w:rPr>
      <w:fldChar w:fldCharType="end"/>
    </w:r>
  </w:p>
  <w:p w14:paraId="0E70DDC6" w14:textId="77777777" w:rsidR="00BD59EA" w:rsidRDefault="00BD59EA" w:rsidP="007B6568">
    <w:pPr>
      <w:tabs>
        <w:tab w:val="right" w:pos="8363"/>
      </w:tabs>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5BCB" w14:textId="77777777" w:rsidR="00BD59EA" w:rsidRDefault="00BD59EA" w:rsidP="007B6568">
    <w:pPr>
      <w:pStyle w:val="Header"/>
      <w:tabs>
        <w:tab w:val="clear" w:pos="4153"/>
        <w:tab w:val="clear" w:pos="8306"/>
        <w:tab w:val="right" w:pos="8363"/>
      </w:tabs>
    </w:pPr>
  </w:p>
  <w:p w14:paraId="3ECC6DE9" w14:textId="77777777" w:rsidR="00BD59EA" w:rsidRDefault="00BD59EA" w:rsidP="007B6568">
    <w:pPr>
      <w:pStyle w:val="Header"/>
      <w:tabs>
        <w:tab w:val="clear" w:pos="4153"/>
        <w:tab w:val="clear" w:pos="8306"/>
        <w:tab w:val="right" w:pos="8363"/>
      </w:tabs>
    </w:pPr>
  </w:p>
  <w:p w14:paraId="43A16474" w14:textId="77777777" w:rsidR="00BD59EA" w:rsidRDefault="00BD59EA" w:rsidP="007B6568">
    <w:pPr>
      <w:pStyle w:val="Header"/>
      <w:tabs>
        <w:tab w:val="clear" w:pos="4153"/>
        <w:tab w:val="clear" w:pos="8306"/>
        <w:tab w:val="right" w:pos="8363"/>
      </w:tabs>
    </w:pPr>
  </w:p>
  <w:p w14:paraId="219783B2" w14:textId="77777777" w:rsidR="00BD59EA" w:rsidRDefault="00BD59EA" w:rsidP="007B6568">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27</w:t>
    </w:r>
    <w:r>
      <w:rPr>
        <w:rStyle w:val="PageNumber"/>
      </w:rPr>
      <w:fldChar w:fldCharType="end"/>
    </w:r>
  </w:p>
  <w:p w14:paraId="4CA3F710" w14:textId="77777777" w:rsidR="00BD59EA" w:rsidRPr="002E6172" w:rsidRDefault="00BD59EA" w:rsidP="007B6568">
    <w:pPr>
      <w:pStyle w:val="Header"/>
      <w:tabs>
        <w:tab w:val="clear" w:pos="4153"/>
        <w:tab w:val="clear" w:pos="8306"/>
        <w:tab w:val="right" w:pos="8363"/>
      </w:tabs>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C240" w14:textId="77777777" w:rsidR="00BD59EA" w:rsidRDefault="00BD59EA" w:rsidP="007B6568">
    <w:pPr>
      <w:pStyle w:val="Header"/>
      <w:tabs>
        <w:tab w:val="clear" w:pos="4153"/>
        <w:tab w:val="clear" w:pos="8306"/>
        <w:tab w:val="right" w:pos="8363"/>
      </w:tabs>
    </w:pPr>
  </w:p>
  <w:p w14:paraId="4DD4DF1A" w14:textId="77777777" w:rsidR="00BD59EA" w:rsidRDefault="00BD59EA" w:rsidP="007B6568">
    <w:pPr>
      <w:pStyle w:val="Header"/>
      <w:tabs>
        <w:tab w:val="clear" w:pos="4153"/>
        <w:tab w:val="clear" w:pos="8306"/>
        <w:tab w:val="right" w:pos="8363"/>
      </w:tabs>
    </w:pPr>
  </w:p>
  <w:p w14:paraId="7A7FB7B7" w14:textId="77777777" w:rsidR="00BD59EA" w:rsidRDefault="00BD59EA" w:rsidP="007B6568">
    <w:pPr>
      <w:pStyle w:val="Header"/>
      <w:tabs>
        <w:tab w:val="clear" w:pos="4153"/>
        <w:tab w:val="clear" w:pos="8306"/>
        <w:tab w:val="right" w:pos="8363"/>
      </w:tabs>
      <w:rPr>
        <w:rStyle w:val="PageNumber"/>
      </w:rPr>
    </w:pPr>
  </w:p>
  <w:p w14:paraId="10B7EE6E" w14:textId="617EE68B" w:rsidR="00BD59EA" w:rsidRDefault="00BD59EA" w:rsidP="007B6568">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r>
    <w:fldSimple w:instr=" STYLEREF  &quot;Heading 1&quot;  \* MERGEFORMAT ">
      <w:r w:rsidR="00EF0E44">
        <w:rPr>
          <w:noProof/>
        </w:rPr>
        <w:t>Conclusions</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28</w:t>
    </w:r>
    <w:r>
      <w:rPr>
        <w:rStyle w:val="PageNumber"/>
      </w:rPr>
      <w:fldChar w:fldCharType="end"/>
    </w:r>
  </w:p>
  <w:p w14:paraId="7B42AAAE" w14:textId="77777777" w:rsidR="00BD59EA" w:rsidRDefault="00BD59EA" w:rsidP="007B6568">
    <w:pPr>
      <w:pStyle w:val="Header"/>
      <w:tabs>
        <w:tab w:val="clear" w:pos="4153"/>
        <w:tab w:val="clear" w:pos="8306"/>
        <w:tab w:val="right" w:pos="8363"/>
      </w:tabs>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1629" w14:textId="77777777" w:rsidR="00BD59EA" w:rsidRDefault="00BD59EA" w:rsidP="007B6568">
    <w:pPr>
      <w:pStyle w:val="Header"/>
      <w:tabs>
        <w:tab w:val="clear" w:pos="4153"/>
        <w:tab w:val="clear" w:pos="8306"/>
        <w:tab w:val="right" w:pos="8363"/>
      </w:tabs>
    </w:pPr>
  </w:p>
  <w:p w14:paraId="51E7E4FB" w14:textId="77777777" w:rsidR="00BD59EA" w:rsidRDefault="00BD59EA" w:rsidP="007B6568">
    <w:pPr>
      <w:pStyle w:val="Header"/>
      <w:tabs>
        <w:tab w:val="clear" w:pos="4153"/>
        <w:tab w:val="clear" w:pos="8306"/>
        <w:tab w:val="right" w:pos="8363"/>
      </w:tabs>
    </w:pPr>
  </w:p>
  <w:p w14:paraId="484852F7" w14:textId="77777777" w:rsidR="00BD59EA" w:rsidRDefault="00BD59EA" w:rsidP="007B6568">
    <w:pPr>
      <w:pStyle w:val="Header"/>
      <w:tabs>
        <w:tab w:val="clear" w:pos="4153"/>
        <w:tab w:val="clear" w:pos="8306"/>
        <w:tab w:val="right" w:pos="8363"/>
      </w:tabs>
    </w:pPr>
  </w:p>
  <w:p w14:paraId="19A3A925" w14:textId="77777777" w:rsidR="00BD59EA" w:rsidRDefault="00BD59EA" w:rsidP="007B6568">
    <w:pPr>
      <w:pStyle w:val="Header"/>
      <w:tabs>
        <w:tab w:val="clear" w:pos="4153"/>
        <w:tab w:val="clear" w:pos="8306"/>
        <w:tab w:val="right" w:pos="8363"/>
      </w:tabs>
    </w:pPr>
    <w:r>
      <w:t>Faculty of ICT</w:t>
    </w:r>
    <w:r w:rsidRPr="009C519E">
      <w:t>, Mahidol Univ.</w:t>
    </w:r>
    <w:r>
      <w:tab/>
      <w:t>B.Sc.</w:t>
    </w:r>
    <w:r w:rsidR="003852E5">
      <w:t xml:space="preserve"> </w:t>
    </w:r>
    <w:r>
      <w:t xml:space="preserve">(ICT)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29</w:t>
    </w:r>
    <w:r>
      <w:rPr>
        <w:rStyle w:val="PageNumber"/>
      </w:rPr>
      <w:fldChar w:fldCharType="end"/>
    </w:r>
  </w:p>
  <w:p w14:paraId="369CBAFF" w14:textId="77777777" w:rsidR="00BD59EA" w:rsidRPr="002E6172" w:rsidRDefault="00BD59EA" w:rsidP="007B6568">
    <w:pPr>
      <w:pStyle w:val="Header"/>
      <w:tabs>
        <w:tab w:val="clear" w:pos="4153"/>
        <w:tab w:val="clear" w:pos="8306"/>
        <w:tab w:val="right" w:pos="8363"/>
      </w:tabs>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25B5" w14:textId="77777777" w:rsidR="00BD59EA" w:rsidRDefault="00BD59EA" w:rsidP="007B6568">
    <w:pPr>
      <w:pStyle w:val="Header"/>
      <w:tabs>
        <w:tab w:val="clear" w:pos="4153"/>
        <w:tab w:val="clear" w:pos="8306"/>
        <w:tab w:val="right" w:pos="8363"/>
      </w:tabs>
    </w:pPr>
  </w:p>
  <w:p w14:paraId="5DCD85A4" w14:textId="77777777" w:rsidR="00BD59EA" w:rsidRDefault="00BD59EA" w:rsidP="007B6568">
    <w:pPr>
      <w:pStyle w:val="Header"/>
      <w:tabs>
        <w:tab w:val="clear" w:pos="4153"/>
        <w:tab w:val="clear" w:pos="8306"/>
        <w:tab w:val="right" w:pos="8363"/>
      </w:tabs>
    </w:pPr>
  </w:p>
  <w:p w14:paraId="308CCC35" w14:textId="77777777" w:rsidR="00BD59EA" w:rsidRDefault="00BD59EA" w:rsidP="007B6568">
    <w:pPr>
      <w:pStyle w:val="Header"/>
      <w:tabs>
        <w:tab w:val="clear" w:pos="4153"/>
        <w:tab w:val="clear" w:pos="8306"/>
        <w:tab w:val="right" w:pos="8363"/>
      </w:tabs>
      <w:rPr>
        <w:rStyle w:val="PageNumber"/>
      </w:rPr>
    </w:pPr>
  </w:p>
  <w:p w14:paraId="2482C8C0" w14:textId="77777777" w:rsidR="00BD59EA" w:rsidRDefault="00BD59EA" w:rsidP="007B6568">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t>Biography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30</w:t>
    </w:r>
    <w:r>
      <w:rPr>
        <w:rStyle w:val="PageNumber"/>
      </w:rPr>
      <w:fldChar w:fldCharType="end"/>
    </w:r>
  </w:p>
  <w:p w14:paraId="485C29C4" w14:textId="77777777" w:rsidR="00BD59EA" w:rsidRDefault="00BD59EA" w:rsidP="007B6568">
    <w:pPr>
      <w:pStyle w:val="Header"/>
      <w:tabs>
        <w:tab w:val="clear" w:pos="4153"/>
        <w:tab w:val="clear" w:pos="8306"/>
        <w:tab w:val="right" w:pos="8363"/>
      </w:tabs>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9CF3" w14:textId="77777777" w:rsidR="00BD59EA" w:rsidRDefault="00BD59EA" w:rsidP="007B6568">
    <w:pPr>
      <w:pStyle w:val="Header"/>
      <w:tabs>
        <w:tab w:val="clear" w:pos="4153"/>
        <w:tab w:val="clear" w:pos="8306"/>
        <w:tab w:val="right" w:pos="8363"/>
      </w:tabs>
    </w:pPr>
  </w:p>
  <w:p w14:paraId="4CB8E8D9" w14:textId="77777777" w:rsidR="00BD59EA" w:rsidRDefault="00BD59EA" w:rsidP="007B6568">
    <w:pPr>
      <w:pStyle w:val="Header"/>
      <w:tabs>
        <w:tab w:val="clear" w:pos="4153"/>
        <w:tab w:val="clear" w:pos="8306"/>
        <w:tab w:val="right" w:pos="8363"/>
      </w:tabs>
    </w:pPr>
  </w:p>
  <w:p w14:paraId="6CC9AD1D" w14:textId="77777777" w:rsidR="00BD59EA" w:rsidRDefault="00BD59EA" w:rsidP="007B6568">
    <w:pPr>
      <w:pStyle w:val="Header"/>
      <w:tabs>
        <w:tab w:val="clear" w:pos="4153"/>
        <w:tab w:val="clear" w:pos="8306"/>
        <w:tab w:val="right" w:pos="8363"/>
      </w:tabs>
    </w:pPr>
  </w:p>
  <w:p w14:paraId="10031B0A" w14:textId="77777777" w:rsidR="00BD59EA" w:rsidRDefault="00BD59EA" w:rsidP="007B6568">
    <w:pPr>
      <w:pStyle w:val="Header"/>
      <w:tabs>
        <w:tab w:val="clear" w:pos="4153"/>
        <w:tab w:val="clear" w:pos="8306"/>
        <w:tab w:val="right" w:pos="8363"/>
      </w:tabs>
    </w:pPr>
    <w:r>
      <w:t>Faculty of ICT</w:t>
    </w:r>
    <w:r w:rsidRPr="009C519E">
      <w:t>, Mahidol Univ.</w:t>
    </w:r>
    <w:r>
      <w:tab/>
      <w:t>B.Sc.</w:t>
    </w:r>
    <w:r w:rsidR="003852E5">
      <w:t xml:space="preserve"> </w:t>
    </w:r>
    <w:r>
      <w:t xml:space="preserve">(ICT)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31</w:t>
    </w:r>
    <w:r>
      <w:rPr>
        <w:rStyle w:val="PageNumber"/>
      </w:rPr>
      <w:fldChar w:fldCharType="end"/>
    </w:r>
  </w:p>
  <w:p w14:paraId="6230F884" w14:textId="77777777" w:rsidR="00BD59EA" w:rsidRPr="002E6172" w:rsidRDefault="00BD59EA" w:rsidP="007B6568">
    <w:pPr>
      <w:pStyle w:val="Header"/>
      <w:tabs>
        <w:tab w:val="clear" w:pos="4153"/>
        <w:tab w:val="clear" w:pos="8306"/>
        <w:tab w:val="right" w:pos="836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E662" w14:textId="77777777" w:rsidR="00BD59EA" w:rsidRDefault="00BD59EA" w:rsidP="00BB5210">
    <w:pPr>
      <w:pStyle w:val="Header"/>
      <w:tabs>
        <w:tab w:val="clear" w:pos="4153"/>
        <w:tab w:val="clear" w:pos="8306"/>
        <w:tab w:val="right" w:pos="8363"/>
      </w:tabs>
    </w:pPr>
  </w:p>
  <w:p w14:paraId="2BA60203" w14:textId="77777777" w:rsidR="00BD59EA" w:rsidRDefault="00BD59EA" w:rsidP="00BB5210">
    <w:pPr>
      <w:pStyle w:val="Header"/>
      <w:tabs>
        <w:tab w:val="clear" w:pos="4153"/>
        <w:tab w:val="clear" w:pos="8306"/>
        <w:tab w:val="right" w:pos="8363"/>
      </w:tabs>
    </w:pPr>
  </w:p>
  <w:p w14:paraId="1AA800B6" w14:textId="77777777" w:rsidR="00BD59EA" w:rsidRDefault="00BD59EA" w:rsidP="00BB5210">
    <w:pPr>
      <w:pStyle w:val="Header"/>
      <w:tabs>
        <w:tab w:val="clear" w:pos="4153"/>
        <w:tab w:val="clear" w:pos="8306"/>
        <w:tab w:val="right" w:pos="8363"/>
      </w:tabs>
    </w:pPr>
  </w:p>
  <w:p w14:paraId="3A3014DE" w14:textId="77777777" w:rsidR="00BD59EA" w:rsidRDefault="00BD59EA" w:rsidP="00BB5210">
    <w:pPr>
      <w:pStyle w:val="Header"/>
      <w:tabs>
        <w:tab w:val="clear" w:pos="4153"/>
        <w:tab w:val="clear" w:pos="8306"/>
        <w:tab w:val="right" w:pos="8363"/>
      </w:tabs>
    </w:pPr>
    <w:r>
      <w:rPr>
        <w:szCs w:val="24"/>
      </w:rPr>
      <w:tab/>
    </w:r>
    <w:r w:rsidRPr="009C519E">
      <w:fldChar w:fldCharType="begin"/>
    </w:r>
    <w:r w:rsidRPr="009C519E">
      <w:instrText xml:space="preserve"> PAGE </w:instrText>
    </w:r>
    <w:r w:rsidRPr="009C519E">
      <w:fldChar w:fldCharType="separate"/>
    </w:r>
    <w:r w:rsidR="003852E5">
      <w:rPr>
        <w:noProof/>
      </w:rPr>
      <w:t>v</w:t>
    </w:r>
    <w:r w:rsidRPr="009C519E">
      <w:fldChar w:fldCharType="end"/>
    </w:r>
  </w:p>
  <w:p w14:paraId="619D5ED0" w14:textId="77777777" w:rsidR="00BD59EA" w:rsidRDefault="00BD59EA" w:rsidP="00BB5210">
    <w:pPr>
      <w:pStyle w:val="Header"/>
      <w:tabs>
        <w:tab w:val="clear" w:pos="4153"/>
        <w:tab w:val="clear" w:pos="8306"/>
        <w:tab w:val="right" w:pos="836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D8C7" w14:textId="77777777" w:rsidR="00BD59EA" w:rsidRDefault="00BD59EA" w:rsidP="00D63CD2">
    <w:pPr>
      <w:pStyle w:val="Header"/>
    </w:pPr>
  </w:p>
  <w:p w14:paraId="560A0BA1" w14:textId="77777777" w:rsidR="00BD59EA" w:rsidRDefault="00BD59EA" w:rsidP="00D63CD2">
    <w:pPr>
      <w:pStyle w:val="Header"/>
    </w:pPr>
  </w:p>
  <w:p w14:paraId="5A6D0850" w14:textId="77777777" w:rsidR="00BD59EA" w:rsidRDefault="00BD59EA" w:rsidP="00D63CD2">
    <w:pPr>
      <w:pStyle w:val="Header"/>
    </w:pPr>
  </w:p>
  <w:p w14:paraId="23E4C353" w14:textId="69979731" w:rsidR="00BD59EA" w:rsidRDefault="00445CC5" w:rsidP="00D63CD2">
    <w:pPr>
      <w:pStyle w:val="Header"/>
    </w:pPr>
    <w:r>
      <w:t>K.</w:t>
    </w:r>
    <w:r w:rsidR="003C3D04">
      <w:t xml:space="preserve"> </w:t>
    </w:r>
    <w:proofErr w:type="spellStart"/>
    <w:r w:rsidR="003C3D04">
      <w:t>Palakham</w:t>
    </w:r>
    <w:proofErr w:type="spellEnd"/>
    <w:r w:rsidR="00BD59EA">
      <w:t xml:space="preserve">, </w:t>
    </w:r>
    <w:r w:rsidR="003C3D04">
      <w:t xml:space="preserve">P. </w:t>
    </w:r>
    <w:proofErr w:type="spellStart"/>
    <w:r w:rsidR="003C3D04">
      <w:t>Piboonpongpun</w:t>
    </w:r>
    <w:proofErr w:type="spellEnd"/>
    <w:r w:rsidR="00BD59EA">
      <w:t>, and</w:t>
    </w:r>
    <w:r w:rsidR="003C3D04">
      <w:t xml:space="preserve"> R. </w:t>
    </w:r>
    <w:proofErr w:type="spellStart"/>
    <w:r w:rsidR="003C3D04">
      <w:t>Sriprachayanun</w:t>
    </w:r>
    <w:proofErr w:type="spellEnd"/>
    <w:r w:rsidR="00BD59EA">
      <w:tab/>
    </w:r>
    <w:fldSimple w:instr=" STYLEREF  &quot;Heading 1&quot;  \* MERGEFORMAT ">
      <w:r w:rsidR="00C247D9">
        <w:rPr>
          <w:noProof/>
        </w:rPr>
        <w:t>Introduction</w:t>
      </w:r>
    </w:fldSimple>
    <w:r w:rsidR="00BD59EA">
      <w:t xml:space="preserve"> /</w:t>
    </w:r>
    <w:r w:rsidR="00BD59EA">
      <w:rPr>
        <w:rStyle w:val="PageNumber"/>
      </w:rPr>
      <w:t xml:space="preserve"> </w:t>
    </w:r>
    <w:r w:rsidR="00BD59EA">
      <w:rPr>
        <w:rStyle w:val="PageNumber"/>
      </w:rPr>
      <w:fldChar w:fldCharType="begin"/>
    </w:r>
    <w:r w:rsidR="00BD59EA">
      <w:rPr>
        <w:rStyle w:val="PageNumber"/>
      </w:rPr>
      <w:instrText xml:space="preserve"> PAGE </w:instrText>
    </w:r>
    <w:r w:rsidR="00BD59EA">
      <w:rPr>
        <w:rStyle w:val="PageNumber"/>
      </w:rPr>
      <w:fldChar w:fldCharType="separate"/>
    </w:r>
    <w:r w:rsidR="003852E5">
      <w:rPr>
        <w:rStyle w:val="PageNumber"/>
        <w:noProof/>
      </w:rPr>
      <w:t>2</w:t>
    </w:r>
    <w:r w:rsidR="00BD59EA">
      <w:rPr>
        <w:rStyle w:val="PageNumber"/>
      </w:rPr>
      <w:fldChar w:fldCharType="end"/>
    </w:r>
  </w:p>
  <w:p w14:paraId="1A260DF6" w14:textId="77777777" w:rsidR="00BD59EA" w:rsidRDefault="00BD59EA" w:rsidP="00D63C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EA14" w14:textId="77777777" w:rsidR="00BD59EA" w:rsidRDefault="00BD59EA" w:rsidP="00896F3B">
    <w:pPr>
      <w:pStyle w:val="Header"/>
      <w:tabs>
        <w:tab w:val="clear" w:pos="4153"/>
        <w:tab w:val="clear" w:pos="8306"/>
        <w:tab w:val="right" w:pos="8363"/>
      </w:tabs>
    </w:pPr>
  </w:p>
  <w:p w14:paraId="7654BD0E" w14:textId="77777777" w:rsidR="00BD59EA" w:rsidRDefault="00BD59EA" w:rsidP="00896F3B">
    <w:pPr>
      <w:pStyle w:val="Header"/>
      <w:tabs>
        <w:tab w:val="clear" w:pos="4153"/>
        <w:tab w:val="clear" w:pos="8306"/>
        <w:tab w:val="right" w:pos="8363"/>
      </w:tabs>
    </w:pPr>
  </w:p>
  <w:p w14:paraId="2BE5C057" w14:textId="77777777" w:rsidR="00BD59EA" w:rsidRDefault="00BD59EA" w:rsidP="00896F3B">
    <w:pPr>
      <w:pStyle w:val="Header"/>
      <w:tabs>
        <w:tab w:val="clear" w:pos="4153"/>
        <w:tab w:val="clear" w:pos="8306"/>
        <w:tab w:val="right" w:pos="8363"/>
      </w:tabs>
    </w:pPr>
  </w:p>
  <w:p w14:paraId="2810A5FE" w14:textId="77777777" w:rsidR="00BD59EA" w:rsidRDefault="00BD59EA" w:rsidP="00896F3B">
    <w:pPr>
      <w:pStyle w:val="Header"/>
      <w:tabs>
        <w:tab w:val="clear" w:pos="4153"/>
        <w:tab w:val="clear" w:pos="8306"/>
        <w:tab w:val="right" w:pos="8363"/>
      </w:tabs>
    </w:pPr>
    <w:r>
      <w:t>Faculty of ICT</w:t>
    </w:r>
    <w:r w:rsidRPr="009C519E">
      <w:t>, Mahidol Univ.</w:t>
    </w:r>
    <w:r>
      <w:tab/>
      <w:t xml:space="preserve">B.Sc. (ICT) / </w:t>
    </w:r>
    <w:r>
      <w:rPr>
        <w:rStyle w:val="PageNumber"/>
      </w:rPr>
      <w:fldChar w:fldCharType="begin"/>
    </w:r>
    <w:r>
      <w:rPr>
        <w:rStyle w:val="PageNumber"/>
      </w:rPr>
      <w:instrText xml:space="preserve"> PAGE  \* Arabic </w:instrText>
    </w:r>
    <w:r>
      <w:rPr>
        <w:rStyle w:val="PageNumber"/>
      </w:rPr>
      <w:fldChar w:fldCharType="separate"/>
    </w:r>
    <w:r w:rsidR="003852E5">
      <w:rPr>
        <w:rStyle w:val="PageNumber"/>
        <w:noProof/>
      </w:rPr>
      <w:t>1</w:t>
    </w:r>
    <w:r>
      <w:rPr>
        <w:rStyle w:val="PageNumber"/>
      </w:rPr>
      <w:fldChar w:fldCharType="end"/>
    </w:r>
  </w:p>
  <w:p w14:paraId="21BCD9B1" w14:textId="77777777" w:rsidR="00BD59EA" w:rsidRPr="002E6172" w:rsidRDefault="00BD59EA" w:rsidP="00896F3B">
    <w:pPr>
      <w:pStyle w:val="Header"/>
      <w:tabs>
        <w:tab w:val="clear" w:pos="4153"/>
        <w:tab w:val="clear" w:pos="8306"/>
        <w:tab w:val="right" w:pos="8363"/>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159D" w14:textId="77777777" w:rsidR="00BD59EA" w:rsidRPr="00BF0691" w:rsidRDefault="00BD59EA" w:rsidP="00D63CD2">
    <w:pPr>
      <w:pStyle w:val="Header"/>
    </w:pPr>
    <w:r>
      <w:rPr>
        <w:noProof/>
      </w:rPr>
      <mc:AlternateContent>
        <mc:Choice Requires="wps">
          <w:drawing>
            <wp:anchor distT="0" distB="0" distL="114300" distR="114300" simplePos="0" relativeHeight="251653632" behindDoc="0" locked="0" layoutInCell="1" allowOverlap="1" wp14:anchorId="71B40C31" wp14:editId="23449C54">
              <wp:simplePos x="0" y="0"/>
              <wp:positionH relativeFrom="page">
                <wp:posOffset>9432925</wp:posOffset>
              </wp:positionH>
              <wp:positionV relativeFrom="page">
                <wp:posOffset>1343025</wp:posOffset>
              </wp:positionV>
              <wp:extent cx="899795" cy="5328285"/>
              <wp:effectExtent l="3175" t="0" r="1905" b="0"/>
              <wp:wrapNone/>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309B1" w14:textId="77777777" w:rsidR="00BD59EA" w:rsidRDefault="00BD59EA" w:rsidP="00D63CD2">
                          <w:pPr>
                            <w:pStyle w:val="Header"/>
                          </w:pPr>
                        </w:p>
                        <w:p w14:paraId="597775C9" w14:textId="77777777" w:rsidR="00BD59EA" w:rsidRDefault="00BD59EA" w:rsidP="00D63CD2">
                          <w:pPr>
                            <w:pStyle w:val="Header"/>
                          </w:pPr>
                        </w:p>
                        <w:p w14:paraId="56EE797C" w14:textId="77777777" w:rsidR="00BD59EA" w:rsidRDefault="00BD59EA" w:rsidP="00D63CD2">
                          <w:pPr>
                            <w:pStyle w:val="Header"/>
                          </w:pPr>
                        </w:p>
                        <w:p w14:paraId="15B75F3E" w14:textId="7E860D26" w:rsidR="00BD59EA" w:rsidRDefault="00BD59EA" w:rsidP="00D63CD2">
                          <w:pPr>
                            <w:pStyle w:val="Header"/>
                            <w:rPr>
                              <w:rStyle w:val="PageNumber"/>
                            </w:rPr>
                          </w:pP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 xml:space="preserve"> and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ab/>
                          </w:r>
                          <w:fldSimple w:instr=" STYLEREF  &quot;Heading 1&quot;  \* MERGEFORMAT ">
                            <w:r w:rsidR="00C247D9">
                              <w:rPr>
                                <w:noProof/>
                              </w:rPr>
                              <w:t>Analysis and Design</w:t>
                            </w:r>
                          </w:fldSimple>
                          <w:r>
                            <w:t xml:space="preserve"> </w:t>
                          </w:r>
                          <w:r w:rsidRPr="00BF0691">
                            <w:t>/</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6</w:t>
                          </w:r>
                          <w:r w:rsidRPr="00BF0691">
                            <w:rPr>
                              <w:rStyle w:val="PageNumber"/>
                            </w:rPr>
                            <w:fldChar w:fldCharType="end"/>
                          </w:r>
                        </w:p>
                        <w:p w14:paraId="36CD9528" w14:textId="77777777" w:rsidR="00BD59EA" w:rsidRPr="00BF0691" w:rsidRDefault="00BD59EA" w:rsidP="00D63CD2">
                          <w:pPr>
                            <w:pStyle w:val="Header"/>
                            <w:rPr>
                              <w:rStyle w:val="PageNumber"/>
                            </w:rPr>
                          </w:pPr>
                        </w:p>
                        <w:p w14:paraId="07DFEBE3" w14:textId="77777777" w:rsidR="00BD59EA" w:rsidRDefault="00BD59EA" w:rsidP="00D63CD2">
                          <w:pPr>
                            <w:pStyle w:val="Header"/>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40C31" id="_x0000_t202" coordsize="21600,21600" o:spt="202" path="m,l,21600r21600,l21600,xe">
              <v:stroke joinstyle="miter"/>
              <v:path gradientshapeok="t" o:connecttype="rect"/>
            </v:shapetype>
            <v:shape id="Text Box 32" o:spid="_x0000_s1026" type="#_x0000_t202" style="position:absolute;margin-left:742.75pt;margin-top:105.75pt;width:70.85pt;height:419.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" stroked="f">
              <v:textbox style="layout-flow:vertical-ideographic" inset="0,0,0,0">
                <w:txbxContent>
                  <w:p w14:paraId="136309B1" w14:textId="77777777" w:rsidR="00BD59EA" w:rsidRDefault="00BD59EA" w:rsidP="00D63CD2">
                    <w:pPr>
                      <w:pStyle w:val="Header"/>
                    </w:pPr>
                  </w:p>
                  <w:p w14:paraId="597775C9" w14:textId="77777777" w:rsidR="00BD59EA" w:rsidRDefault="00BD59EA" w:rsidP="00D63CD2">
                    <w:pPr>
                      <w:pStyle w:val="Header"/>
                    </w:pPr>
                  </w:p>
                  <w:p w14:paraId="56EE797C" w14:textId="77777777" w:rsidR="00BD59EA" w:rsidRDefault="00BD59EA" w:rsidP="00D63CD2">
                    <w:pPr>
                      <w:pStyle w:val="Header"/>
                    </w:pPr>
                  </w:p>
                  <w:p w14:paraId="15B75F3E" w14:textId="7E860D26" w:rsidR="00BD59EA" w:rsidRDefault="00BD59EA" w:rsidP="00D63CD2">
                    <w:pPr>
                      <w:pStyle w:val="Header"/>
                      <w:rPr>
                        <w:rStyle w:val="PageNumber"/>
                      </w:rPr>
                    </w:pP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 xml:space="preserve"> and  </w:t>
                    </w:r>
                    <w:r>
                      <w:fldChar w:fldCharType="begin"/>
                    </w:r>
                    <w:r>
                      <w:instrText xml:space="preserve"> MACROBUTTON  AcceptAllChangesInDoc &lt;Firstname&gt; </w:instrText>
                    </w:r>
                    <w:r>
                      <w:fldChar w:fldCharType="end"/>
                    </w:r>
                    <w:r>
                      <w:t xml:space="preserve"> </w:t>
                    </w:r>
                    <w:r>
                      <w:fldChar w:fldCharType="begin"/>
                    </w:r>
                    <w:r>
                      <w:instrText xml:space="preserve"> MACROBUTTON  AcceptAllChangesInDoc &lt;Lastname&gt; </w:instrText>
                    </w:r>
                    <w:r>
                      <w:fldChar w:fldCharType="end"/>
                    </w:r>
                    <w:r>
                      <w:tab/>
                    </w:r>
                    <w:fldSimple w:instr=" STYLEREF  &quot;Heading 1&quot;  \* MERGEFORMAT ">
                      <w:r w:rsidR="00C247D9">
                        <w:rPr>
                          <w:noProof/>
                        </w:rPr>
                        <w:t>Analysis and Design</w:t>
                      </w:r>
                    </w:fldSimple>
                    <w:r>
                      <w:t xml:space="preserve"> </w:t>
                    </w:r>
                    <w:r w:rsidRPr="00BF0691">
                      <w:t>/</w:t>
                    </w:r>
                    <w:r w:rsidRPr="00BF0691">
                      <w:rPr>
                        <w:rStyle w:val="PageNumber"/>
                      </w:rPr>
                      <w:t xml:space="preserve"> </w:t>
                    </w:r>
                    <w:r w:rsidRPr="00BF0691">
                      <w:rPr>
                        <w:rStyle w:val="PageNumber"/>
                      </w:rPr>
                      <w:fldChar w:fldCharType="begin"/>
                    </w:r>
                    <w:r w:rsidRPr="00BF0691">
                      <w:rPr>
                        <w:rStyle w:val="PageNumber"/>
                      </w:rPr>
                      <w:instrText xml:space="preserve"> PAGE </w:instrText>
                    </w:r>
                    <w:r w:rsidRPr="00BF0691">
                      <w:rPr>
                        <w:rStyle w:val="PageNumber"/>
                      </w:rPr>
                      <w:fldChar w:fldCharType="separate"/>
                    </w:r>
                    <w:r>
                      <w:rPr>
                        <w:rStyle w:val="PageNumber"/>
                        <w:noProof/>
                      </w:rPr>
                      <w:t>6</w:t>
                    </w:r>
                    <w:r w:rsidRPr="00BF0691">
                      <w:rPr>
                        <w:rStyle w:val="PageNumber"/>
                      </w:rPr>
                      <w:fldChar w:fldCharType="end"/>
                    </w:r>
                  </w:p>
                  <w:p w14:paraId="36CD9528" w14:textId="77777777" w:rsidR="00BD59EA" w:rsidRPr="00BF0691" w:rsidRDefault="00BD59EA" w:rsidP="00D63CD2">
                    <w:pPr>
                      <w:pStyle w:val="Header"/>
                      <w:rPr>
                        <w:rStyle w:val="PageNumber"/>
                      </w:rPr>
                    </w:pPr>
                  </w:p>
                  <w:p w14:paraId="07DFEBE3" w14:textId="77777777" w:rsidR="00BD59EA" w:rsidRDefault="00BD59EA" w:rsidP="00D63CD2">
                    <w:pPr>
                      <w:pStyle w:val="Header"/>
                      <w:rPr>
                        <w:rStyle w:val="PageNumber"/>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EDAE" w14:textId="77777777" w:rsidR="00BD59EA" w:rsidRPr="00470E43" w:rsidRDefault="00BD59EA" w:rsidP="00D63CD2">
    <w:pPr>
      <w:pStyle w:val="Header"/>
    </w:pPr>
    <w:r>
      <w:rPr>
        <w:noProof/>
      </w:rPr>
      <mc:AlternateContent>
        <mc:Choice Requires="wps">
          <w:drawing>
            <wp:anchor distT="0" distB="0" distL="114300" distR="114300" simplePos="0" relativeHeight="251652608" behindDoc="0" locked="0" layoutInCell="1" allowOverlap="1" wp14:anchorId="1A2E04FB" wp14:editId="7281C914">
              <wp:simplePos x="0" y="0"/>
              <wp:positionH relativeFrom="page">
                <wp:posOffset>9432925</wp:posOffset>
              </wp:positionH>
              <wp:positionV relativeFrom="page">
                <wp:posOffset>1343025</wp:posOffset>
              </wp:positionV>
              <wp:extent cx="899795" cy="5328285"/>
              <wp:effectExtent l="3175" t="0" r="1905" b="0"/>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2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90725" w14:textId="77777777" w:rsidR="00BD59EA" w:rsidRPr="00D63CD2" w:rsidRDefault="00BD59EA" w:rsidP="00D63CD2">
                          <w:pPr>
                            <w:pStyle w:val="Header"/>
                            <w:tabs>
                              <w:tab w:val="clear" w:pos="4153"/>
                              <w:tab w:val="clear" w:pos="8306"/>
                              <w:tab w:val="right" w:pos="8363"/>
                            </w:tabs>
                          </w:pPr>
                        </w:p>
                        <w:p w14:paraId="2403EDF6" w14:textId="77777777" w:rsidR="00BD59EA" w:rsidRPr="00D63CD2" w:rsidRDefault="00BD59EA" w:rsidP="00D63CD2">
                          <w:pPr>
                            <w:pStyle w:val="Header"/>
                            <w:tabs>
                              <w:tab w:val="clear" w:pos="4153"/>
                              <w:tab w:val="clear" w:pos="8306"/>
                              <w:tab w:val="right" w:pos="8363"/>
                            </w:tabs>
                          </w:pPr>
                        </w:p>
                        <w:p w14:paraId="45CCAFD6" w14:textId="77777777" w:rsidR="00BD59EA" w:rsidRPr="00D63CD2" w:rsidRDefault="00BD59EA" w:rsidP="00D63CD2">
                          <w:pPr>
                            <w:pStyle w:val="Header"/>
                            <w:tabs>
                              <w:tab w:val="clear" w:pos="4153"/>
                              <w:tab w:val="clear" w:pos="8306"/>
                              <w:tab w:val="right" w:pos="8363"/>
                            </w:tabs>
                          </w:pPr>
                        </w:p>
                        <w:p w14:paraId="58828ACB" w14:textId="77777777" w:rsidR="00BD59EA" w:rsidRPr="00D63CD2" w:rsidRDefault="00BD59EA" w:rsidP="00D63CD2">
                          <w:pPr>
                            <w:pStyle w:val="Header"/>
                            <w:tabs>
                              <w:tab w:val="clear" w:pos="4153"/>
                              <w:tab w:val="clear" w:pos="8306"/>
                              <w:tab w:val="right" w:pos="8363"/>
                            </w:tabs>
                            <w:rPr>
                              <w:rStyle w:val="PageNumber"/>
                            </w:rPr>
                          </w:pPr>
                          <w:r w:rsidRPr="00D63CD2">
                            <w:t>Faculty of ICT, Mahidol Univ.</w:t>
                          </w:r>
                          <w:r w:rsidRPr="00D63CD2">
                            <w:tab/>
                            <w:t>B.Sc.</w:t>
                          </w:r>
                          <w:r>
                            <w:t xml:space="preserve"> </w:t>
                          </w:r>
                          <w:r w:rsidRPr="00D63CD2">
                            <w:t xml:space="preserve">(ICT) / </w:t>
                          </w:r>
                          <w:r w:rsidRPr="00D63CD2">
                            <w:rPr>
                              <w:rStyle w:val="PageNumber"/>
                            </w:rPr>
                            <w:fldChar w:fldCharType="begin"/>
                          </w:r>
                          <w:r w:rsidRPr="00D63CD2">
                            <w:rPr>
                              <w:rStyle w:val="PageNumber"/>
                            </w:rPr>
                            <w:instrText xml:space="preserve"> PAGE </w:instrText>
                          </w:r>
                          <w:r w:rsidRPr="00D63CD2">
                            <w:rPr>
                              <w:rStyle w:val="PageNumber"/>
                            </w:rPr>
                            <w:fldChar w:fldCharType="separate"/>
                          </w:r>
                          <w:r w:rsidR="003852E5">
                            <w:rPr>
                              <w:rStyle w:val="PageNumber"/>
                              <w:noProof/>
                            </w:rPr>
                            <w:t>5</w:t>
                          </w:r>
                          <w:r w:rsidRPr="00D63CD2">
                            <w:rPr>
                              <w:rStyle w:val="PageNumber"/>
                            </w:rPr>
                            <w:fldChar w:fldCharType="end"/>
                          </w:r>
                        </w:p>
                        <w:p w14:paraId="231376B9" w14:textId="77777777" w:rsidR="00BD59EA" w:rsidRPr="00D63CD2" w:rsidRDefault="00BD59EA" w:rsidP="00D63CD2">
                          <w:pPr>
                            <w:pStyle w:val="Header"/>
                            <w:tabs>
                              <w:tab w:val="clear" w:pos="4153"/>
                              <w:tab w:val="clear" w:pos="8306"/>
                              <w:tab w:val="right" w:pos="8363"/>
                            </w:tabs>
                            <w:rPr>
                              <w:rStyle w:val="PageNumber"/>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E04FB" id="_x0000_t202" coordsize="21600,21600" o:spt="202" path="m,l,21600r21600,l21600,xe">
              <v:stroke joinstyle="miter"/>
              <v:path gradientshapeok="t" o:connecttype="rect"/>
            </v:shapetype>
            <v:shape id="Text Box 31" o:spid="_x0000_s1027" type="#_x0000_t202" style="position:absolute;margin-left:742.75pt;margin-top:105.75pt;width:70.85pt;height:419.5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" stroked="f">
              <v:textbox style="layout-flow:vertical-ideographic" inset="0,0,0,0">
                <w:txbxContent>
                  <w:p w14:paraId="3F290725" w14:textId="77777777" w:rsidR="00BD59EA" w:rsidRPr="00D63CD2" w:rsidRDefault="00BD59EA" w:rsidP="00D63CD2">
                    <w:pPr>
                      <w:pStyle w:val="Header"/>
                      <w:tabs>
                        <w:tab w:val="clear" w:pos="4153"/>
                        <w:tab w:val="clear" w:pos="8306"/>
                        <w:tab w:val="right" w:pos="8363"/>
                      </w:tabs>
                    </w:pPr>
                  </w:p>
                  <w:p w14:paraId="2403EDF6" w14:textId="77777777" w:rsidR="00BD59EA" w:rsidRPr="00D63CD2" w:rsidRDefault="00BD59EA" w:rsidP="00D63CD2">
                    <w:pPr>
                      <w:pStyle w:val="Header"/>
                      <w:tabs>
                        <w:tab w:val="clear" w:pos="4153"/>
                        <w:tab w:val="clear" w:pos="8306"/>
                        <w:tab w:val="right" w:pos="8363"/>
                      </w:tabs>
                    </w:pPr>
                  </w:p>
                  <w:p w14:paraId="45CCAFD6" w14:textId="77777777" w:rsidR="00BD59EA" w:rsidRPr="00D63CD2" w:rsidRDefault="00BD59EA" w:rsidP="00D63CD2">
                    <w:pPr>
                      <w:pStyle w:val="Header"/>
                      <w:tabs>
                        <w:tab w:val="clear" w:pos="4153"/>
                        <w:tab w:val="clear" w:pos="8306"/>
                        <w:tab w:val="right" w:pos="8363"/>
                      </w:tabs>
                    </w:pPr>
                  </w:p>
                  <w:p w14:paraId="58828ACB" w14:textId="77777777" w:rsidR="00BD59EA" w:rsidRPr="00D63CD2" w:rsidRDefault="00BD59EA" w:rsidP="00D63CD2">
                    <w:pPr>
                      <w:pStyle w:val="Header"/>
                      <w:tabs>
                        <w:tab w:val="clear" w:pos="4153"/>
                        <w:tab w:val="clear" w:pos="8306"/>
                        <w:tab w:val="right" w:pos="8363"/>
                      </w:tabs>
                      <w:rPr>
                        <w:rStyle w:val="PageNumber"/>
                      </w:rPr>
                    </w:pPr>
                    <w:r w:rsidRPr="00D63CD2">
                      <w:t>Faculty of ICT, Mahidol Univ.</w:t>
                    </w:r>
                    <w:r w:rsidRPr="00D63CD2">
                      <w:tab/>
                      <w:t>B.Sc.</w:t>
                    </w:r>
                    <w:r>
                      <w:t xml:space="preserve"> </w:t>
                    </w:r>
                    <w:r w:rsidRPr="00D63CD2">
                      <w:t xml:space="preserve">(ICT) / </w:t>
                    </w:r>
                    <w:r w:rsidRPr="00D63CD2">
                      <w:rPr>
                        <w:rStyle w:val="PageNumber"/>
                      </w:rPr>
                      <w:fldChar w:fldCharType="begin"/>
                    </w:r>
                    <w:r w:rsidRPr="00D63CD2">
                      <w:rPr>
                        <w:rStyle w:val="PageNumber"/>
                      </w:rPr>
                      <w:instrText xml:space="preserve"> PAGE </w:instrText>
                    </w:r>
                    <w:r w:rsidRPr="00D63CD2">
                      <w:rPr>
                        <w:rStyle w:val="PageNumber"/>
                      </w:rPr>
                      <w:fldChar w:fldCharType="separate"/>
                    </w:r>
                    <w:r w:rsidR="003852E5">
                      <w:rPr>
                        <w:rStyle w:val="PageNumber"/>
                        <w:noProof/>
                      </w:rPr>
                      <w:t>5</w:t>
                    </w:r>
                    <w:r w:rsidRPr="00D63CD2">
                      <w:rPr>
                        <w:rStyle w:val="PageNumber"/>
                      </w:rPr>
                      <w:fldChar w:fldCharType="end"/>
                    </w:r>
                  </w:p>
                  <w:p w14:paraId="231376B9" w14:textId="77777777" w:rsidR="00BD59EA" w:rsidRPr="00D63CD2" w:rsidRDefault="00BD59EA" w:rsidP="00D63CD2">
                    <w:pPr>
                      <w:pStyle w:val="Header"/>
                      <w:tabs>
                        <w:tab w:val="clear" w:pos="4153"/>
                        <w:tab w:val="clear" w:pos="8306"/>
                        <w:tab w:val="right" w:pos="8363"/>
                      </w:tabs>
                      <w:rPr>
                        <w:rStyle w:val="PageNumber"/>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8C1D8" w14:textId="77777777" w:rsidR="00BD59EA" w:rsidRDefault="00BD59EA" w:rsidP="00D63CD2">
    <w:pPr>
      <w:pStyle w:val="Header"/>
      <w:tabs>
        <w:tab w:val="clear" w:pos="4153"/>
        <w:tab w:val="clear" w:pos="8306"/>
        <w:tab w:val="right" w:pos="8363"/>
      </w:tabs>
    </w:pPr>
  </w:p>
  <w:p w14:paraId="31614CD8" w14:textId="77777777" w:rsidR="00BD59EA" w:rsidRDefault="00BD59EA" w:rsidP="00D63CD2">
    <w:pPr>
      <w:pStyle w:val="Header"/>
      <w:tabs>
        <w:tab w:val="clear" w:pos="4153"/>
        <w:tab w:val="clear" w:pos="8306"/>
        <w:tab w:val="right" w:pos="8363"/>
      </w:tabs>
    </w:pPr>
  </w:p>
  <w:p w14:paraId="7CCDB7FB" w14:textId="77777777" w:rsidR="00BD59EA" w:rsidRDefault="00BD59EA" w:rsidP="00D63CD2">
    <w:pPr>
      <w:pStyle w:val="Header"/>
      <w:tabs>
        <w:tab w:val="clear" w:pos="4153"/>
        <w:tab w:val="clear" w:pos="8306"/>
        <w:tab w:val="right" w:pos="8363"/>
      </w:tabs>
      <w:rPr>
        <w:rStyle w:val="PageNumber"/>
      </w:rPr>
    </w:pPr>
  </w:p>
  <w:p w14:paraId="7B181D41" w14:textId="3D86C796" w:rsidR="00BD59EA" w:rsidRDefault="00BD59EA" w:rsidP="00D63CD2">
    <w:pPr>
      <w:pStyle w:val="Header"/>
      <w:tabs>
        <w:tab w:val="clear" w:pos="4153"/>
        <w:tab w:val="clear" w:pos="8306"/>
        <w:tab w:val="right" w:pos="8363"/>
      </w:tabs>
      <w:rPr>
        <w:rStyle w:val="PageNumber"/>
      </w:rPr>
    </w:pPr>
    <w:r>
      <w:t xml:space="preserve">&lt;F. </w:t>
    </w:r>
    <w:proofErr w:type="spellStart"/>
    <w:r>
      <w:t>LName</w:t>
    </w:r>
    <w:proofErr w:type="spellEnd"/>
    <w:r>
      <w:t xml:space="preserve">&gt;, &lt;F. </w:t>
    </w:r>
    <w:proofErr w:type="spellStart"/>
    <w:r>
      <w:t>LName</w:t>
    </w:r>
    <w:proofErr w:type="spellEnd"/>
    <w:r>
      <w:t>&gt;, and &lt;</w:t>
    </w:r>
    <w:proofErr w:type="spellStart"/>
    <w:r>
      <w:t>F.LName</w:t>
    </w:r>
    <w:proofErr w:type="spellEnd"/>
    <w:r>
      <w:t>&gt;</w:t>
    </w:r>
    <w:r>
      <w:tab/>
    </w:r>
    <w:fldSimple w:instr=" STYLEREF  &quot;Heading 1&quot;  \* MERGEFORMAT ">
      <w:r w:rsidR="00C247D9">
        <w:rPr>
          <w:noProof/>
        </w:rPr>
        <w:t>Analysis and Design</w:t>
      </w:r>
    </w:fldSimple>
    <w:r>
      <w:t xml:space="preserve"> /</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852E5">
      <w:rPr>
        <w:rStyle w:val="PageNumber"/>
        <w:noProof/>
      </w:rPr>
      <w:t>6</w:t>
    </w:r>
    <w:r>
      <w:rPr>
        <w:rStyle w:val="PageNumber"/>
      </w:rPr>
      <w:fldChar w:fldCharType="end"/>
    </w:r>
  </w:p>
  <w:p w14:paraId="6727373A" w14:textId="77777777" w:rsidR="00BD59EA" w:rsidRDefault="00BD59EA" w:rsidP="00D63CD2">
    <w:pPr>
      <w:pStyle w:val="Header"/>
      <w:tabs>
        <w:tab w:val="clear" w:pos="4153"/>
        <w:tab w:val="clear" w:pos="8306"/>
        <w:tab w:val="right" w:pos="836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525"/>
    <w:multiLevelType w:val="hybridMultilevel"/>
    <w:tmpl w:val="6A4AFE3C"/>
    <w:lvl w:ilvl="0" w:tplc="0409000F">
      <w:start w:val="1"/>
      <w:numFmt w:val="decimal"/>
      <w:lvlText w:val="%1."/>
      <w:lvlJc w:val="left"/>
      <w:pPr>
        <w:tabs>
          <w:tab w:val="num" w:pos="1488"/>
        </w:tabs>
        <w:ind w:left="1488" w:hanging="360"/>
      </w:p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1" w15:restartNumberingAfterBreak="0">
    <w:nsid w:val="086A7A0D"/>
    <w:multiLevelType w:val="hybridMultilevel"/>
    <w:tmpl w:val="3464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25A28"/>
    <w:multiLevelType w:val="hybridMultilevel"/>
    <w:tmpl w:val="F222B91A"/>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3" w15:restartNumberingAfterBreak="0">
    <w:nsid w:val="10233ECF"/>
    <w:multiLevelType w:val="hybridMultilevel"/>
    <w:tmpl w:val="A210E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B77890"/>
    <w:multiLevelType w:val="hybridMultilevel"/>
    <w:tmpl w:val="EE42DDFC"/>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5" w15:restartNumberingAfterBreak="0">
    <w:nsid w:val="3295407B"/>
    <w:multiLevelType w:val="hybridMultilevel"/>
    <w:tmpl w:val="DD22E19E"/>
    <w:lvl w:ilvl="0" w:tplc="5C2C8A40">
      <w:start w:val="1"/>
      <w:numFmt w:val="upperRoman"/>
      <w:pStyle w:val="TOCChapterName"/>
      <w:lvlText w:val="%1"/>
      <w:lvlJc w:val="right"/>
      <w:pPr>
        <w:tabs>
          <w:tab w:val="num" w:pos="567"/>
        </w:tabs>
        <w:ind w:lef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5737C7"/>
    <w:multiLevelType w:val="hybridMultilevel"/>
    <w:tmpl w:val="3F528540"/>
    <w:lvl w:ilvl="0" w:tplc="7F30C49C">
      <w:start w:val="1"/>
      <w:numFmt w:val="decimal"/>
      <w:pStyle w:val="TOC2"/>
      <w:lvlText w:val="%1"/>
      <w:lvlJc w:val="right"/>
      <w:pPr>
        <w:tabs>
          <w:tab w:val="num" w:pos="426"/>
        </w:tabs>
        <w:ind w:left="426" w:hanging="284"/>
      </w:pPr>
      <w:rPr>
        <w:rFonts w:ascii="Times New Roman" w:hAnsi="Times New Roman" w:hint="default"/>
        <w:b/>
        <w:i w:val="0"/>
        <w:sz w:val="24"/>
      </w:rPr>
    </w:lvl>
    <w:lvl w:ilvl="1" w:tplc="04090019" w:tentative="1">
      <w:start w:val="1"/>
      <w:numFmt w:val="lowerLetter"/>
      <w:lvlText w:val="%2."/>
      <w:lvlJc w:val="left"/>
      <w:pPr>
        <w:tabs>
          <w:tab w:val="num" w:pos="1129"/>
        </w:tabs>
        <w:ind w:left="1129" w:hanging="360"/>
      </w:pPr>
    </w:lvl>
    <w:lvl w:ilvl="2" w:tplc="0409001B" w:tentative="1">
      <w:start w:val="1"/>
      <w:numFmt w:val="lowerRoman"/>
      <w:lvlText w:val="%3."/>
      <w:lvlJc w:val="right"/>
      <w:pPr>
        <w:tabs>
          <w:tab w:val="num" w:pos="1849"/>
        </w:tabs>
        <w:ind w:left="1849" w:hanging="180"/>
      </w:pPr>
    </w:lvl>
    <w:lvl w:ilvl="3" w:tplc="0409000F" w:tentative="1">
      <w:start w:val="1"/>
      <w:numFmt w:val="decimal"/>
      <w:lvlText w:val="%4."/>
      <w:lvlJc w:val="left"/>
      <w:pPr>
        <w:tabs>
          <w:tab w:val="num" w:pos="2569"/>
        </w:tabs>
        <w:ind w:left="2569" w:hanging="360"/>
      </w:pPr>
    </w:lvl>
    <w:lvl w:ilvl="4" w:tplc="04090019" w:tentative="1">
      <w:start w:val="1"/>
      <w:numFmt w:val="lowerLetter"/>
      <w:lvlText w:val="%5."/>
      <w:lvlJc w:val="left"/>
      <w:pPr>
        <w:tabs>
          <w:tab w:val="num" w:pos="3289"/>
        </w:tabs>
        <w:ind w:left="3289" w:hanging="360"/>
      </w:pPr>
    </w:lvl>
    <w:lvl w:ilvl="5" w:tplc="0409001B" w:tentative="1">
      <w:start w:val="1"/>
      <w:numFmt w:val="lowerRoman"/>
      <w:lvlText w:val="%6."/>
      <w:lvlJc w:val="right"/>
      <w:pPr>
        <w:tabs>
          <w:tab w:val="num" w:pos="4009"/>
        </w:tabs>
        <w:ind w:left="4009" w:hanging="180"/>
      </w:pPr>
    </w:lvl>
    <w:lvl w:ilvl="6" w:tplc="0409000F" w:tentative="1">
      <w:start w:val="1"/>
      <w:numFmt w:val="decimal"/>
      <w:lvlText w:val="%7."/>
      <w:lvlJc w:val="left"/>
      <w:pPr>
        <w:tabs>
          <w:tab w:val="num" w:pos="4729"/>
        </w:tabs>
        <w:ind w:left="4729" w:hanging="360"/>
      </w:pPr>
    </w:lvl>
    <w:lvl w:ilvl="7" w:tplc="04090019" w:tentative="1">
      <w:start w:val="1"/>
      <w:numFmt w:val="lowerLetter"/>
      <w:lvlText w:val="%8."/>
      <w:lvlJc w:val="left"/>
      <w:pPr>
        <w:tabs>
          <w:tab w:val="num" w:pos="5449"/>
        </w:tabs>
        <w:ind w:left="5449" w:hanging="360"/>
      </w:pPr>
    </w:lvl>
    <w:lvl w:ilvl="8" w:tplc="0409001B" w:tentative="1">
      <w:start w:val="1"/>
      <w:numFmt w:val="lowerRoman"/>
      <w:lvlText w:val="%9."/>
      <w:lvlJc w:val="right"/>
      <w:pPr>
        <w:tabs>
          <w:tab w:val="num" w:pos="6169"/>
        </w:tabs>
        <w:ind w:left="6169" w:hanging="180"/>
      </w:pPr>
    </w:lvl>
  </w:abstractNum>
  <w:abstractNum w:abstractNumId="7" w15:restartNumberingAfterBreak="0">
    <w:nsid w:val="38100D03"/>
    <w:multiLevelType w:val="hybridMultilevel"/>
    <w:tmpl w:val="A9DA8F90"/>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8" w15:restartNumberingAfterBreak="0">
    <w:nsid w:val="38A970C3"/>
    <w:multiLevelType w:val="hybridMultilevel"/>
    <w:tmpl w:val="77C05E1C"/>
    <w:lvl w:ilvl="0" w:tplc="04090001">
      <w:start w:val="1"/>
      <w:numFmt w:val="bullet"/>
      <w:lvlText w:val=""/>
      <w:lvlJc w:val="left"/>
      <w:pPr>
        <w:tabs>
          <w:tab w:val="num" w:pos="1488"/>
        </w:tabs>
        <w:ind w:left="1488" w:hanging="360"/>
      </w:pPr>
      <w:rPr>
        <w:rFonts w:ascii="Symbol" w:hAnsi="Symbol" w:hint="default"/>
      </w:rPr>
    </w:lvl>
    <w:lvl w:ilvl="1" w:tplc="04090003">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9" w15:restartNumberingAfterBreak="0">
    <w:nsid w:val="4431510A"/>
    <w:multiLevelType w:val="hybridMultilevel"/>
    <w:tmpl w:val="6E8083B8"/>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10" w15:restartNumberingAfterBreak="0">
    <w:nsid w:val="448F65AC"/>
    <w:multiLevelType w:val="multilevel"/>
    <w:tmpl w:val="5FC20E0E"/>
    <w:lvl w:ilvl="0">
      <w:start w:val="1"/>
      <w:numFmt w:val="upperLetter"/>
      <w:pStyle w:val="Heading1"/>
      <w:lvlText w:val="%1 "/>
      <w:lvlJc w:val="left"/>
      <w:pPr>
        <w:tabs>
          <w:tab w:val="num" w:pos="284"/>
        </w:tabs>
        <w:ind w:left="284" w:firstLine="0"/>
      </w:pPr>
      <w:rPr>
        <w:rFonts w:hint="default"/>
        <w:vanish/>
      </w:rPr>
    </w:lvl>
    <w:lvl w:ilvl="1">
      <w:start w:val="1"/>
      <w:numFmt w:val="decimal"/>
      <w:pStyle w:val="Heading2"/>
      <w:lvlText w:val="%1.%2"/>
      <w:lvlJc w:val="left"/>
      <w:pPr>
        <w:tabs>
          <w:tab w:val="num" w:pos="567"/>
        </w:tabs>
        <w:ind w:left="576" w:hanging="576"/>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Heading3"/>
      <w:lvlText w:val="%1.%2.%3"/>
      <w:lvlJc w:val="left"/>
      <w:pPr>
        <w:tabs>
          <w:tab w:val="num" w:pos="1077"/>
        </w:tabs>
        <w:ind w:left="1077" w:hanging="793"/>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lvlText w:val="%1.%2.%3.%4"/>
      <w:lvlJc w:val="left"/>
      <w:pPr>
        <w:tabs>
          <w:tab w:val="num" w:pos="1474"/>
        </w:tabs>
        <w:ind w:left="1474" w:hanging="90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C59485B"/>
    <w:multiLevelType w:val="hybridMultilevel"/>
    <w:tmpl w:val="07546F28"/>
    <w:lvl w:ilvl="0" w:tplc="04090001">
      <w:start w:val="1"/>
      <w:numFmt w:val="bullet"/>
      <w:lvlText w:val=""/>
      <w:lvlJc w:val="left"/>
      <w:pPr>
        <w:tabs>
          <w:tab w:val="num" w:pos="1128"/>
        </w:tabs>
        <w:ind w:left="1128" w:hanging="360"/>
      </w:pPr>
      <w:rPr>
        <w:rFonts w:ascii="Symbol" w:hAnsi="Symbol" w:hint="default"/>
      </w:rPr>
    </w:lvl>
    <w:lvl w:ilvl="1" w:tplc="04090003" w:tentative="1">
      <w:start w:val="1"/>
      <w:numFmt w:val="bullet"/>
      <w:lvlText w:val="o"/>
      <w:lvlJc w:val="left"/>
      <w:pPr>
        <w:tabs>
          <w:tab w:val="num" w:pos="1848"/>
        </w:tabs>
        <w:ind w:left="1848" w:hanging="360"/>
      </w:pPr>
      <w:rPr>
        <w:rFonts w:ascii="Courier New" w:hAnsi="Courier New" w:hint="default"/>
      </w:rPr>
    </w:lvl>
    <w:lvl w:ilvl="2" w:tplc="04090005" w:tentative="1">
      <w:start w:val="1"/>
      <w:numFmt w:val="bullet"/>
      <w:lvlText w:val=""/>
      <w:lvlJc w:val="left"/>
      <w:pPr>
        <w:tabs>
          <w:tab w:val="num" w:pos="2568"/>
        </w:tabs>
        <w:ind w:left="2568" w:hanging="360"/>
      </w:pPr>
      <w:rPr>
        <w:rFonts w:ascii="Wingdings" w:hAnsi="Wingdings" w:hint="default"/>
      </w:rPr>
    </w:lvl>
    <w:lvl w:ilvl="3" w:tplc="04090001" w:tentative="1">
      <w:start w:val="1"/>
      <w:numFmt w:val="bullet"/>
      <w:lvlText w:val=""/>
      <w:lvlJc w:val="left"/>
      <w:pPr>
        <w:tabs>
          <w:tab w:val="num" w:pos="3288"/>
        </w:tabs>
        <w:ind w:left="3288" w:hanging="360"/>
      </w:pPr>
      <w:rPr>
        <w:rFonts w:ascii="Symbol" w:hAnsi="Symbol" w:hint="default"/>
      </w:rPr>
    </w:lvl>
    <w:lvl w:ilvl="4" w:tplc="04090003" w:tentative="1">
      <w:start w:val="1"/>
      <w:numFmt w:val="bullet"/>
      <w:lvlText w:val="o"/>
      <w:lvlJc w:val="left"/>
      <w:pPr>
        <w:tabs>
          <w:tab w:val="num" w:pos="4008"/>
        </w:tabs>
        <w:ind w:left="4008" w:hanging="360"/>
      </w:pPr>
      <w:rPr>
        <w:rFonts w:ascii="Courier New" w:hAnsi="Courier New" w:hint="default"/>
      </w:rPr>
    </w:lvl>
    <w:lvl w:ilvl="5" w:tplc="04090005" w:tentative="1">
      <w:start w:val="1"/>
      <w:numFmt w:val="bullet"/>
      <w:lvlText w:val=""/>
      <w:lvlJc w:val="left"/>
      <w:pPr>
        <w:tabs>
          <w:tab w:val="num" w:pos="4728"/>
        </w:tabs>
        <w:ind w:left="4728" w:hanging="360"/>
      </w:pPr>
      <w:rPr>
        <w:rFonts w:ascii="Wingdings" w:hAnsi="Wingdings" w:hint="default"/>
      </w:rPr>
    </w:lvl>
    <w:lvl w:ilvl="6" w:tplc="04090001" w:tentative="1">
      <w:start w:val="1"/>
      <w:numFmt w:val="bullet"/>
      <w:lvlText w:val=""/>
      <w:lvlJc w:val="left"/>
      <w:pPr>
        <w:tabs>
          <w:tab w:val="num" w:pos="5448"/>
        </w:tabs>
        <w:ind w:left="5448" w:hanging="360"/>
      </w:pPr>
      <w:rPr>
        <w:rFonts w:ascii="Symbol" w:hAnsi="Symbol" w:hint="default"/>
      </w:rPr>
    </w:lvl>
    <w:lvl w:ilvl="7" w:tplc="04090003" w:tentative="1">
      <w:start w:val="1"/>
      <w:numFmt w:val="bullet"/>
      <w:lvlText w:val="o"/>
      <w:lvlJc w:val="left"/>
      <w:pPr>
        <w:tabs>
          <w:tab w:val="num" w:pos="6168"/>
        </w:tabs>
        <w:ind w:left="6168" w:hanging="360"/>
      </w:pPr>
      <w:rPr>
        <w:rFonts w:ascii="Courier New" w:hAnsi="Courier New" w:hint="default"/>
      </w:rPr>
    </w:lvl>
    <w:lvl w:ilvl="8" w:tplc="04090005" w:tentative="1">
      <w:start w:val="1"/>
      <w:numFmt w:val="bullet"/>
      <w:lvlText w:val=""/>
      <w:lvlJc w:val="left"/>
      <w:pPr>
        <w:tabs>
          <w:tab w:val="num" w:pos="6888"/>
        </w:tabs>
        <w:ind w:left="6888" w:hanging="360"/>
      </w:pPr>
      <w:rPr>
        <w:rFonts w:ascii="Wingdings" w:hAnsi="Wingdings" w:hint="default"/>
      </w:rPr>
    </w:lvl>
  </w:abstractNum>
  <w:abstractNum w:abstractNumId="12" w15:restartNumberingAfterBreak="0">
    <w:nsid w:val="4DBC6DD0"/>
    <w:multiLevelType w:val="multilevel"/>
    <w:tmpl w:val="79D68BF6"/>
    <w:styleLink w:val="LISTOutlineNum"/>
    <w:lvl w:ilvl="0">
      <w:start w:val="1"/>
      <w:numFmt w:val="decimal"/>
      <w:lvlText w:val="%1."/>
      <w:lvlJc w:val="left"/>
      <w:pPr>
        <w:tabs>
          <w:tab w:val="num" w:pos="1134"/>
        </w:tabs>
        <w:ind w:left="765" w:firstLine="0"/>
      </w:pPr>
      <w:rPr>
        <w:rFonts w:ascii="Times New Roman" w:hAnsi="Times New Roman" w:cs="Angsana New"/>
        <w:sz w:val="24"/>
        <w:szCs w:val="28"/>
      </w:rPr>
    </w:lvl>
    <w:lvl w:ilvl="1">
      <w:start w:val="1"/>
      <w:numFmt w:val="decimal"/>
      <w:lvlText w:val="%1.%2."/>
      <w:lvlJc w:val="left"/>
      <w:pPr>
        <w:tabs>
          <w:tab w:val="num" w:pos="2098"/>
        </w:tabs>
        <w:ind w:left="1531" w:firstLine="0"/>
      </w:pPr>
      <w:rPr>
        <w:rFonts w:ascii="Times New Roman" w:hAnsi="Times New Roman"/>
        <w:sz w:val="24"/>
        <w:szCs w:val="28"/>
      </w:rPr>
    </w:lvl>
    <w:lvl w:ilvl="2">
      <w:start w:val="1"/>
      <w:numFmt w:val="decimal"/>
      <w:lvlText w:val="%1.%2.%3."/>
      <w:lvlJc w:val="left"/>
      <w:pPr>
        <w:tabs>
          <w:tab w:val="num" w:pos="1224"/>
        </w:tabs>
        <w:ind w:left="1224" w:firstLine="1072"/>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4DC30034"/>
    <w:multiLevelType w:val="multilevel"/>
    <w:tmpl w:val="3C805BAE"/>
    <w:lvl w:ilvl="0">
      <w:start w:val="1"/>
      <w:numFmt w:val="upperLetter"/>
      <w:lvlText w:val="%1 "/>
      <w:lvlJc w:val="left"/>
      <w:pPr>
        <w:tabs>
          <w:tab w:val="num" w:pos="284"/>
        </w:tabs>
        <w:ind w:left="284" w:firstLine="0"/>
      </w:pPr>
      <w:rPr>
        <w:rFonts w:hint="default"/>
        <w:vanish/>
      </w:rPr>
    </w:lvl>
    <w:lvl w:ilvl="1">
      <w:start w:val="1"/>
      <w:numFmt w:val="decimal"/>
      <w:lvlText w:val="%1.%2"/>
      <w:lvlJc w:val="left"/>
      <w:pPr>
        <w:tabs>
          <w:tab w:val="num" w:pos="567"/>
        </w:tabs>
        <w:ind w:left="576" w:hanging="576"/>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tabs>
          <w:tab w:val="num" w:pos="1077"/>
        </w:tabs>
        <w:ind w:left="1077" w:hanging="793"/>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tabs>
          <w:tab w:val="num" w:pos="1474"/>
        </w:tabs>
        <w:ind w:left="1474"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1E62A8A"/>
    <w:multiLevelType w:val="multilevel"/>
    <w:tmpl w:val="E8324CC0"/>
    <w:lvl w:ilvl="0">
      <w:start w:val="1"/>
      <w:numFmt w:val="decimal"/>
      <w:lvlText w:val="%1 "/>
      <w:lvlJc w:val="left"/>
      <w:pPr>
        <w:tabs>
          <w:tab w:val="num" w:pos="284"/>
        </w:tabs>
        <w:ind w:left="284" w:firstLine="0"/>
      </w:pPr>
      <w:rPr>
        <w:rFonts w:hint="default"/>
        <w:vanish/>
      </w:rPr>
    </w:lvl>
    <w:lvl w:ilvl="1">
      <w:start w:val="1"/>
      <w:numFmt w:val="decimal"/>
      <w:lvlText w:val="%1.%2"/>
      <w:lvlJc w:val="left"/>
      <w:pPr>
        <w:tabs>
          <w:tab w:val="num" w:pos="567"/>
        </w:tabs>
        <w:ind w:left="576" w:hanging="576"/>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77"/>
        </w:tabs>
        <w:ind w:left="1077" w:hanging="793"/>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474"/>
        </w:tabs>
        <w:ind w:left="1474"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293222A"/>
    <w:multiLevelType w:val="hybridMultilevel"/>
    <w:tmpl w:val="D1509BD2"/>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16" w15:restartNumberingAfterBreak="0">
    <w:nsid w:val="5C2B3557"/>
    <w:multiLevelType w:val="hybridMultilevel"/>
    <w:tmpl w:val="EFC4C702"/>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17" w15:restartNumberingAfterBreak="0">
    <w:nsid w:val="621350DE"/>
    <w:multiLevelType w:val="multilevel"/>
    <w:tmpl w:val="15B42326"/>
    <w:styleLink w:val="LISTBullet"/>
    <w:lvl w:ilvl="0">
      <w:start w:val="1"/>
      <w:numFmt w:val="bullet"/>
      <w:lvlText w:val=""/>
      <w:lvlJc w:val="left"/>
      <w:pPr>
        <w:tabs>
          <w:tab w:val="num" w:pos="1134"/>
        </w:tabs>
        <w:ind w:left="765" w:firstLine="0"/>
      </w:pPr>
      <w:rPr>
        <w:rFonts w:ascii="Symbol" w:hAnsi="Symbol" w:cs="Angsana New"/>
        <w:sz w:val="24"/>
        <w:szCs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CF062C"/>
    <w:multiLevelType w:val="hybridMultilevel"/>
    <w:tmpl w:val="F236A0D6"/>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19" w15:restartNumberingAfterBreak="0">
    <w:nsid w:val="6A324C46"/>
    <w:multiLevelType w:val="hybridMultilevel"/>
    <w:tmpl w:val="B00C5B10"/>
    <w:lvl w:ilvl="0" w:tplc="04090001">
      <w:start w:val="1"/>
      <w:numFmt w:val="bullet"/>
      <w:lvlText w:val=""/>
      <w:lvlJc w:val="left"/>
      <w:pPr>
        <w:tabs>
          <w:tab w:val="num" w:pos="1488"/>
        </w:tabs>
        <w:ind w:left="1488" w:hanging="360"/>
      </w:pPr>
      <w:rPr>
        <w:rFonts w:ascii="Symbol" w:hAnsi="Symbol" w:hint="default"/>
      </w:rPr>
    </w:lvl>
    <w:lvl w:ilvl="1" w:tplc="04090003" w:tentative="1">
      <w:start w:val="1"/>
      <w:numFmt w:val="bullet"/>
      <w:lvlText w:val="o"/>
      <w:lvlJc w:val="left"/>
      <w:pPr>
        <w:tabs>
          <w:tab w:val="num" w:pos="2208"/>
        </w:tabs>
        <w:ind w:left="2208" w:hanging="360"/>
      </w:pPr>
      <w:rPr>
        <w:rFonts w:ascii="Courier New" w:hAnsi="Courier New" w:hint="default"/>
      </w:rPr>
    </w:lvl>
    <w:lvl w:ilvl="2" w:tplc="04090005" w:tentative="1">
      <w:start w:val="1"/>
      <w:numFmt w:val="bullet"/>
      <w:lvlText w:val=""/>
      <w:lvlJc w:val="left"/>
      <w:pPr>
        <w:tabs>
          <w:tab w:val="num" w:pos="2928"/>
        </w:tabs>
        <w:ind w:left="2928" w:hanging="360"/>
      </w:pPr>
      <w:rPr>
        <w:rFonts w:ascii="Wingdings" w:hAnsi="Wingdings" w:hint="default"/>
      </w:rPr>
    </w:lvl>
    <w:lvl w:ilvl="3" w:tplc="04090001" w:tentative="1">
      <w:start w:val="1"/>
      <w:numFmt w:val="bullet"/>
      <w:lvlText w:val=""/>
      <w:lvlJc w:val="left"/>
      <w:pPr>
        <w:tabs>
          <w:tab w:val="num" w:pos="3648"/>
        </w:tabs>
        <w:ind w:left="3648" w:hanging="360"/>
      </w:pPr>
      <w:rPr>
        <w:rFonts w:ascii="Symbol" w:hAnsi="Symbol" w:hint="default"/>
      </w:rPr>
    </w:lvl>
    <w:lvl w:ilvl="4" w:tplc="04090003" w:tentative="1">
      <w:start w:val="1"/>
      <w:numFmt w:val="bullet"/>
      <w:lvlText w:val="o"/>
      <w:lvlJc w:val="left"/>
      <w:pPr>
        <w:tabs>
          <w:tab w:val="num" w:pos="4368"/>
        </w:tabs>
        <w:ind w:left="4368" w:hanging="360"/>
      </w:pPr>
      <w:rPr>
        <w:rFonts w:ascii="Courier New" w:hAnsi="Courier New" w:hint="default"/>
      </w:rPr>
    </w:lvl>
    <w:lvl w:ilvl="5" w:tplc="04090005" w:tentative="1">
      <w:start w:val="1"/>
      <w:numFmt w:val="bullet"/>
      <w:lvlText w:val=""/>
      <w:lvlJc w:val="left"/>
      <w:pPr>
        <w:tabs>
          <w:tab w:val="num" w:pos="5088"/>
        </w:tabs>
        <w:ind w:left="5088" w:hanging="360"/>
      </w:pPr>
      <w:rPr>
        <w:rFonts w:ascii="Wingdings" w:hAnsi="Wingdings" w:hint="default"/>
      </w:rPr>
    </w:lvl>
    <w:lvl w:ilvl="6" w:tplc="04090001" w:tentative="1">
      <w:start w:val="1"/>
      <w:numFmt w:val="bullet"/>
      <w:lvlText w:val=""/>
      <w:lvlJc w:val="left"/>
      <w:pPr>
        <w:tabs>
          <w:tab w:val="num" w:pos="5808"/>
        </w:tabs>
        <w:ind w:left="5808" w:hanging="360"/>
      </w:pPr>
      <w:rPr>
        <w:rFonts w:ascii="Symbol" w:hAnsi="Symbol" w:hint="default"/>
      </w:rPr>
    </w:lvl>
    <w:lvl w:ilvl="7" w:tplc="04090003" w:tentative="1">
      <w:start w:val="1"/>
      <w:numFmt w:val="bullet"/>
      <w:lvlText w:val="o"/>
      <w:lvlJc w:val="left"/>
      <w:pPr>
        <w:tabs>
          <w:tab w:val="num" w:pos="6528"/>
        </w:tabs>
        <w:ind w:left="6528" w:hanging="360"/>
      </w:pPr>
      <w:rPr>
        <w:rFonts w:ascii="Courier New" w:hAnsi="Courier New" w:hint="default"/>
      </w:rPr>
    </w:lvl>
    <w:lvl w:ilvl="8" w:tplc="04090005" w:tentative="1">
      <w:start w:val="1"/>
      <w:numFmt w:val="bullet"/>
      <w:lvlText w:val=""/>
      <w:lvlJc w:val="left"/>
      <w:pPr>
        <w:tabs>
          <w:tab w:val="num" w:pos="7248"/>
        </w:tabs>
        <w:ind w:left="7248" w:hanging="360"/>
      </w:pPr>
      <w:rPr>
        <w:rFonts w:ascii="Wingdings" w:hAnsi="Wingdings" w:hint="default"/>
      </w:rPr>
    </w:lvl>
  </w:abstractNum>
  <w:abstractNum w:abstractNumId="20" w15:restartNumberingAfterBreak="0">
    <w:nsid w:val="6B586A5E"/>
    <w:multiLevelType w:val="multilevel"/>
    <w:tmpl w:val="79D68BF6"/>
    <w:numStyleLink w:val="LISTOutlineNum"/>
  </w:abstractNum>
  <w:abstractNum w:abstractNumId="21" w15:restartNumberingAfterBreak="0">
    <w:nsid w:val="76A016DB"/>
    <w:multiLevelType w:val="hybridMultilevel"/>
    <w:tmpl w:val="2CF407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866387"/>
    <w:multiLevelType w:val="multilevel"/>
    <w:tmpl w:val="79D68BF6"/>
    <w:numStyleLink w:val="LISTOutlineNum"/>
  </w:abstractNum>
  <w:num w:numId="1" w16cid:durableId="1949384506">
    <w:abstractNumId w:val="14"/>
  </w:num>
  <w:num w:numId="2" w16cid:durableId="1635058985">
    <w:abstractNumId w:val="22"/>
  </w:num>
  <w:num w:numId="3" w16cid:durableId="1103065205">
    <w:abstractNumId w:val="12"/>
  </w:num>
  <w:num w:numId="4" w16cid:durableId="1123957504">
    <w:abstractNumId w:val="17"/>
  </w:num>
  <w:num w:numId="5" w16cid:durableId="1727678975">
    <w:abstractNumId w:val="20"/>
  </w:num>
  <w:num w:numId="6" w16cid:durableId="1607957672">
    <w:abstractNumId w:val="21"/>
  </w:num>
  <w:num w:numId="7" w16cid:durableId="1748115520">
    <w:abstractNumId w:val="11"/>
  </w:num>
  <w:num w:numId="8" w16cid:durableId="2132432419">
    <w:abstractNumId w:val="5"/>
  </w:num>
  <w:num w:numId="9" w16cid:durableId="1800293905">
    <w:abstractNumId w:val="8"/>
  </w:num>
  <w:num w:numId="10" w16cid:durableId="1464159225">
    <w:abstractNumId w:val="0"/>
  </w:num>
  <w:num w:numId="11" w16cid:durableId="1903783224">
    <w:abstractNumId w:val="3"/>
  </w:num>
  <w:num w:numId="12" w16cid:durableId="1154684831">
    <w:abstractNumId w:val="16"/>
  </w:num>
  <w:num w:numId="13" w16cid:durableId="221334756">
    <w:abstractNumId w:val="4"/>
  </w:num>
  <w:num w:numId="14" w16cid:durableId="85424088">
    <w:abstractNumId w:val="9"/>
  </w:num>
  <w:num w:numId="15" w16cid:durableId="104546267">
    <w:abstractNumId w:val="15"/>
  </w:num>
  <w:num w:numId="16" w16cid:durableId="355083167">
    <w:abstractNumId w:val="2"/>
  </w:num>
  <w:num w:numId="17" w16cid:durableId="717971367">
    <w:abstractNumId w:val="18"/>
  </w:num>
  <w:num w:numId="18" w16cid:durableId="1183320111">
    <w:abstractNumId w:val="19"/>
  </w:num>
  <w:num w:numId="19" w16cid:durableId="418521803">
    <w:abstractNumId w:val="7"/>
  </w:num>
  <w:num w:numId="20" w16cid:durableId="1201434993">
    <w:abstractNumId w:val="6"/>
  </w:num>
  <w:num w:numId="21" w16cid:durableId="1343438359">
    <w:abstractNumId w:val="10"/>
  </w:num>
  <w:num w:numId="22" w16cid:durableId="285896073">
    <w:abstractNumId w:val="13"/>
  </w:num>
  <w:num w:numId="23" w16cid:durableId="499545089">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style face=&quot;bold&quot; size=&quot;14&quot;&gt;REFERENCES&lt;/style&gt;&lt;/ReflistTitle&gt;&lt;StartingRefnum&gt;1&lt;/StartingRefnum&gt;&lt;FirstLineIndent&gt;0&lt;/FirstLineIndent&gt;&lt;HangingIndent&gt;720&lt;/HangingIndent&gt;&lt;LineSpacing&gt;1&lt;/LineSpacing&gt;&lt;SpaceAfter&gt;0&lt;/SpaceAfter&gt;&lt;/ENLayout&gt;"/>
    <w:docVar w:name="EN.Libraries" w:val="&lt;ENLibraries&gt;&lt;Libraries&gt;&lt;item&gt;Test.enl&lt;/item&gt;&lt;/Libraries&gt;&lt;/ENLibraries&gt;"/>
  </w:docVars>
  <w:rsids>
    <w:rsidRoot w:val="0025242A"/>
    <w:rsid w:val="00002439"/>
    <w:rsid w:val="000036B4"/>
    <w:rsid w:val="000075B1"/>
    <w:rsid w:val="00012AB7"/>
    <w:rsid w:val="00012CA1"/>
    <w:rsid w:val="00013CF6"/>
    <w:rsid w:val="00013CF9"/>
    <w:rsid w:val="00014BD6"/>
    <w:rsid w:val="0002298D"/>
    <w:rsid w:val="00024F26"/>
    <w:rsid w:val="000261B0"/>
    <w:rsid w:val="00026E3D"/>
    <w:rsid w:val="000271B9"/>
    <w:rsid w:val="000308B5"/>
    <w:rsid w:val="00032826"/>
    <w:rsid w:val="0003300A"/>
    <w:rsid w:val="0003697A"/>
    <w:rsid w:val="00036A7C"/>
    <w:rsid w:val="0004033D"/>
    <w:rsid w:val="00043370"/>
    <w:rsid w:val="00045BD9"/>
    <w:rsid w:val="00052262"/>
    <w:rsid w:val="00052618"/>
    <w:rsid w:val="00052C6E"/>
    <w:rsid w:val="000551C7"/>
    <w:rsid w:val="000559B2"/>
    <w:rsid w:val="000640E9"/>
    <w:rsid w:val="0006539A"/>
    <w:rsid w:val="0006738D"/>
    <w:rsid w:val="000712E9"/>
    <w:rsid w:val="00071EE6"/>
    <w:rsid w:val="000722F1"/>
    <w:rsid w:val="00073DB4"/>
    <w:rsid w:val="00080145"/>
    <w:rsid w:val="000801DA"/>
    <w:rsid w:val="00080DD4"/>
    <w:rsid w:val="00081E15"/>
    <w:rsid w:val="00082855"/>
    <w:rsid w:val="00082A03"/>
    <w:rsid w:val="00082CE2"/>
    <w:rsid w:val="0008310C"/>
    <w:rsid w:val="00085684"/>
    <w:rsid w:val="0008662A"/>
    <w:rsid w:val="00087F42"/>
    <w:rsid w:val="0009445E"/>
    <w:rsid w:val="000958F0"/>
    <w:rsid w:val="00096AD3"/>
    <w:rsid w:val="00096D9B"/>
    <w:rsid w:val="000A114C"/>
    <w:rsid w:val="000A24D2"/>
    <w:rsid w:val="000A6792"/>
    <w:rsid w:val="000B0F35"/>
    <w:rsid w:val="000B12C5"/>
    <w:rsid w:val="000B2BAF"/>
    <w:rsid w:val="000B3AFE"/>
    <w:rsid w:val="000B4E0E"/>
    <w:rsid w:val="000C0664"/>
    <w:rsid w:val="000C48B2"/>
    <w:rsid w:val="000C5154"/>
    <w:rsid w:val="000C6548"/>
    <w:rsid w:val="000D0636"/>
    <w:rsid w:val="000D241E"/>
    <w:rsid w:val="000D62CE"/>
    <w:rsid w:val="000E0270"/>
    <w:rsid w:val="000E02E9"/>
    <w:rsid w:val="000E262A"/>
    <w:rsid w:val="000E4E98"/>
    <w:rsid w:val="000E55C3"/>
    <w:rsid w:val="000F09FD"/>
    <w:rsid w:val="000F1C6C"/>
    <w:rsid w:val="000F240F"/>
    <w:rsid w:val="000F2824"/>
    <w:rsid w:val="000F4424"/>
    <w:rsid w:val="000F4C8D"/>
    <w:rsid w:val="000F5840"/>
    <w:rsid w:val="000F627E"/>
    <w:rsid w:val="000F7EBB"/>
    <w:rsid w:val="00103C53"/>
    <w:rsid w:val="0010514D"/>
    <w:rsid w:val="00107070"/>
    <w:rsid w:val="00110646"/>
    <w:rsid w:val="0011477C"/>
    <w:rsid w:val="00115F61"/>
    <w:rsid w:val="00116210"/>
    <w:rsid w:val="001217A1"/>
    <w:rsid w:val="00122863"/>
    <w:rsid w:val="00123087"/>
    <w:rsid w:val="00123C0B"/>
    <w:rsid w:val="0012613A"/>
    <w:rsid w:val="001300A8"/>
    <w:rsid w:val="001300BB"/>
    <w:rsid w:val="00132B4D"/>
    <w:rsid w:val="00133EB4"/>
    <w:rsid w:val="001345B6"/>
    <w:rsid w:val="001345F9"/>
    <w:rsid w:val="001401EF"/>
    <w:rsid w:val="00141006"/>
    <w:rsid w:val="00141856"/>
    <w:rsid w:val="0014353C"/>
    <w:rsid w:val="00144FAC"/>
    <w:rsid w:val="00145084"/>
    <w:rsid w:val="001459CE"/>
    <w:rsid w:val="00146B26"/>
    <w:rsid w:val="00146D96"/>
    <w:rsid w:val="00146DEB"/>
    <w:rsid w:val="00150175"/>
    <w:rsid w:val="001515B4"/>
    <w:rsid w:val="0015579F"/>
    <w:rsid w:val="00156222"/>
    <w:rsid w:val="00157A3B"/>
    <w:rsid w:val="00157B53"/>
    <w:rsid w:val="00157FDE"/>
    <w:rsid w:val="0016116A"/>
    <w:rsid w:val="00162321"/>
    <w:rsid w:val="0016789D"/>
    <w:rsid w:val="00174A8E"/>
    <w:rsid w:val="00177431"/>
    <w:rsid w:val="0017773F"/>
    <w:rsid w:val="0017788C"/>
    <w:rsid w:val="00177CD2"/>
    <w:rsid w:val="00180385"/>
    <w:rsid w:val="0018497D"/>
    <w:rsid w:val="00193136"/>
    <w:rsid w:val="00194E33"/>
    <w:rsid w:val="001A090F"/>
    <w:rsid w:val="001A0B07"/>
    <w:rsid w:val="001A27FB"/>
    <w:rsid w:val="001A4216"/>
    <w:rsid w:val="001A7EA3"/>
    <w:rsid w:val="001B0E2D"/>
    <w:rsid w:val="001B137C"/>
    <w:rsid w:val="001B14A4"/>
    <w:rsid w:val="001B17B3"/>
    <w:rsid w:val="001C0843"/>
    <w:rsid w:val="001C14A0"/>
    <w:rsid w:val="001C1689"/>
    <w:rsid w:val="001C2A8C"/>
    <w:rsid w:val="001C4A8F"/>
    <w:rsid w:val="001C5AB5"/>
    <w:rsid w:val="001C693D"/>
    <w:rsid w:val="001C69D5"/>
    <w:rsid w:val="001D191D"/>
    <w:rsid w:val="001D3559"/>
    <w:rsid w:val="001D6AB7"/>
    <w:rsid w:val="001D6E64"/>
    <w:rsid w:val="001E09C6"/>
    <w:rsid w:val="001E1830"/>
    <w:rsid w:val="001E1EA9"/>
    <w:rsid w:val="001E2A71"/>
    <w:rsid w:val="001E49D7"/>
    <w:rsid w:val="001E5070"/>
    <w:rsid w:val="001E58C7"/>
    <w:rsid w:val="001E68C2"/>
    <w:rsid w:val="001F02E0"/>
    <w:rsid w:val="001F0665"/>
    <w:rsid w:val="001F08EA"/>
    <w:rsid w:val="001F5068"/>
    <w:rsid w:val="001F553E"/>
    <w:rsid w:val="001F7EF9"/>
    <w:rsid w:val="00203EE6"/>
    <w:rsid w:val="00204228"/>
    <w:rsid w:val="00205E73"/>
    <w:rsid w:val="00207C60"/>
    <w:rsid w:val="00211F6D"/>
    <w:rsid w:val="00213BD1"/>
    <w:rsid w:val="00214815"/>
    <w:rsid w:val="0022009B"/>
    <w:rsid w:val="00221CB1"/>
    <w:rsid w:val="00222BE1"/>
    <w:rsid w:val="0022346B"/>
    <w:rsid w:val="0022409C"/>
    <w:rsid w:val="00225CF2"/>
    <w:rsid w:val="00226E1C"/>
    <w:rsid w:val="0022712C"/>
    <w:rsid w:val="00231725"/>
    <w:rsid w:val="002319EB"/>
    <w:rsid w:val="00232C2E"/>
    <w:rsid w:val="00234888"/>
    <w:rsid w:val="00234A39"/>
    <w:rsid w:val="002411DB"/>
    <w:rsid w:val="00241A06"/>
    <w:rsid w:val="002444EE"/>
    <w:rsid w:val="002472F4"/>
    <w:rsid w:val="00250D86"/>
    <w:rsid w:val="002513AD"/>
    <w:rsid w:val="0025144F"/>
    <w:rsid w:val="0025242A"/>
    <w:rsid w:val="00252F5D"/>
    <w:rsid w:val="002555C3"/>
    <w:rsid w:val="00257190"/>
    <w:rsid w:val="002620FF"/>
    <w:rsid w:val="0026290F"/>
    <w:rsid w:val="00264AAC"/>
    <w:rsid w:val="002651AF"/>
    <w:rsid w:val="00265812"/>
    <w:rsid w:val="00265CA0"/>
    <w:rsid w:val="002720C3"/>
    <w:rsid w:val="0027312B"/>
    <w:rsid w:val="002733D3"/>
    <w:rsid w:val="002744D0"/>
    <w:rsid w:val="00275A72"/>
    <w:rsid w:val="00275C56"/>
    <w:rsid w:val="00281725"/>
    <w:rsid w:val="00282C1B"/>
    <w:rsid w:val="00283940"/>
    <w:rsid w:val="002844AB"/>
    <w:rsid w:val="00285A57"/>
    <w:rsid w:val="002923E2"/>
    <w:rsid w:val="00292B4F"/>
    <w:rsid w:val="002A0127"/>
    <w:rsid w:val="002A39BE"/>
    <w:rsid w:val="002A42E4"/>
    <w:rsid w:val="002A55DF"/>
    <w:rsid w:val="002A55F9"/>
    <w:rsid w:val="002B0FE3"/>
    <w:rsid w:val="002B5287"/>
    <w:rsid w:val="002B5C06"/>
    <w:rsid w:val="002B60F2"/>
    <w:rsid w:val="002C13FF"/>
    <w:rsid w:val="002C4E82"/>
    <w:rsid w:val="002C5C89"/>
    <w:rsid w:val="002D067A"/>
    <w:rsid w:val="002D239F"/>
    <w:rsid w:val="002D289E"/>
    <w:rsid w:val="002D44BD"/>
    <w:rsid w:val="002D5060"/>
    <w:rsid w:val="002D5C2B"/>
    <w:rsid w:val="002E000A"/>
    <w:rsid w:val="002E2D8B"/>
    <w:rsid w:val="002E3D6A"/>
    <w:rsid w:val="002E497F"/>
    <w:rsid w:val="002E5F39"/>
    <w:rsid w:val="002E6172"/>
    <w:rsid w:val="002F073F"/>
    <w:rsid w:val="002F276B"/>
    <w:rsid w:val="002F47AB"/>
    <w:rsid w:val="002F6D12"/>
    <w:rsid w:val="00301AF1"/>
    <w:rsid w:val="00301D22"/>
    <w:rsid w:val="003022FE"/>
    <w:rsid w:val="003035F8"/>
    <w:rsid w:val="0030480C"/>
    <w:rsid w:val="003058B5"/>
    <w:rsid w:val="00307105"/>
    <w:rsid w:val="00307F28"/>
    <w:rsid w:val="00310338"/>
    <w:rsid w:val="00312E6F"/>
    <w:rsid w:val="003146F6"/>
    <w:rsid w:val="0031582F"/>
    <w:rsid w:val="00315C73"/>
    <w:rsid w:val="00317F3E"/>
    <w:rsid w:val="00321393"/>
    <w:rsid w:val="00325CEC"/>
    <w:rsid w:val="00325FAE"/>
    <w:rsid w:val="003264FD"/>
    <w:rsid w:val="00334D92"/>
    <w:rsid w:val="003354CB"/>
    <w:rsid w:val="003362F8"/>
    <w:rsid w:val="0033681B"/>
    <w:rsid w:val="00337F76"/>
    <w:rsid w:val="00340F1B"/>
    <w:rsid w:val="003455E1"/>
    <w:rsid w:val="0034669A"/>
    <w:rsid w:val="00347749"/>
    <w:rsid w:val="00356D1E"/>
    <w:rsid w:val="00371511"/>
    <w:rsid w:val="00373E44"/>
    <w:rsid w:val="003745B6"/>
    <w:rsid w:val="003752C6"/>
    <w:rsid w:val="00376ADD"/>
    <w:rsid w:val="00376CCA"/>
    <w:rsid w:val="00377790"/>
    <w:rsid w:val="00380974"/>
    <w:rsid w:val="00381EA4"/>
    <w:rsid w:val="00382834"/>
    <w:rsid w:val="00385066"/>
    <w:rsid w:val="003852E5"/>
    <w:rsid w:val="0038664E"/>
    <w:rsid w:val="003906EC"/>
    <w:rsid w:val="00390889"/>
    <w:rsid w:val="00390CC6"/>
    <w:rsid w:val="003911CA"/>
    <w:rsid w:val="003925CA"/>
    <w:rsid w:val="0039382D"/>
    <w:rsid w:val="00393C13"/>
    <w:rsid w:val="00394C9A"/>
    <w:rsid w:val="00396828"/>
    <w:rsid w:val="003977E3"/>
    <w:rsid w:val="003A0A65"/>
    <w:rsid w:val="003A1740"/>
    <w:rsid w:val="003A2727"/>
    <w:rsid w:val="003A5AE9"/>
    <w:rsid w:val="003B12AB"/>
    <w:rsid w:val="003B6E6D"/>
    <w:rsid w:val="003C3D04"/>
    <w:rsid w:val="003C414D"/>
    <w:rsid w:val="003C6C19"/>
    <w:rsid w:val="003D2578"/>
    <w:rsid w:val="003D2A10"/>
    <w:rsid w:val="003D592C"/>
    <w:rsid w:val="003D7C09"/>
    <w:rsid w:val="003E35B1"/>
    <w:rsid w:val="003E6495"/>
    <w:rsid w:val="003F05B7"/>
    <w:rsid w:val="003F0972"/>
    <w:rsid w:val="003F1065"/>
    <w:rsid w:val="003F187D"/>
    <w:rsid w:val="003F258D"/>
    <w:rsid w:val="004016D9"/>
    <w:rsid w:val="00403575"/>
    <w:rsid w:val="00403F07"/>
    <w:rsid w:val="00405B53"/>
    <w:rsid w:val="00407CB1"/>
    <w:rsid w:val="004136B4"/>
    <w:rsid w:val="00415AC5"/>
    <w:rsid w:val="00415CC4"/>
    <w:rsid w:val="00415EA4"/>
    <w:rsid w:val="00416B46"/>
    <w:rsid w:val="00417540"/>
    <w:rsid w:val="00420CA9"/>
    <w:rsid w:val="00422615"/>
    <w:rsid w:val="00423893"/>
    <w:rsid w:val="004263B0"/>
    <w:rsid w:val="004272E4"/>
    <w:rsid w:val="0043245D"/>
    <w:rsid w:val="004342B0"/>
    <w:rsid w:val="0044059B"/>
    <w:rsid w:val="004415A8"/>
    <w:rsid w:val="00441CCA"/>
    <w:rsid w:val="00443AFF"/>
    <w:rsid w:val="00445CC5"/>
    <w:rsid w:val="00445E05"/>
    <w:rsid w:val="00446090"/>
    <w:rsid w:val="00450397"/>
    <w:rsid w:val="00453A43"/>
    <w:rsid w:val="00456636"/>
    <w:rsid w:val="00460D57"/>
    <w:rsid w:val="004629ED"/>
    <w:rsid w:val="00464DFB"/>
    <w:rsid w:val="00470866"/>
    <w:rsid w:val="00470BA4"/>
    <w:rsid w:val="00470E43"/>
    <w:rsid w:val="00471CE2"/>
    <w:rsid w:val="0047333B"/>
    <w:rsid w:val="0047341D"/>
    <w:rsid w:val="00474ADB"/>
    <w:rsid w:val="00480C53"/>
    <w:rsid w:val="0048161F"/>
    <w:rsid w:val="0048333A"/>
    <w:rsid w:val="00484558"/>
    <w:rsid w:val="00484D88"/>
    <w:rsid w:val="004853C3"/>
    <w:rsid w:val="004855A6"/>
    <w:rsid w:val="00485996"/>
    <w:rsid w:val="00486959"/>
    <w:rsid w:val="00487D50"/>
    <w:rsid w:val="00487ED2"/>
    <w:rsid w:val="004925D4"/>
    <w:rsid w:val="004926CB"/>
    <w:rsid w:val="00493348"/>
    <w:rsid w:val="00494D36"/>
    <w:rsid w:val="00495E97"/>
    <w:rsid w:val="004A1D18"/>
    <w:rsid w:val="004A2F97"/>
    <w:rsid w:val="004A4BCB"/>
    <w:rsid w:val="004A7882"/>
    <w:rsid w:val="004B183A"/>
    <w:rsid w:val="004B29D0"/>
    <w:rsid w:val="004B3759"/>
    <w:rsid w:val="004B441D"/>
    <w:rsid w:val="004B5C16"/>
    <w:rsid w:val="004C002F"/>
    <w:rsid w:val="004C1E24"/>
    <w:rsid w:val="004C333F"/>
    <w:rsid w:val="004C5E66"/>
    <w:rsid w:val="004D0882"/>
    <w:rsid w:val="004D1EC5"/>
    <w:rsid w:val="004D27E1"/>
    <w:rsid w:val="004D2F01"/>
    <w:rsid w:val="004D394F"/>
    <w:rsid w:val="004D4816"/>
    <w:rsid w:val="004D50B2"/>
    <w:rsid w:val="004D5336"/>
    <w:rsid w:val="004D58B1"/>
    <w:rsid w:val="004D5DD5"/>
    <w:rsid w:val="004E068A"/>
    <w:rsid w:val="004E1326"/>
    <w:rsid w:val="004E48C3"/>
    <w:rsid w:val="004F0E8B"/>
    <w:rsid w:val="004F27D9"/>
    <w:rsid w:val="00500E5D"/>
    <w:rsid w:val="00504ACE"/>
    <w:rsid w:val="005063CB"/>
    <w:rsid w:val="005107BD"/>
    <w:rsid w:val="005124F7"/>
    <w:rsid w:val="0051278A"/>
    <w:rsid w:val="00513178"/>
    <w:rsid w:val="00513777"/>
    <w:rsid w:val="00514F7D"/>
    <w:rsid w:val="00515044"/>
    <w:rsid w:val="005173E9"/>
    <w:rsid w:val="00520A4A"/>
    <w:rsid w:val="00521610"/>
    <w:rsid w:val="00523D18"/>
    <w:rsid w:val="00524DC4"/>
    <w:rsid w:val="00524F4E"/>
    <w:rsid w:val="00525C9E"/>
    <w:rsid w:val="00532A83"/>
    <w:rsid w:val="00536194"/>
    <w:rsid w:val="005371E8"/>
    <w:rsid w:val="00541475"/>
    <w:rsid w:val="005431C4"/>
    <w:rsid w:val="005437D4"/>
    <w:rsid w:val="00545C5F"/>
    <w:rsid w:val="005462BE"/>
    <w:rsid w:val="00546D31"/>
    <w:rsid w:val="005501BF"/>
    <w:rsid w:val="00551225"/>
    <w:rsid w:val="005523C7"/>
    <w:rsid w:val="005527CD"/>
    <w:rsid w:val="005528F4"/>
    <w:rsid w:val="005544C6"/>
    <w:rsid w:val="00556240"/>
    <w:rsid w:val="00556701"/>
    <w:rsid w:val="0055761C"/>
    <w:rsid w:val="00562DDB"/>
    <w:rsid w:val="00563292"/>
    <w:rsid w:val="0056351C"/>
    <w:rsid w:val="005665CD"/>
    <w:rsid w:val="0057197F"/>
    <w:rsid w:val="00573D26"/>
    <w:rsid w:val="0057491C"/>
    <w:rsid w:val="005769FA"/>
    <w:rsid w:val="00580172"/>
    <w:rsid w:val="00585ACD"/>
    <w:rsid w:val="005874A0"/>
    <w:rsid w:val="0058781C"/>
    <w:rsid w:val="00587B38"/>
    <w:rsid w:val="005913D5"/>
    <w:rsid w:val="005915E6"/>
    <w:rsid w:val="00591DCD"/>
    <w:rsid w:val="00593D45"/>
    <w:rsid w:val="005947E8"/>
    <w:rsid w:val="005965B5"/>
    <w:rsid w:val="00597F07"/>
    <w:rsid w:val="005A0F7B"/>
    <w:rsid w:val="005A1D1B"/>
    <w:rsid w:val="005A527B"/>
    <w:rsid w:val="005A55D6"/>
    <w:rsid w:val="005A5D90"/>
    <w:rsid w:val="005A6459"/>
    <w:rsid w:val="005A66EF"/>
    <w:rsid w:val="005B0202"/>
    <w:rsid w:val="005B17F3"/>
    <w:rsid w:val="005B1F18"/>
    <w:rsid w:val="005B2E0A"/>
    <w:rsid w:val="005B2E0E"/>
    <w:rsid w:val="005B51B3"/>
    <w:rsid w:val="005C040A"/>
    <w:rsid w:val="005C07CD"/>
    <w:rsid w:val="005C2FE8"/>
    <w:rsid w:val="005C3224"/>
    <w:rsid w:val="005D070D"/>
    <w:rsid w:val="005D4932"/>
    <w:rsid w:val="005D7588"/>
    <w:rsid w:val="005E01C3"/>
    <w:rsid w:val="005E52AD"/>
    <w:rsid w:val="005F0D17"/>
    <w:rsid w:val="005F1110"/>
    <w:rsid w:val="005F4C24"/>
    <w:rsid w:val="005F68AD"/>
    <w:rsid w:val="005F6BAE"/>
    <w:rsid w:val="005F71F4"/>
    <w:rsid w:val="00600F70"/>
    <w:rsid w:val="00601AEE"/>
    <w:rsid w:val="006022C2"/>
    <w:rsid w:val="00605CEA"/>
    <w:rsid w:val="006069CB"/>
    <w:rsid w:val="0060743D"/>
    <w:rsid w:val="00607633"/>
    <w:rsid w:val="00613402"/>
    <w:rsid w:val="006145AA"/>
    <w:rsid w:val="00622526"/>
    <w:rsid w:val="00623190"/>
    <w:rsid w:val="006245A4"/>
    <w:rsid w:val="0062477E"/>
    <w:rsid w:val="00624E09"/>
    <w:rsid w:val="00626320"/>
    <w:rsid w:val="00627546"/>
    <w:rsid w:val="0062766E"/>
    <w:rsid w:val="00630C45"/>
    <w:rsid w:val="00630FEF"/>
    <w:rsid w:val="00632153"/>
    <w:rsid w:val="00632D15"/>
    <w:rsid w:val="00633450"/>
    <w:rsid w:val="00634DEE"/>
    <w:rsid w:val="00637E7B"/>
    <w:rsid w:val="00640153"/>
    <w:rsid w:val="0064191A"/>
    <w:rsid w:val="00643B80"/>
    <w:rsid w:val="006467E3"/>
    <w:rsid w:val="00646D3C"/>
    <w:rsid w:val="00651321"/>
    <w:rsid w:val="00651A5D"/>
    <w:rsid w:val="006523CF"/>
    <w:rsid w:val="0065390B"/>
    <w:rsid w:val="00655325"/>
    <w:rsid w:val="00655D67"/>
    <w:rsid w:val="00657336"/>
    <w:rsid w:val="00657A3A"/>
    <w:rsid w:val="006617DB"/>
    <w:rsid w:val="0066298E"/>
    <w:rsid w:val="00663C14"/>
    <w:rsid w:val="00666DC0"/>
    <w:rsid w:val="00667E99"/>
    <w:rsid w:val="00670E4B"/>
    <w:rsid w:val="006714DF"/>
    <w:rsid w:val="00673FB9"/>
    <w:rsid w:val="00677145"/>
    <w:rsid w:val="00682A90"/>
    <w:rsid w:val="00683776"/>
    <w:rsid w:val="006848B1"/>
    <w:rsid w:val="006848C6"/>
    <w:rsid w:val="00687360"/>
    <w:rsid w:val="0069164F"/>
    <w:rsid w:val="0069291E"/>
    <w:rsid w:val="00694908"/>
    <w:rsid w:val="00695F26"/>
    <w:rsid w:val="00696F36"/>
    <w:rsid w:val="00697E39"/>
    <w:rsid w:val="006A29AE"/>
    <w:rsid w:val="006A41FC"/>
    <w:rsid w:val="006A4780"/>
    <w:rsid w:val="006A542A"/>
    <w:rsid w:val="006A735B"/>
    <w:rsid w:val="006A743E"/>
    <w:rsid w:val="006B0054"/>
    <w:rsid w:val="006B07FE"/>
    <w:rsid w:val="006B143A"/>
    <w:rsid w:val="006B4041"/>
    <w:rsid w:val="006B42E5"/>
    <w:rsid w:val="006B46D7"/>
    <w:rsid w:val="006C094E"/>
    <w:rsid w:val="006C3A1E"/>
    <w:rsid w:val="006C5F2B"/>
    <w:rsid w:val="006D0917"/>
    <w:rsid w:val="006D48AF"/>
    <w:rsid w:val="006D4A3B"/>
    <w:rsid w:val="006D4CD3"/>
    <w:rsid w:val="006D6A1F"/>
    <w:rsid w:val="006D6DB0"/>
    <w:rsid w:val="006E05A4"/>
    <w:rsid w:val="006E3FD7"/>
    <w:rsid w:val="006E6692"/>
    <w:rsid w:val="006E6ABB"/>
    <w:rsid w:val="006E6BCA"/>
    <w:rsid w:val="006E6F09"/>
    <w:rsid w:val="006F0498"/>
    <w:rsid w:val="006F0628"/>
    <w:rsid w:val="006F1AC2"/>
    <w:rsid w:val="006F1FB9"/>
    <w:rsid w:val="006F3081"/>
    <w:rsid w:val="006F373A"/>
    <w:rsid w:val="006F4D9D"/>
    <w:rsid w:val="006F6E1B"/>
    <w:rsid w:val="007019FF"/>
    <w:rsid w:val="00702006"/>
    <w:rsid w:val="00702E89"/>
    <w:rsid w:val="00703272"/>
    <w:rsid w:val="00707C04"/>
    <w:rsid w:val="007109E5"/>
    <w:rsid w:val="00714CC6"/>
    <w:rsid w:val="00717FF1"/>
    <w:rsid w:val="00722653"/>
    <w:rsid w:val="00723BDD"/>
    <w:rsid w:val="007258A2"/>
    <w:rsid w:val="00727666"/>
    <w:rsid w:val="0073211D"/>
    <w:rsid w:val="00734737"/>
    <w:rsid w:val="00734A4E"/>
    <w:rsid w:val="00737208"/>
    <w:rsid w:val="00737627"/>
    <w:rsid w:val="00742C8B"/>
    <w:rsid w:val="007446FC"/>
    <w:rsid w:val="00745B28"/>
    <w:rsid w:val="00746D0B"/>
    <w:rsid w:val="00747C15"/>
    <w:rsid w:val="007515BE"/>
    <w:rsid w:val="007531EA"/>
    <w:rsid w:val="007541A9"/>
    <w:rsid w:val="00760EA2"/>
    <w:rsid w:val="0076163D"/>
    <w:rsid w:val="00762286"/>
    <w:rsid w:val="0076328C"/>
    <w:rsid w:val="00764F49"/>
    <w:rsid w:val="007660EF"/>
    <w:rsid w:val="0077342B"/>
    <w:rsid w:val="00775228"/>
    <w:rsid w:val="007763B2"/>
    <w:rsid w:val="00776E32"/>
    <w:rsid w:val="007856E1"/>
    <w:rsid w:val="00785D1B"/>
    <w:rsid w:val="00786194"/>
    <w:rsid w:val="00787A44"/>
    <w:rsid w:val="00790457"/>
    <w:rsid w:val="00791ACF"/>
    <w:rsid w:val="00793225"/>
    <w:rsid w:val="00795370"/>
    <w:rsid w:val="00796E23"/>
    <w:rsid w:val="007A022C"/>
    <w:rsid w:val="007A1895"/>
    <w:rsid w:val="007A48A0"/>
    <w:rsid w:val="007A7B5A"/>
    <w:rsid w:val="007B1B4D"/>
    <w:rsid w:val="007B26EA"/>
    <w:rsid w:val="007B4424"/>
    <w:rsid w:val="007B6568"/>
    <w:rsid w:val="007C41B9"/>
    <w:rsid w:val="007C7DA5"/>
    <w:rsid w:val="007D0477"/>
    <w:rsid w:val="007D32C1"/>
    <w:rsid w:val="007D6450"/>
    <w:rsid w:val="007D7B80"/>
    <w:rsid w:val="007E138A"/>
    <w:rsid w:val="007E15D6"/>
    <w:rsid w:val="007E2D70"/>
    <w:rsid w:val="007E2DE6"/>
    <w:rsid w:val="007E2E82"/>
    <w:rsid w:val="007F22BC"/>
    <w:rsid w:val="007F3057"/>
    <w:rsid w:val="007F63A6"/>
    <w:rsid w:val="007F7FAD"/>
    <w:rsid w:val="0080065E"/>
    <w:rsid w:val="0080247B"/>
    <w:rsid w:val="008026DC"/>
    <w:rsid w:val="00805E50"/>
    <w:rsid w:val="00806C0F"/>
    <w:rsid w:val="00810E82"/>
    <w:rsid w:val="008115E8"/>
    <w:rsid w:val="008117D1"/>
    <w:rsid w:val="008125D3"/>
    <w:rsid w:val="00812D54"/>
    <w:rsid w:val="008133A1"/>
    <w:rsid w:val="008138BE"/>
    <w:rsid w:val="00813B62"/>
    <w:rsid w:val="00814D07"/>
    <w:rsid w:val="00816DBA"/>
    <w:rsid w:val="0081774D"/>
    <w:rsid w:val="008219A5"/>
    <w:rsid w:val="008220F2"/>
    <w:rsid w:val="0082349E"/>
    <w:rsid w:val="00826474"/>
    <w:rsid w:val="00837A72"/>
    <w:rsid w:val="008412B5"/>
    <w:rsid w:val="00842DAA"/>
    <w:rsid w:val="008451CE"/>
    <w:rsid w:val="008463B3"/>
    <w:rsid w:val="00851045"/>
    <w:rsid w:val="008521C6"/>
    <w:rsid w:val="008532E6"/>
    <w:rsid w:val="00857F12"/>
    <w:rsid w:val="008638CE"/>
    <w:rsid w:val="00864E14"/>
    <w:rsid w:val="00865989"/>
    <w:rsid w:val="008660EB"/>
    <w:rsid w:val="00871CF5"/>
    <w:rsid w:val="00871EC4"/>
    <w:rsid w:val="008843DC"/>
    <w:rsid w:val="00887C9E"/>
    <w:rsid w:val="00890538"/>
    <w:rsid w:val="00891241"/>
    <w:rsid w:val="00892E13"/>
    <w:rsid w:val="00893B8C"/>
    <w:rsid w:val="00894998"/>
    <w:rsid w:val="00896F3B"/>
    <w:rsid w:val="008970E0"/>
    <w:rsid w:val="00897BF6"/>
    <w:rsid w:val="00897F30"/>
    <w:rsid w:val="008A16D5"/>
    <w:rsid w:val="008A1B4E"/>
    <w:rsid w:val="008A237C"/>
    <w:rsid w:val="008A6195"/>
    <w:rsid w:val="008A719C"/>
    <w:rsid w:val="008B10BF"/>
    <w:rsid w:val="008B141D"/>
    <w:rsid w:val="008B21C7"/>
    <w:rsid w:val="008C07FA"/>
    <w:rsid w:val="008C748B"/>
    <w:rsid w:val="008D00C2"/>
    <w:rsid w:val="008D1D5E"/>
    <w:rsid w:val="008D29E6"/>
    <w:rsid w:val="008D797C"/>
    <w:rsid w:val="008E1A7A"/>
    <w:rsid w:val="008E23E1"/>
    <w:rsid w:val="008E498F"/>
    <w:rsid w:val="008E6FE6"/>
    <w:rsid w:val="008E7042"/>
    <w:rsid w:val="008F0155"/>
    <w:rsid w:val="008F368A"/>
    <w:rsid w:val="008F39F8"/>
    <w:rsid w:val="008F3C26"/>
    <w:rsid w:val="008F4EAC"/>
    <w:rsid w:val="008F51DD"/>
    <w:rsid w:val="008F74F8"/>
    <w:rsid w:val="008F793D"/>
    <w:rsid w:val="00902D98"/>
    <w:rsid w:val="00903780"/>
    <w:rsid w:val="00904178"/>
    <w:rsid w:val="00904CCC"/>
    <w:rsid w:val="00904E74"/>
    <w:rsid w:val="009059AE"/>
    <w:rsid w:val="009076FD"/>
    <w:rsid w:val="009078B4"/>
    <w:rsid w:val="00907CDF"/>
    <w:rsid w:val="009127EB"/>
    <w:rsid w:val="00913EA1"/>
    <w:rsid w:val="00913F03"/>
    <w:rsid w:val="00914570"/>
    <w:rsid w:val="009170BC"/>
    <w:rsid w:val="009207E4"/>
    <w:rsid w:val="009208D9"/>
    <w:rsid w:val="009214A8"/>
    <w:rsid w:val="00921D40"/>
    <w:rsid w:val="00922AD9"/>
    <w:rsid w:val="00923DDF"/>
    <w:rsid w:val="00925869"/>
    <w:rsid w:val="009301E0"/>
    <w:rsid w:val="00931897"/>
    <w:rsid w:val="00932CB1"/>
    <w:rsid w:val="009333B7"/>
    <w:rsid w:val="00934628"/>
    <w:rsid w:val="00942C58"/>
    <w:rsid w:val="0095135B"/>
    <w:rsid w:val="00951B8A"/>
    <w:rsid w:val="00954477"/>
    <w:rsid w:val="00956A2B"/>
    <w:rsid w:val="009570E3"/>
    <w:rsid w:val="009626F9"/>
    <w:rsid w:val="00963392"/>
    <w:rsid w:val="00964561"/>
    <w:rsid w:val="0096540B"/>
    <w:rsid w:val="00966AFD"/>
    <w:rsid w:val="00970309"/>
    <w:rsid w:val="00970FF4"/>
    <w:rsid w:val="00971E11"/>
    <w:rsid w:val="009727A1"/>
    <w:rsid w:val="0097388D"/>
    <w:rsid w:val="00975380"/>
    <w:rsid w:val="009759F2"/>
    <w:rsid w:val="00980763"/>
    <w:rsid w:val="0098296E"/>
    <w:rsid w:val="0098495E"/>
    <w:rsid w:val="0099429C"/>
    <w:rsid w:val="009945C4"/>
    <w:rsid w:val="0099583F"/>
    <w:rsid w:val="009978EA"/>
    <w:rsid w:val="00997DE7"/>
    <w:rsid w:val="009A0702"/>
    <w:rsid w:val="009A37A2"/>
    <w:rsid w:val="009A3914"/>
    <w:rsid w:val="009A398A"/>
    <w:rsid w:val="009A6513"/>
    <w:rsid w:val="009A6B6A"/>
    <w:rsid w:val="009A7B34"/>
    <w:rsid w:val="009B1A18"/>
    <w:rsid w:val="009B2ADC"/>
    <w:rsid w:val="009B683C"/>
    <w:rsid w:val="009C2E97"/>
    <w:rsid w:val="009C3048"/>
    <w:rsid w:val="009C333D"/>
    <w:rsid w:val="009C3925"/>
    <w:rsid w:val="009C519E"/>
    <w:rsid w:val="009C78AF"/>
    <w:rsid w:val="009D3CAA"/>
    <w:rsid w:val="009D4D74"/>
    <w:rsid w:val="009D7CA4"/>
    <w:rsid w:val="009E1A77"/>
    <w:rsid w:val="009E36E3"/>
    <w:rsid w:val="009E4CEC"/>
    <w:rsid w:val="009F1A7C"/>
    <w:rsid w:val="009F2664"/>
    <w:rsid w:val="009F48A3"/>
    <w:rsid w:val="009F7D08"/>
    <w:rsid w:val="00A00810"/>
    <w:rsid w:val="00A02AED"/>
    <w:rsid w:val="00A02D23"/>
    <w:rsid w:val="00A037A0"/>
    <w:rsid w:val="00A063FB"/>
    <w:rsid w:val="00A07A76"/>
    <w:rsid w:val="00A104FA"/>
    <w:rsid w:val="00A122BA"/>
    <w:rsid w:val="00A135AE"/>
    <w:rsid w:val="00A14F6A"/>
    <w:rsid w:val="00A15404"/>
    <w:rsid w:val="00A172F2"/>
    <w:rsid w:val="00A202A9"/>
    <w:rsid w:val="00A22290"/>
    <w:rsid w:val="00A22A44"/>
    <w:rsid w:val="00A242D7"/>
    <w:rsid w:val="00A25909"/>
    <w:rsid w:val="00A26013"/>
    <w:rsid w:val="00A2738B"/>
    <w:rsid w:val="00A27FB4"/>
    <w:rsid w:val="00A3076C"/>
    <w:rsid w:val="00A32E39"/>
    <w:rsid w:val="00A34748"/>
    <w:rsid w:val="00A37387"/>
    <w:rsid w:val="00A42454"/>
    <w:rsid w:val="00A44275"/>
    <w:rsid w:val="00A470EA"/>
    <w:rsid w:val="00A510B9"/>
    <w:rsid w:val="00A56099"/>
    <w:rsid w:val="00A57935"/>
    <w:rsid w:val="00A57DCA"/>
    <w:rsid w:val="00A6045F"/>
    <w:rsid w:val="00A61F67"/>
    <w:rsid w:val="00A639A4"/>
    <w:rsid w:val="00A6480F"/>
    <w:rsid w:val="00A67EAB"/>
    <w:rsid w:val="00A72BB2"/>
    <w:rsid w:val="00A81498"/>
    <w:rsid w:val="00A83D00"/>
    <w:rsid w:val="00A84762"/>
    <w:rsid w:val="00A849CA"/>
    <w:rsid w:val="00A92A30"/>
    <w:rsid w:val="00A93C64"/>
    <w:rsid w:val="00AA119B"/>
    <w:rsid w:val="00AA1F36"/>
    <w:rsid w:val="00AA2639"/>
    <w:rsid w:val="00AA2B55"/>
    <w:rsid w:val="00AA2C1A"/>
    <w:rsid w:val="00AA62E9"/>
    <w:rsid w:val="00AA75C3"/>
    <w:rsid w:val="00AB0D4B"/>
    <w:rsid w:val="00AB3918"/>
    <w:rsid w:val="00AB5039"/>
    <w:rsid w:val="00AB5AA5"/>
    <w:rsid w:val="00AB5DF7"/>
    <w:rsid w:val="00AB5F21"/>
    <w:rsid w:val="00AB7532"/>
    <w:rsid w:val="00AC1028"/>
    <w:rsid w:val="00AC2A20"/>
    <w:rsid w:val="00AC4205"/>
    <w:rsid w:val="00AC6014"/>
    <w:rsid w:val="00AD1516"/>
    <w:rsid w:val="00AD1763"/>
    <w:rsid w:val="00AD1BF2"/>
    <w:rsid w:val="00AD375B"/>
    <w:rsid w:val="00AD5C93"/>
    <w:rsid w:val="00AD6B4D"/>
    <w:rsid w:val="00AD6DDE"/>
    <w:rsid w:val="00AD7BA8"/>
    <w:rsid w:val="00AE1CDA"/>
    <w:rsid w:val="00AE3C0A"/>
    <w:rsid w:val="00AE5085"/>
    <w:rsid w:val="00AE6353"/>
    <w:rsid w:val="00AF03A2"/>
    <w:rsid w:val="00AF0492"/>
    <w:rsid w:val="00AF0D1A"/>
    <w:rsid w:val="00AF0F33"/>
    <w:rsid w:val="00AF22E9"/>
    <w:rsid w:val="00AF30F3"/>
    <w:rsid w:val="00AF361A"/>
    <w:rsid w:val="00B010C3"/>
    <w:rsid w:val="00B02596"/>
    <w:rsid w:val="00B03084"/>
    <w:rsid w:val="00B05599"/>
    <w:rsid w:val="00B10A06"/>
    <w:rsid w:val="00B135C9"/>
    <w:rsid w:val="00B1363F"/>
    <w:rsid w:val="00B15302"/>
    <w:rsid w:val="00B16BB8"/>
    <w:rsid w:val="00B16F73"/>
    <w:rsid w:val="00B17CE1"/>
    <w:rsid w:val="00B23750"/>
    <w:rsid w:val="00B237AC"/>
    <w:rsid w:val="00B24535"/>
    <w:rsid w:val="00B26CB8"/>
    <w:rsid w:val="00B303AF"/>
    <w:rsid w:val="00B32FE7"/>
    <w:rsid w:val="00B3313F"/>
    <w:rsid w:val="00B348E8"/>
    <w:rsid w:val="00B363E2"/>
    <w:rsid w:val="00B379C2"/>
    <w:rsid w:val="00B4161D"/>
    <w:rsid w:val="00B43773"/>
    <w:rsid w:val="00B45A2A"/>
    <w:rsid w:val="00B45CB6"/>
    <w:rsid w:val="00B46894"/>
    <w:rsid w:val="00B515A3"/>
    <w:rsid w:val="00B52F2A"/>
    <w:rsid w:val="00B53163"/>
    <w:rsid w:val="00B53EE2"/>
    <w:rsid w:val="00B55A18"/>
    <w:rsid w:val="00B579D0"/>
    <w:rsid w:val="00B60452"/>
    <w:rsid w:val="00B60F28"/>
    <w:rsid w:val="00B6111F"/>
    <w:rsid w:val="00B62903"/>
    <w:rsid w:val="00B63601"/>
    <w:rsid w:val="00B63E6D"/>
    <w:rsid w:val="00B65426"/>
    <w:rsid w:val="00B6641D"/>
    <w:rsid w:val="00B70375"/>
    <w:rsid w:val="00B71B32"/>
    <w:rsid w:val="00B72D97"/>
    <w:rsid w:val="00B7390D"/>
    <w:rsid w:val="00B742C0"/>
    <w:rsid w:val="00B82B9E"/>
    <w:rsid w:val="00B83F63"/>
    <w:rsid w:val="00B8633B"/>
    <w:rsid w:val="00B94624"/>
    <w:rsid w:val="00B966B3"/>
    <w:rsid w:val="00BA05ED"/>
    <w:rsid w:val="00BA1673"/>
    <w:rsid w:val="00BA19AC"/>
    <w:rsid w:val="00BA3279"/>
    <w:rsid w:val="00BA43F4"/>
    <w:rsid w:val="00BA4D4F"/>
    <w:rsid w:val="00BA4FA2"/>
    <w:rsid w:val="00BA677C"/>
    <w:rsid w:val="00BA69E2"/>
    <w:rsid w:val="00BA7826"/>
    <w:rsid w:val="00BB07D9"/>
    <w:rsid w:val="00BB08EE"/>
    <w:rsid w:val="00BB5210"/>
    <w:rsid w:val="00BB54BF"/>
    <w:rsid w:val="00BB6187"/>
    <w:rsid w:val="00BB6277"/>
    <w:rsid w:val="00BB6290"/>
    <w:rsid w:val="00BC0199"/>
    <w:rsid w:val="00BC2003"/>
    <w:rsid w:val="00BC222B"/>
    <w:rsid w:val="00BC2FF4"/>
    <w:rsid w:val="00BC55F8"/>
    <w:rsid w:val="00BC5CCB"/>
    <w:rsid w:val="00BD23D5"/>
    <w:rsid w:val="00BD59EA"/>
    <w:rsid w:val="00BD7159"/>
    <w:rsid w:val="00BE0EC3"/>
    <w:rsid w:val="00BE1ED9"/>
    <w:rsid w:val="00BE2D0F"/>
    <w:rsid w:val="00BE3567"/>
    <w:rsid w:val="00BE3764"/>
    <w:rsid w:val="00BE5B23"/>
    <w:rsid w:val="00BE7C7C"/>
    <w:rsid w:val="00BF0691"/>
    <w:rsid w:val="00BF4CCB"/>
    <w:rsid w:val="00BF571A"/>
    <w:rsid w:val="00BF6AD2"/>
    <w:rsid w:val="00BF7039"/>
    <w:rsid w:val="00BF7AF9"/>
    <w:rsid w:val="00C00AAB"/>
    <w:rsid w:val="00C01A44"/>
    <w:rsid w:val="00C01E81"/>
    <w:rsid w:val="00C03AE5"/>
    <w:rsid w:val="00C03E84"/>
    <w:rsid w:val="00C108B9"/>
    <w:rsid w:val="00C14489"/>
    <w:rsid w:val="00C158C7"/>
    <w:rsid w:val="00C16576"/>
    <w:rsid w:val="00C20C4D"/>
    <w:rsid w:val="00C22633"/>
    <w:rsid w:val="00C22B35"/>
    <w:rsid w:val="00C24182"/>
    <w:rsid w:val="00C241C5"/>
    <w:rsid w:val="00C247D9"/>
    <w:rsid w:val="00C25F28"/>
    <w:rsid w:val="00C272E7"/>
    <w:rsid w:val="00C31F1B"/>
    <w:rsid w:val="00C34B33"/>
    <w:rsid w:val="00C36BE1"/>
    <w:rsid w:val="00C3737D"/>
    <w:rsid w:val="00C376A6"/>
    <w:rsid w:val="00C41925"/>
    <w:rsid w:val="00C428BD"/>
    <w:rsid w:val="00C431AB"/>
    <w:rsid w:val="00C434E5"/>
    <w:rsid w:val="00C45129"/>
    <w:rsid w:val="00C46E07"/>
    <w:rsid w:val="00C51B0C"/>
    <w:rsid w:val="00C52DC7"/>
    <w:rsid w:val="00C53040"/>
    <w:rsid w:val="00C53FE1"/>
    <w:rsid w:val="00C553EE"/>
    <w:rsid w:val="00C57976"/>
    <w:rsid w:val="00C64A4C"/>
    <w:rsid w:val="00C64BE8"/>
    <w:rsid w:val="00C67852"/>
    <w:rsid w:val="00C67E9E"/>
    <w:rsid w:val="00C7004E"/>
    <w:rsid w:val="00C762B1"/>
    <w:rsid w:val="00C77D45"/>
    <w:rsid w:val="00C77DBC"/>
    <w:rsid w:val="00C803D0"/>
    <w:rsid w:val="00C80A03"/>
    <w:rsid w:val="00C80B4D"/>
    <w:rsid w:val="00C80B8E"/>
    <w:rsid w:val="00C82A8F"/>
    <w:rsid w:val="00C83AB4"/>
    <w:rsid w:val="00C86727"/>
    <w:rsid w:val="00C8795A"/>
    <w:rsid w:val="00C939F4"/>
    <w:rsid w:val="00C93DC4"/>
    <w:rsid w:val="00C957A4"/>
    <w:rsid w:val="00C963E6"/>
    <w:rsid w:val="00C9769C"/>
    <w:rsid w:val="00CA2028"/>
    <w:rsid w:val="00CA4FED"/>
    <w:rsid w:val="00CA713B"/>
    <w:rsid w:val="00CA716C"/>
    <w:rsid w:val="00CB28F8"/>
    <w:rsid w:val="00CB77E2"/>
    <w:rsid w:val="00CB7BA5"/>
    <w:rsid w:val="00CC2280"/>
    <w:rsid w:val="00CC4B94"/>
    <w:rsid w:val="00CD632F"/>
    <w:rsid w:val="00CD7839"/>
    <w:rsid w:val="00CE626B"/>
    <w:rsid w:val="00CE63B7"/>
    <w:rsid w:val="00CE779F"/>
    <w:rsid w:val="00CE7F58"/>
    <w:rsid w:val="00CF3B21"/>
    <w:rsid w:val="00CF4C98"/>
    <w:rsid w:val="00CF6E76"/>
    <w:rsid w:val="00D00237"/>
    <w:rsid w:val="00D0162C"/>
    <w:rsid w:val="00D03B71"/>
    <w:rsid w:val="00D04242"/>
    <w:rsid w:val="00D044E9"/>
    <w:rsid w:val="00D04AA7"/>
    <w:rsid w:val="00D11991"/>
    <w:rsid w:val="00D16A6F"/>
    <w:rsid w:val="00D16BFD"/>
    <w:rsid w:val="00D2177A"/>
    <w:rsid w:val="00D21DDA"/>
    <w:rsid w:val="00D24FAE"/>
    <w:rsid w:val="00D25978"/>
    <w:rsid w:val="00D25D70"/>
    <w:rsid w:val="00D26CF4"/>
    <w:rsid w:val="00D271C1"/>
    <w:rsid w:val="00D274F0"/>
    <w:rsid w:val="00D30946"/>
    <w:rsid w:val="00D338FC"/>
    <w:rsid w:val="00D33A3A"/>
    <w:rsid w:val="00D362B9"/>
    <w:rsid w:val="00D403D6"/>
    <w:rsid w:val="00D4250C"/>
    <w:rsid w:val="00D43AC0"/>
    <w:rsid w:val="00D47FB5"/>
    <w:rsid w:val="00D503D9"/>
    <w:rsid w:val="00D5097A"/>
    <w:rsid w:val="00D55FA0"/>
    <w:rsid w:val="00D635BB"/>
    <w:rsid w:val="00D63692"/>
    <w:rsid w:val="00D63CD2"/>
    <w:rsid w:val="00D7234E"/>
    <w:rsid w:val="00D76E15"/>
    <w:rsid w:val="00D7774D"/>
    <w:rsid w:val="00D80424"/>
    <w:rsid w:val="00D80E32"/>
    <w:rsid w:val="00D81956"/>
    <w:rsid w:val="00D8431B"/>
    <w:rsid w:val="00D85E5D"/>
    <w:rsid w:val="00D86B77"/>
    <w:rsid w:val="00D8714A"/>
    <w:rsid w:val="00D9017D"/>
    <w:rsid w:val="00D902DE"/>
    <w:rsid w:val="00D903D8"/>
    <w:rsid w:val="00D91694"/>
    <w:rsid w:val="00D94025"/>
    <w:rsid w:val="00D94485"/>
    <w:rsid w:val="00D947FD"/>
    <w:rsid w:val="00D94D69"/>
    <w:rsid w:val="00D962D6"/>
    <w:rsid w:val="00D97AD7"/>
    <w:rsid w:val="00DA0F30"/>
    <w:rsid w:val="00DA401D"/>
    <w:rsid w:val="00DA412F"/>
    <w:rsid w:val="00DA66BA"/>
    <w:rsid w:val="00DA7416"/>
    <w:rsid w:val="00DB3952"/>
    <w:rsid w:val="00DB4DF3"/>
    <w:rsid w:val="00DB6EE1"/>
    <w:rsid w:val="00DB77EA"/>
    <w:rsid w:val="00DC1D95"/>
    <w:rsid w:val="00DC3230"/>
    <w:rsid w:val="00DC3618"/>
    <w:rsid w:val="00DC4732"/>
    <w:rsid w:val="00DC5467"/>
    <w:rsid w:val="00DC7A41"/>
    <w:rsid w:val="00DD4CAA"/>
    <w:rsid w:val="00DD7536"/>
    <w:rsid w:val="00DE0559"/>
    <w:rsid w:val="00DE5943"/>
    <w:rsid w:val="00DE5EE1"/>
    <w:rsid w:val="00DE6AC7"/>
    <w:rsid w:val="00DF0AD5"/>
    <w:rsid w:val="00DF7DB8"/>
    <w:rsid w:val="00E029E0"/>
    <w:rsid w:val="00E057D2"/>
    <w:rsid w:val="00E06562"/>
    <w:rsid w:val="00E07E65"/>
    <w:rsid w:val="00E10225"/>
    <w:rsid w:val="00E10AB0"/>
    <w:rsid w:val="00E10EEE"/>
    <w:rsid w:val="00E11C21"/>
    <w:rsid w:val="00E144B4"/>
    <w:rsid w:val="00E169AC"/>
    <w:rsid w:val="00E21176"/>
    <w:rsid w:val="00E214DD"/>
    <w:rsid w:val="00E23416"/>
    <w:rsid w:val="00E25E6F"/>
    <w:rsid w:val="00E347D3"/>
    <w:rsid w:val="00E40083"/>
    <w:rsid w:val="00E466CA"/>
    <w:rsid w:val="00E5030C"/>
    <w:rsid w:val="00E56409"/>
    <w:rsid w:val="00E567F5"/>
    <w:rsid w:val="00E57C62"/>
    <w:rsid w:val="00E6249D"/>
    <w:rsid w:val="00E62FF4"/>
    <w:rsid w:val="00E645F1"/>
    <w:rsid w:val="00E67E62"/>
    <w:rsid w:val="00E71EAE"/>
    <w:rsid w:val="00E72268"/>
    <w:rsid w:val="00E7457A"/>
    <w:rsid w:val="00E800DC"/>
    <w:rsid w:val="00E80340"/>
    <w:rsid w:val="00E83519"/>
    <w:rsid w:val="00E91D80"/>
    <w:rsid w:val="00E94BB9"/>
    <w:rsid w:val="00E96579"/>
    <w:rsid w:val="00EA4338"/>
    <w:rsid w:val="00EA666F"/>
    <w:rsid w:val="00EA6CBD"/>
    <w:rsid w:val="00EB263C"/>
    <w:rsid w:val="00EB477F"/>
    <w:rsid w:val="00EB638D"/>
    <w:rsid w:val="00EC06CF"/>
    <w:rsid w:val="00EC743D"/>
    <w:rsid w:val="00ED3334"/>
    <w:rsid w:val="00ED510B"/>
    <w:rsid w:val="00ED7FDD"/>
    <w:rsid w:val="00EE16A9"/>
    <w:rsid w:val="00EE18F0"/>
    <w:rsid w:val="00EE3C46"/>
    <w:rsid w:val="00EE4080"/>
    <w:rsid w:val="00EF0BCE"/>
    <w:rsid w:val="00EF0E44"/>
    <w:rsid w:val="00EF38FA"/>
    <w:rsid w:val="00EF47F1"/>
    <w:rsid w:val="00EF6436"/>
    <w:rsid w:val="00EF6FEF"/>
    <w:rsid w:val="00F013F7"/>
    <w:rsid w:val="00F01561"/>
    <w:rsid w:val="00F015E8"/>
    <w:rsid w:val="00F01C22"/>
    <w:rsid w:val="00F02F22"/>
    <w:rsid w:val="00F03A7A"/>
    <w:rsid w:val="00F06A74"/>
    <w:rsid w:val="00F06FA3"/>
    <w:rsid w:val="00F10170"/>
    <w:rsid w:val="00F12341"/>
    <w:rsid w:val="00F12C20"/>
    <w:rsid w:val="00F16011"/>
    <w:rsid w:val="00F17A79"/>
    <w:rsid w:val="00F21E2B"/>
    <w:rsid w:val="00F22497"/>
    <w:rsid w:val="00F23F40"/>
    <w:rsid w:val="00F24370"/>
    <w:rsid w:val="00F246A3"/>
    <w:rsid w:val="00F255D7"/>
    <w:rsid w:val="00F255D8"/>
    <w:rsid w:val="00F3199C"/>
    <w:rsid w:val="00F33CB6"/>
    <w:rsid w:val="00F33DD5"/>
    <w:rsid w:val="00F343CB"/>
    <w:rsid w:val="00F34CE8"/>
    <w:rsid w:val="00F34FCD"/>
    <w:rsid w:val="00F361B2"/>
    <w:rsid w:val="00F46A85"/>
    <w:rsid w:val="00F46F3E"/>
    <w:rsid w:val="00F5055B"/>
    <w:rsid w:val="00F51886"/>
    <w:rsid w:val="00F52F74"/>
    <w:rsid w:val="00F60484"/>
    <w:rsid w:val="00F614B2"/>
    <w:rsid w:val="00F6179A"/>
    <w:rsid w:val="00F6182A"/>
    <w:rsid w:val="00F61A26"/>
    <w:rsid w:val="00F6600D"/>
    <w:rsid w:val="00F66164"/>
    <w:rsid w:val="00F6773E"/>
    <w:rsid w:val="00F70F42"/>
    <w:rsid w:val="00F73BE4"/>
    <w:rsid w:val="00F75566"/>
    <w:rsid w:val="00F75A7E"/>
    <w:rsid w:val="00F76905"/>
    <w:rsid w:val="00F770F2"/>
    <w:rsid w:val="00F77A7E"/>
    <w:rsid w:val="00F77B32"/>
    <w:rsid w:val="00F809C4"/>
    <w:rsid w:val="00F812CE"/>
    <w:rsid w:val="00F8265E"/>
    <w:rsid w:val="00F82C43"/>
    <w:rsid w:val="00F82E0A"/>
    <w:rsid w:val="00F83744"/>
    <w:rsid w:val="00F83816"/>
    <w:rsid w:val="00F8542C"/>
    <w:rsid w:val="00F90F80"/>
    <w:rsid w:val="00F9151E"/>
    <w:rsid w:val="00F92A43"/>
    <w:rsid w:val="00F93094"/>
    <w:rsid w:val="00F94D96"/>
    <w:rsid w:val="00F96744"/>
    <w:rsid w:val="00F96FE3"/>
    <w:rsid w:val="00FA3807"/>
    <w:rsid w:val="00FA7776"/>
    <w:rsid w:val="00FB26CB"/>
    <w:rsid w:val="00FB3701"/>
    <w:rsid w:val="00FB3AFF"/>
    <w:rsid w:val="00FB4BF8"/>
    <w:rsid w:val="00FB7F17"/>
    <w:rsid w:val="00FC0896"/>
    <w:rsid w:val="00FC0E7D"/>
    <w:rsid w:val="00FC0E91"/>
    <w:rsid w:val="00FC0FC4"/>
    <w:rsid w:val="00FC491E"/>
    <w:rsid w:val="00FC650F"/>
    <w:rsid w:val="00FC6E02"/>
    <w:rsid w:val="00FC756F"/>
    <w:rsid w:val="00FC7B2F"/>
    <w:rsid w:val="00FC7D28"/>
    <w:rsid w:val="00FD1837"/>
    <w:rsid w:val="00FD2A21"/>
    <w:rsid w:val="00FD3806"/>
    <w:rsid w:val="00FD3F03"/>
    <w:rsid w:val="00FD5143"/>
    <w:rsid w:val="00FD5530"/>
    <w:rsid w:val="00FE660F"/>
    <w:rsid w:val="00FF0987"/>
    <w:rsid w:val="00FF0D20"/>
    <w:rsid w:val="00FF10FA"/>
    <w:rsid w:val="00FF1439"/>
    <w:rsid w:val="00FF42FC"/>
    <w:rsid w:val="00FF5A70"/>
    <w:rsid w:val="00FF602F"/>
    <w:rsid w:val="00FF6E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265C5"/>
  <w15:docId w15:val="{6AD9DBE4-2840-AA43-B7BD-3956B568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368A"/>
    <w:pPr>
      <w:spacing w:line="360" w:lineRule="auto"/>
    </w:pPr>
    <w:rPr>
      <w:sz w:val="24"/>
      <w:szCs w:val="28"/>
    </w:rPr>
  </w:style>
  <w:style w:type="paragraph" w:styleId="Heading1">
    <w:name w:val="heading 1"/>
    <w:basedOn w:val="Normal"/>
    <w:next w:val="TXTParagraph"/>
    <w:qFormat/>
    <w:rsid w:val="00747C15"/>
    <w:pPr>
      <w:keepNext/>
      <w:numPr>
        <w:numId w:val="21"/>
      </w:numPr>
      <w:spacing w:after="600"/>
      <w:jc w:val="center"/>
      <w:outlineLvl w:val="0"/>
    </w:pPr>
    <w:rPr>
      <w:b/>
      <w:bCs/>
      <w:caps/>
      <w:kern w:val="32"/>
      <w:sz w:val="28"/>
      <w:szCs w:val="32"/>
    </w:rPr>
  </w:style>
  <w:style w:type="paragraph" w:styleId="Heading2">
    <w:name w:val="heading 2"/>
    <w:basedOn w:val="Normal"/>
    <w:next w:val="Normal"/>
    <w:qFormat/>
    <w:rsid w:val="00651321"/>
    <w:pPr>
      <w:keepNext/>
      <w:numPr>
        <w:ilvl w:val="1"/>
        <w:numId w:val="21"/>
      </w:numPr>
      <w:spacing w:before="240" w:after="120"/>
      <w:outlineLvl w:val="1"/>
    </w:pPr>
    <w:rPr>
      <w:b/>
      <w:bCs/>
      <w:szCs w:val="32"/>
    </w:rPr>
  </w:style>
  <w:style w:type="paragraph" w:styleId="Heading3">
    <w:name w:val="heading 3"/>
    <w:basedOn w:val="Normal"/>
    <w:next w:val="Normal"/>
    <w:qFormat/>
    <w:rsid w:val="00651321"/>
    <w:pPr>
      <w:keepNext/>
      <w:numPr>
        <w:ilvl w:val="2"/>
        <w:numId w:val="21"/>
      </w:numPr>
      <w:spacing w:before="240" w:after="120"/>
      <w:outlineLvl w:val="2"/>
    </w:pPr>
    <w:rPr>
      <w:b/>
      <w:bCs/>
      <w:szCs w:val="32"/>
    </w:rPr>
  </w:style>
  <w:style w:type="paragraph" w:styleId="Heading4">
    <w:name w:val="heading 4"/>
    <w:basedOn w:val="Normal"/>
    <w:next w:val="Normal"/>
    <w:qFormat/>
    <w:rsid w:val="00651321"/>
    <w:pPr>
      <w:keepNext/>
      <w:numPr>
        <w:ilvl w:val="3"/>
        <w:numId w:val="21"/>
      </w:numPr>
      <w:spacing w:before="240" w:after="120"/>
      <w:outlineLvl w:val="3"/>
    </w:pPr>
    <w:rPr>
      <w:b/>
      <w:bCs/>
      <w:szCs w:val="32"/>
    </w:rPr>
  </w:style>
  <w:style w:type="paragraph" w:styleId="Heading5">
    <w:name w:val="heading 5"/>
    <w:basedOn w:val="Normal"/>
    <w:next w:val="Normal"/>
    <w:qFormat/>
    <w:rsid w:val="00651321"/>
    <w:pPr>
      <w:numPr>
        <w:ilvl w:val="4"/>
        <w:numId w:val="21"/>
      </w:numPr>
      <w:spacing w:before="240" w:after="60"/>
      <w:outlineLvl w:val="4"/>
    </w:pPr>
    <w:rPr>
      <w:b/>
      <w:bCs/>
      <w:i/>
      <w:iCs/>
      <w:sz w:val="26"/>
      <w:szCs w:val="30"/>
    </w:rPr>
  </w:style>
  <w:style w:type="paragraph" w:styleId="Heading6">
    <w:name w:val="heading 6"/>
    <w:basedOn w:val="Normal"/>
    <w:next w:val="Normal"/>
    <w:qFormat/>
    <w:rsid w:val="00651321"/>
    <w:pPr>
      <w:numPr>
        <w:ilvl w:val="5"/>
        <w:numId w:val="21"/>
      </w:numPr>
      <w:spacing w:before="240" w:after="60"/>
      <w:outlineLvl w:val="5"/>
    </w:pPr>
    <w:rPr>
      <w:b/>
      <w:bCs/>
      <w:sz w:val="22"/>
      <w:szCs w:val="25"/>
    </w:rPr>
  </w:style>
  <w:style w:type="paragraph" w:styleId="Heading7">
    <w:name w:val="heading 7"/>
    <w:basedOn w:val="Normal"/>
    <w:next w:val="Normal"/>
    <w:qFormat/>
    <w:rsid w:val="00651321"/>
    <w:pPr>
      <w:numPr>
        <w:ilvl w:val="6"/>
        <w:numId w:val="21"/>
      </w:numPr>
      <w:spacing w:before="240" w:after="60"/>
      <w:outlineLvl w:val="6"/>
    </w:pPr>
  </w:style>
  <w:style w:type="paragraph" w:styleId="Heading8">
    <w:name w:val="heading 8"/>
    <w:basedOn w:val="Normal"/>
    <w:next w:val="Normal"/>
    <w:qFormat/>
    <w:rsid w:val="00651321"/>
    <w:pPr>
      <w:numPr>
        <w:ilvl w:val="7"/>
        <w:numId w:val="21"/>
      </w:numPr>
      <w:spacing w:before="240" w:after="60"/>
      <w:outlineLvl w:val="7"/>
    </w:pPr>
    <w:rPr>
      <w:i/>
      <w:iCs/>
    </w:rPr>
  </w:style>
  <w:style w:type="paragraph" w:styleId="Heading9">
    <w:name w:val="heading 9"/>
    <w:basedOn w:val="Normal"/>
    <w:next w:val="Normal"/>
    <w:qFormat/>
    <w:rsid w:val="00651321"/>
    <w:pPr>
      <w:numPr>
        <w:ilvl w:val="8"/>
        <w:numId w:val="21"/>
      </w:num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532A83"/>
    <w:pPr>
      <w:spacing w:line="240" w:lineRule="auto"/>
      <w:jc w:val="center"/>
    </w:pPr>
    <w:rPr>
      <w:b/>
      <w:bCs/>
      <w:caps/>
      <w:sz w:val="32"/>
      <w:szCs w:val="48"/>
    </w:rPr>
  </w:style>
  <w:style w:type="paragraph" w:customStyle="1" w:styleId="ABSParagraph15lines">
    <w:name w:val="ABS : Paragraph 1.5 lines"/>
    <w:basedOn w:val="ABSParagraph"/>
    <w:rsid w:val="009C3048"/>
    <w:pPr>
      <w:spacing w:line="360" w:lineRule="auto"/>
    </w:pPr>
  </w:style>
  <w:style w:type="paragraph" w:customStyle="1" w:styleId="FPNameList">
    <w:name w:val="FP : Name List"/>
    <w:basedOn w:val="Normal"/>
    <w:link w:val="FPNameListCharChar"/>
    <w:rsid w:val="00BC5CCB"/>
    <w:pPr>
      <w:spacing w:line="240" w:lineRule="auto"/>
      <w:jc w:val="center"/>
    </w:pPr>
    <w:rPr>
      <w:b/>
      <w:caps/>
      <w:sz w:val="28"/>
    </w:rPr>
  </w:style>
  <w:style w:type="paragraph" w:customStyle="1" w:styleId="FPBottomDesc">
    <w:name w:val="FP : Bottom Desc"/>
    <w:basedOn w:val="Normal"/>
    <w:rsid w:val="00026E3D"/>
    <w:pPr>
      <w:spacing w:line="240" w:lineRule="auto"/>
      <w:jc w:val="center"/>
    </w:pPr>
    <w:rPr>
      <w:b/>
      <w:bCs/>
      <w:sz w:val="28"/>
    </w:rPr>
  </w:style>
  <w:style w:type="paragraph" w:customStyle="1" w:styleId="ACKTitle">
    <w:name w:val="ACK : Title"/>
    <w:basedOn w:val="Normal"/>
    <w:rsid w:val="009A6B6A"/>
    <w:pPr>
      <w:spacing w:after="240"/>
      <w:jc w:val="center"/>
    </w:pPr>
    <w:rPr>
      <w:b/>
      <w:bCs/>
      <w:sz w:val="28"/>
    </w:rPr>
  </w:style>
  <w:style w:type="paragraph" w:customStyle="1" w:styleId="TXTParagraph">
    <w:name w:val="TXT : Paragraph"/>
    <w:basedOn w:val="Normal"/>
    <w:link w:val="TXTParagraphChar"/>
    <w:rsid w:val="007B26EA"/>
    <w:pPr>
      <w:ind w:firstLine="720"/>
      <w:jc w:val="both"/>
    </w:pPr>
    <w:rPr>
      <w:rFonts w:eastAsia="Angsana New"/>
    </w:rPr>
  </w:style>
  <w:style w:type="paragraph" w:customStyle="1" w:styleId="ACKNameList">
    <w:name w:val="ACK : Name List"/>
    <w:basedOn w:val="Normal"/>
    <w:rsid w:val="009214A8"/>
    <w:pPr>
      <w:jc w:val="right"/>
    </w:pPr>
    <w:rPr>
      <w:rFonts w:eastAsia="Angsana New"/>
    </w:rPr>
  </w:style>
  <w:style w:type="paragraph" w:styleId="Header">
    <w:name w:val="header"/>
    <w:basedOn w:val="Normal"/>
    <w:link w:val="HeaderChar"/>
    <w:rsid w:val="00D63CD2"/>
    <w:pPr>
      <w:tabs>
        <w:tab w:val="center" w:pos="4153"/>
        <w:tab w:val="right" w:pos="8306"/>
      </w:tabs>
      <w:spacing w:line="240" w:lineRule="auto"/>
    </w:pPr>
  </w:style>
  <w:style w:type="paragraph" w:styleId="Footer">
    <w:name w:val="footer"/>
    <w:basedOn w:val="Normal"/>
    <w:rsid w:val="006069CB"/>
    <w:pPr>
      <w:tabs>
        <w:tab w:val="center" w:pos="4153"/>
        <w:tab w:val="right" w:pos="8306"/>
      </w:tabs>
    </w:pPr>
  </w:style>
  <w:style w:type="character" w:styleId="PageNumber">
    <w:name w:val="page number"/>
    <w:basedOn w:val="DefaultParagraphFont"/>
    <w:rsid w:val="006069CB"/>
  </w:style>
  <w:style w:type="paragraph" w:customStyle="1" w:styleId="ABSDescText">
    <w:name w:val="ABS : Desc Text"/>
    <w:basedOn w:val="Normal"/>
    <w:rsid w:val="00562DDB"/>
    <w:pPr>
      <w:pBdr>
        <w:top w:val="single" w:sz="4" w:space="1" w:color="auto"/>
        <w:left w:val="single" w:sz="4" w:space="4" w:color="auto"/>
        <w:bottom w:val="single" w:sz="4" w:space="1" w:color="auto"/>
        <w:right w:val="single" w:sz="4" w:space="4" w:color="auto"/>
      </w:pBdr>
      <w:spacing w:line="240" w:lineRule="auto"/>
    </w:pPr>
    <w:rPr>
      <w:rFonts w:eastAsia="Angsana New"/>
      <w:caps/>
      <w:szCs w:val="32"/>
    </w:rPr>
  </w:style>
  <w:style w:type="paragraph" w:customStyle="1" w:styleId="ABSTitle">
    <w:name w:val="ABS : Title"/>
    <w:basedOn w:val="ABSDescText"/>
    <w:rsid w:val="009076FD"/>
    <w:pPr>
      <w:jc w:val="center"/>
    </w:pPr>
  </w:style>
  <w:style w:type="paragraph" w:customStyle="1" w:styleId="ABSParagraph">
    <w:name w:val="ABS : Paragraph"/>
    <w:basedOn w:val="ABSDescText"/>
    <w:rsid w:val="009C3048"/>
    <w:pPr>
      <w:ind w:firstLine="720"/>
      <w:jc w:val="both"/>
    </w:pPr>
  </w:style>
  <w:style w:type="paragraph" w:customStyle="1" w:styleId="ABSKeyWord">
    <w:name w:val="ABS :Key Word"/>
    <w:basedOn w:val="ABSDescText"/>
    <w:rsid w:val="00562DDB"/>
    <w:pPr>
      <w:ind w:left="1588" w:hanging="1588"/>
    </w:pPr>
  </w:style>
  <w:style w:type="paragraph" w:customStyle="1" w:styleId="TOCTitle">
    <w:name w:val="TOC : Title"/>
    <w:basedOn w:val="Normal"/>
    <w:rsid w:val="001A090F"/>
    <w:pPr>
      <w:spacing w:after="480"/>
      <w:jc w:val="center"/>
    </w:pPr>
    <w:rPr>
      <w:b/>
      <w:bCs/>
      <w:sz w:val="28"/>
    </w:rPr>
  </w:style>
  <w:style w:type="paragraph" w:customStyle="1" w:styleId="TOCPageText">
    <w:name w:val="TOC : Page Text"/>
    <w:basedOn w:val="Normal"/>
    <w:rsid w:val="001A090F"/>
    <w:pPr>
      <w:spacing w:after="360"/>
      <w:jc w:val="right"/>
    </w:pPr>
    <w:rPr>
      <w:rFonts w:eastAsia="Angsana New"/>
    </w:rPr>
  </w:style>
  <w:style w:type="character" w:styleId="Hyperlink">
    <w:name w:val="Hyperlink"/>
    <w:uiPriority w:val="99"/>
    <w:rsid w:val="001A090F"/>
    <w:rPr>
      <w:color w:val="0000FF"/>
      <w:u w:val="single"/>
    </w:rPr>
  </w:style>
  <w:style w:type="paragraph" w:styleId="TOC1">
    <w:name w:val="toc 1"/>
    <w:basedOn w:val="Normal"/>
    <w:next w:val="Normal"/>
    <w:autoRedefine/>
    <w:uiPriority w:val="39"/>
    <w:rsid w:val="00264AAC"/>
    <w:pPr>
      <w:tabs>
        <w:tab w:val="right" w:pos="8352"/>
      </w:tabs>
      <w:ind w:left="284" w:hanging="284"/>
    </w:pPr>
  </w:style>
  <w:style w:type="paragraph" w:styleId="TOC2">
    <w:name w:val="toc 2"/>
    <w:basedOn w:val="Normal"/>
    <w:next w:val="Normal"/>
    <w:autoRedefine/>
    <w:uiPriority w:val="39"/>
    <w:rsid w:val="003D592C"/>
    <w:pPr>
      <w:numPr>
        <w:numId w:val="20"/>
      </w:numPr>
      <w:tabs>
        <w:tab w:val="left" w:pos="142"/>
        <w:tab w:val="left" w:pos="851"/>
        <w:tab w:val="right" w:leader="dot" w:pos="8352"/>
      </w:tabs>
    </w:pPr>
    <w:rPr>
      <w:b/>
      <w:caps/>
    </w:rPr>
  </w:style>
  <w:style w:type="paragraph" w:styleId="TOC3">
    <w:name w:val="toc 3"/>
    <w:basedOn w:val="Normal"/>
    <w:next w:val="Normal"/>
    <w:autoRedefine/>
    <w:uiPriority w:val="39"/>
    <w:rsid w:val="0076328C"/>
    <w:pPr>
      <w:tabs>
        <w:tab w:val="left" w:pos="1680"/>
        <w:tab w:val="left" w:pos="1985"/>
        <w:tab w:val="right" w:leader="dot" w:pos="8352"/>
      </w:tabs>
      <w:ind w:left="1287" w:hanging="567"/>
    </w:pPr>
    <w:rPr>
      <w:caps/>
    </w:rPr>
  </w:style>
  <w:style w:type="character" w:customStyle="1" w:styleId="TXTParagraphChar">
    <w:name w:val="TXT : Paragraph Char"/>
    <w:link w:val="TXTParagraph"/>
    <w:rsid w:val="007B26EA"/>
    <w:rPr>
      <w:rFonts w:eastAsia="Angsana New"/>
      <w:sz w:val="24"/>
      <w:szCs w:val="28"/>
    </w:rPr>
  </w:style>
  <w:style w:type="paragraph" w:customStyle="1" w:styleId="IMGCentered">
    <w:name w:val="IMG : Centered"/>
    <w:basedOn w:val="Normal"/>
    <w:rsid w:val="001B17B3"/>
    <w:pPr>
      <w:jc w:val="center"/>
    </w:pPr>
    <w:rPr>
      <w:rFonts w:eastAsia="Angsana New"/>
    </w:rPr>
  </w:style>
  <w:style w:type="numbering" w:customStyle="1" w:styleId="LISTOutlineNum">
    <w:name w:val="LIST : Outline Num"/>
    <w:basedOn w:val="NoList"/>
    <w:rsid w:val="00B45A2A"/>
    <w:pPr>
      <w:numPr>
        <w:numId w:val="3"/>
      </w:numPr>
    </w:pPr>
  </w:style>
  <w:style w:type="paragraph" w:styleId="Caption">
    <w:name w:val="caption"/>
    <w:basedOn w:val="Normal"/>
    <w:next w:val="Normal"/>
    <w:link w:val="CaptionChar"/>
    <w:qFormat/>
    <w:rsid w:val="00265812"/>
    <w:rPr>
      <w:b/>
      <w:bCs/>
      <w:sz w:val="20"/>
      <w:szCs w:val="23"/>
    </w:rPr>
  </w:style>
  <w:style w:type="paragraph" w:customStyle="1" w:styleId="IMGCaption">
    <w:name w:val="IMG : Caption"/>
    <w:basedOn w:val="Caption"/>
    <w:rsid w:val="00887C9E"/>
    <w:pPr>
      <w:spacing w:after="240" w:line="240" w:lineRule="auto"/>
      <w:jc w:val="center"/>
    </w:pPr>
    <w:rPr>
      <w:rFonts w:eastAsia="Angsana New"/>
      <w:b w:val="0"/>
      <w:sz w:val="24"/>
    </w:rPr>
  </w:style>
  <w:style w:type="paragraph" w:customStyle="1" w:styleId="REFTitle">
    <w:name w:val="REF : Title"/>
    <w:basedOn w:val="Normal"/>
    <w:next w:val="Normal"/>
    <w:rsid w:val="003362F8"/>
    <w:pPr>
      <w:spacing w:before="480" w:after="600"/>
      <w:jc w:val="center"/>
    </w:pPr>
    <w:rPr>
      <w:b/>
      <w:sz w:val="28"/>
    </w:rPr>
  </w:style>
  <w:style w:type="paragraph" w:styleId="HTMLPreformatted">
    <w:name w:val="HTML Preformatted"/>
    <w:basedOn w:val="Normal"/>
    <w:rsid w:val="002E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hAnsi="Tahoma" w:cs="Tahoma"/>
      <w:sz w:val="20"/>
      <w:szCs w:val="20"/>
    </w:rPr>
  </w:style>
  <w:style w:type="table" w:styleId="TableGrid">
    <w:name w:val="Table Grid"/>
    <w:basedOn w:val="TableNormal"/>
    <w:rsid w:val="00C31F1B"/>
    <w:pPr>
      <w:spacing w:after="12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GCenteredFrame">
    <w:name w:val="IMG : Centered Frame"/>
    <w:basedOn w:val="IMGCentered"/>
    <w:rsid w:val="00C53FE1"/>
    <w:pPr>
      <w:spacing w:before="120"/>
    </w:pPr>
  </w:style>
  <w:style w:type="numbering" w:customStyle="1" w:styleId="LISTBullet">
    <w:name w:val="LIST : Bullet"/>
    <w:basedOn w:val="NoList"/>
    <w:rsid w:val="0062477E"/>
    <w:pPr>
      <w:numPr>
        <w:numId w:val="4"/>
      </w:numPr>
    </w:pPr>
  </w:style>
  <w:style w:type="paragraph" w:customStyle="1" w:styleId="DBPK-RelationalSchema">
    <w:name w:val="DB : PK - Relational Schema"/>
    <w:basedOn w:val="Normal"/>
    <w:rsid w:val="003A0A65"/>
    <w:pPr>
      <w:spacing w:after="120"/>
      <w:jc w:val="center"/>
    </w:pPr>
    <w:rPr>
      <w:rFonts w:eastAsia="Angsana New"/>
      <w:b/>
      <w:bCs/>
      <w:szCs w:val="24"/>
      <w:u w:val="single"/>
    </w:rPr>
  </w:style>
  <w:style w:type="paragraph" w:customStyle="1" w:styleId="DBAtt-RelationalSchema">
    <w:name w:val="DB : Att - Relational Schema"/>
    <w:basedOn w:val="Normal"/>
    <w:rsid w:val="003A0A65"/>
    <w:pPr>
      <w:spacing w:after="120"/>
      <w:jc w:val="center"/>
    </w:pPr>
    <w:rPr>
      <w:rFonts w:eastAsia="Angsana New"/>
      <w:szCs w:val="24"/>
    </w:rPr>
  </w:style>
  <w:style w:type="paragraph" w:customStyle="1" w:styleId="DBFK-RelationalSchema">
    <w:name w:val="DB : FK - Relational Schema"/>
    <w:basedOn w:val="Normal"/>
    <w:rsid w:val="003A0A65"/>
    <w:pPr>
      <w:spacing w:after="120"/>
      <w:jc w:val="center"/>
    </w:pPr>
    <w:rPr>
      <w:rFonts w:eastAsia="Angsana New"/>
      <w:i/>
      <w:iCs/>
      <w:szCs w:val="24"/>
    </w:rPr>
  </w:style>
  <w:style w:type="paragraph" w:customStyle="1" w:styleId="TBLCaption">
    <w:name w:val="TBL : Caption"/>
    <w:basedOn w:val="Caption"/>
    <w:link w:val="TBLCaptionChar"/>
    <w:rsid w:val="008F368A"/>
    <w:pPr>
      <w:ind w:left="1247" w:hanging="1247"/>
    </w:pPr>
    <w:rPr>
      <w:b w:val="0"/>
      <w:bCs w:val="0"/>
      <w:sz w:val="24"/>
      <w:szCs w:val="24"/>
    </w:rPr>
  </w:style>
  <w:style w:type="character" w:customStyle="1" w:styleId="CaptionChar">
    <w:name w:val="Caption Char"/>
    <w:link w:val="Caption"/>
    <w:rsid w:val="009570E3"/>
    <w:rPr>
      <w:rFonts w:cs="Angsana New"/>
      <w:b/>
      <w:bCs/>
      <w:szCs w:val="23"/>
      <w:lang w:val="en-US" w:eastAsia="en-US" w:bidi="th-TH"/>
    </w:rPr>
  </w:style>
  <w:style w:type="character" w:customStyle="1" w:styleId="TBLCaptionChar">
    <w:name w:val="TBL : Caption Char"/>
    <w:link w:val="TBLCaption"/>
    <w:rsid w:val="008F368A"/>
    <w:rPr>
      <w:rFonts w:cs="Angsana New"/>
      <w:b/>
      <w:bCs/>
      <w:sz w:val="24"/>
      <w:szCs w:val="24"/>
      <w:lang w:val="en-US" w:eastAsia="en-US" w:bidi="th-TH"/>
    </w:rPr>
  </w:style>
  <w:style w:type="paragraph" w:styleId="TOC4">
    <w:name w:val="toc 4"/>
    <w:basedOn w:val="Normal"/>
    <w:next w:val="Normal"/>
    <w:autoRedefine/>
    <w:uiPriority w:val="39"/>
    <w:rsid w:val="00702006"/>
    <w:pPr>
      <w:tabs>
        <w:tab w:val="left" w:pos="2034"/>
        <w:tab w:val="left" w:pos="2892"/>
        <w:tab w:val="right" w:leader="dot" w:pos="8352"/>
      </w:tabs>
      <w:ind w:left="2024" w:hanging="737"/>
    </w:pPr>
    <w:rPr>
      <w:caps/>
    </w:rPr>
  </w:style>
  <w:style w:type="paragraph" w:styleId="TableofFigures">
    <w:name w:val="table of figures"/>
    <w:basedOn w:val="Normal"/>
    <w:next w:val="Normal"/>
    <w:autoRedefine/>
    <w:uiPriority w:val="99"/>
    <w:rsid w:val="000A114C"/>
    <w:pPr>
      <w:tabs>
        <w:tab w:val="right" w:leader="dot" w:pos="8352"/>
      </w:tabs>
      <w:ind w:left="1247" w:hanging="1247"/>
    </w:pPr>
    <w:rPr>
      <w:noProof/>
    </w:rPr>
  </w:style>
  <w:style w:type="paragraph" w:customStyle="1" w:styleId="CellHeading">
    <w:name w:val="Cell Heading"/>
    <w:basedOn w:val="Normal"/>
    <w:next w:val="Normal"/>
    <w:rsid w:val="0044059B"/>
    <w:pPr>
      <w:spacing w:before="60" w:after="60"/>
    </w:pPr>
    <w:rPr>
      <w:b/>
      <w:bCs/>
      <w:sz w:val="20"/>
      <w:szCs w:val="20"/>
      <w:lang w:val="en-AU"/>
    </w:rPr>
  </w:style>
  <w:style w:type="paragraph" w:customStyle="1" w:styleId="TXTInBoxDef">
    <w:name w:val="TXT : In Box Def"/>
    <w:basedOn w:val="TXTParagraph"/>
    <w:rsid w:val="000F240F"/>
    <w:pPr>
      <w:pBdr>
        <w:top w:val="single" w:sz="4" w:space="1" w:color="auto"/>
        <w:left w:val="single" w:sz="4" w:space="4" w:color="auto"/>
        <w:bottom w:val="single" w:sz="4" w:space="1" w:color="auto"/>
        <w:right w:val="single" w:sz="4" w:space="4" w:color="auto"/>
      </w:pBdr>
      <w:ind w:firstLine="0"/>
    </w:pPr>
  </w:style>
  <w:style w:type="paragraph" w:customStyle="1" w:styleId="CODETXT">
    <w:name w:val="CODE : TXT"/>
    <w:basedOn w:val="Normal"/>
    <w:rsid w:val="006B07FE"/>
    <w:pPr>
      <w:pBdr>
        <w:top w:val="dotted" w:sz="4" w:space="1" w:color="auto"/>
        <w:left w:val="dotted" w:sz="4" w:space="4" w:color="auto"/>
        <w:bottom w:val="dotted" w:sz="4" w:space="1" w:color="auto"/>
        <w:right w:val="dotted" w:sz="4" w:space="4" w:color="auto"/>
      </w:pBdr>
      <w:spacing w:line="240" w:lineRule="auto"/>
    </w:pPr>
    <w:rPr>
      <w:rFonts w:ascii="Courier New" w:eastAsia="Angsana New" w:hAnsi="Courier New"/>
      <w:sz w:val="20"/>
      <w:szCs w:val="20"/>
    </w:rPr>
  </w:style>
  <w:style w:type="paragraph" w:customStyle="1" w:styleId="BIOTitle">
    <w:name w:val="BIO : Title"/>
    <w:basedOn w:val="Normal"/>
    <w:next w:val="Normal"/>
    <w:rsid w:val="001D191D"/>
    <w:pPr>
      <w:spacing w:before="480" w:after="600"/>
      <w:jc w:val="center"/>
    </w:pPr>
    <w:rPr>
      <w:b/>
      <w:sz w:val="28"/>
    </w:rPr>
  </w:style>
  <w:style w:type="paragraph" w:styleId="TOC5">
    <w:name w:val="toc 5"/>
    <w:basedOn w:val="Normal"/>
    <w:next w:val="Normal"/>
    <w:autoRedefine/>
    <w:semiHidden/>
    <w:rsid w:val="00536194"/>
    <w:pPr>
      <w:spacing w:line="240" w:lineRule="auto"/>
      <w:ind w:left="960"/>
    </w:pPr>
  </w:style>
  <w:style w:type="paragraph" w:styleId="TOC6">
    <w:name w:val="toc 6"/>
    <w:basedOn w:val="Normal"/>
    <w:next w:val="Normal"/>
    <w:autoRedefine/>
    <w:semiHidden/>
    <w:rsid w:val="00536194"/>
    <w:pPr>
      <w:spacing w:line="240" w:lineRule="auto"/>
      <w:ind w:left="1200"/>
    </w:pPr>
  </w:style>
  <w:style w:type="paragraph" w:styleId="TOC7">
    <w:name w:val="toc 7"/>
    <w:basedOn w:val="Normal"/>
    <w:next w:val="Normal"/>
    <w:autoRedefine/>
    <w:semiHidden/>
    <w:rsid w:val="00536194"/>
    <w:pPr>
      <w:spacing w:line="240" w:lineRule="auto"/>
      <w:ind w:left="1440"/>
    </w:pPr>
  </w:style>
  <w:style w:type="paragraph" w:styleId="TOC8">
    <w:name w:val="toc 8"/>
    <w:basedOn w:val="Normal"/>
    <w:next w:val="Normal"/>
    <w:autoRedefine/>
    <w:semiHidden/>
    <w:rsid w:val="00536194"/>
    <w:pPr>
      <w:spacing w:line="240" w:lineRule="auto"/>
      <w:ind w:left="1680"/>
    </w:pPr>
  </w:style>
  <w:style w:type="paragraph" w:styleId="TOC9">
    <w:name w:val="toc 9"/>
    <w:basedOn w:val="Normal"/>
    <w:next w:val="Normal"/>
    <w:autoRedefine/>
    <w:semiHidden/>
    <w:rsid w:val="00536194"/>
    <w:pPr>
      <w:spacing w:line="240" w:lineRule="auto"/>
      <w:ind w:left="1920"/>
    </w:pPr>
  </w:style>
  <w:style w:type="paragraph" w:customStyle="1" w:styleId="TOCChapterName">
    <w:name w:val="TOC : Chapter Name"/>
    <w:basedOn w:val="Normal"/>
    <w:rsid w:val="00DA412F"/>
    <w:pPr>
      <w:numPr>
        <w:numId w:val="8"/>
      </w:numPr>
      <w:outlineLvl w:val="0"/>
    </w:pPr>
    <w:rPr>
      <w:caps/>
    </w:rPr>
  </w:style>
  <w:style w:type="paragraph" w:customStyle="1" w:styleId="12">
    <w:name w:val="ปกติ + (ไทยและอื่นๆ) 12 พ."/>
    <w:basedOn w:val="Normal"/>
    <w:rsid w:val="00632D15"/>
    <w:pPr>
      <w:spacing w:after="120"/>
    </w:pPr>
    <w:rPr>
      <w:rFonts w:eastAsia="SimSun"/>
      <w:szCs w:val="24"/>
    </w:rPr>
  </w:style>
  <w:style w:type="paragraph" w:styleId="BalloonText">
    <w:name w:val="Balloon Text"/>
    <w:basedOn w:val="Normal"/>
    <w:semiHidden/>
    <w:rsid w:val="00A14F6A"/>
    <w:rPr>
      <w:rFonts w:ascii="Tahoma" w:hAnsi="Tahoma"/>
      <w:sz w:val="16"/>
      <w:szCs w:val="18"/>
    </w:rPr>
  </w:style>
  <w:style w:type="paragraph" w:customStyle="1" w:styleId="REFReferenceNum">
    <w:name w:val="REF : Reference Num"/>
    <w:basedOn w:val="TXTParagraph"/>
    <w:link w:val="REFReferenceNumChar"/>
    <w:rsid w:val="00D94D69"/>
    <w:rPr>
      <w:vertAlign w:val="superscript"/>
    </w:rPr>
  </w:style>
  <w:style w:type="character" w:customStyle="1" w:styleId="REFReferenceNumChar">
    <w:name w:val="REF : Reference Num Char"/>
    <w:link w:val="REFReferenceNum"/>
    <w:rsid w:val="00D94D69"/>
    <w:rPr>
      <w:rFonts w:eastAsia="Angsana New" w:cs="Angsana New"/>
      <w:sz w:val="24"/>
      <w:szCs w:val="28"/>
      <w:vertAlign w:val="superscript"/>
      <w:lang w:val="en-US" w:eastAsia="en-US" w:bidi="th-TH"/>
    </w:rPr>
  </w:style>
  <w:style w:type="character" w:styleId="FollowedHyperlink">
    <w:name w:val="FollowedHyperlink"/>
    <w:rsid w:val="00B303AF"/>
    <w:rPr>
      <w:color w:val="800080"/>
      <w:u w:val="single"/>
    </w:rPr>
  </w:style>
  <w:style w:type="character" w:customStyle="1" w:styleId="DECWhiteBold">
    <w:name w:val="DEC : White+Bold"/>
    <w:rsid w:val="003146F6"/>
    <w:rPr>
      <w:rFonts w:eastAsia="SimSun"/>
      <w:b/>
      <w:bCs/>
      <w:color w:val="FFFFFF"/>
      <w:szCs w:val="24"/>
    </w:rPr>
  </w:style>
  <w:style w:type="character" w:customStyle="1" w:styleId="DECWhite">
    <w:name w:val="DEC : White"/>
    <w:rsid w:val="003146F6"/>
    <w:rPr>
      <w:rFonts w:eastAsia="SimSun"/>
      <w:color w:val="FFFFFF"/>
      <w:szCs w:val="24"/>
    </w:rPr>
  </w:style>
  <w:style w:type="character" w:customStyle="1" w:styleId="DECBold">
    <w:name w:val="DEC : Bold"/>
    <w:rsid w:val="003146F6"/>
    <w:rPr>
      <w:rFonts w:eastAsia="SimSun"/>
      <w:b/>
      <w:bCs/>
      <w:szCs w:val="24"/>
    </w:rPr>
  </w:style>
  <w:style w:type="paragraph" w:customStyle="1" w:styleId="DECCenter">
    <w:name w:val="DEC : Center"/>
    <w:basedOn w:val="Normal"/>
    <w:rsid w:val="003146F6"/>
    <w:pPr>
      <w:spacing w:after="120"/>
      <w:jc w:val="center"/>
    </w:pPr>
    <w:rPr>
      <w:rFonts w:eastAsia="SimSun"/>
      <w:szCs w:val="24"/>
    </w:rPr>
  </w:style>
  <w:style w:type="paragraph" w:customStyle="1" w:styleId="DECBoldCenter">
    <w:name w:val="DEC : Bold+Center"/>
    <w:basedOn w:val="Normal"/>
    <w:rsid w:val="003146F6"/>
    <w:pPr>
      <w:spacing w:after="120"/>
      <w:jc w:val="center"/>
    </w:pPr>
    <w:rPr>
      <w:rFonts w:eastAsia="SimSun"/>
      <w:b/>
      <w:bCs/>
      <w:szCs w:val="24"/>
    </w:rPr>
  </w:style>
  <w:style w:type="paragraph" w:customStyle="1" w:styleId="DECWhiteBoldCenter">
    <w:name w:val="DEC : White+Bold+Center"/>
    <w:basedOn w:val="Normal"/>
    <w:rsid w:val="00746D0B"/>
    <w:pPr>
      <w:spacing w:after="120"/>
      <w:jc w:val="center"/>
    </w:pPr>
    <w:rPr>
      <w:rFonts w:eastAsia="SimSun"/>
      <w:b/>
      <w:bCs/>
      <w:color w:val="FFFFFF"/>
    </w:rPr>
  </w:style>
  <w:style w:type="paragraph" w:customStyle="1" w:styleId="BIOLabel">
    <w:name w:val="BIO : Label"/>
    <w:basedOn w:val="Normal"/>
    <w:rsid w:val="001E1EA9"/>
    <w:pPr>
      <w:spacing w:after="120" w:line="240" w:lineRule="auto"/>
    </w:pPr>
    <w:rPr>
      <w:rFonts w:eastAsia="SimSun"/>
      <w:b/>
      <w:bCs/>
      <w:caps/>
    </w:rPr>
  </w:style>
  <w:style w:type="paragraph" w:customStyle="1" w:styleId="BIOTxt">
    <w:name w:val="BIO : Txt"/>
    <w:basedOn w:val="Normal"/>
    <w:rsid w:val="001E1EA9"/>
    <w:pPr>
      <w:spacing w:after="120" w:line="240" w:lineRule="auto"/>
    </w:pPr>
    <w:rPr>
      <w:rFonts w:eastAsia="SimSun"/>
    </w:rPr>
  </w:style>
  <w:style w:type="paragraph" w:customStyle="1" w:styleId="FPAdvisorName">
    <w:name w:val="FP : Advisor Name"/>
    <w:basedOn w:val="FPNameList"/>
    <w:link w:val="FPAdvisorNameChar"/>
    <w:rsid w:val="004A2F97"/>
    <w:rPr>
      <w:caps w:val="0"/>
    </w:rPr>
  </w:style>
  <w:style w:type="character" w:customStyle="1" w:styleId="FPNameListCharChar">
    <w:name w:val="FP : Name List Char Char"/>
    <w:link w:val="FPNameList"/>
    <w:rsid w:val="00BC5CCB"/>
    <w:rPr>
      <w:rFonts w:cs="Angsana New"/>
      <w:b/>
      <w:caps/>
      <w:sz w:val="28"/>
      <w:szCs w:val="28"/>
      <w:lang w:val="en-US" w:eastAsia="en-US" w:bidi="th-TH"/>
    </w:rPr>
  </w:style>
  <w:style w:type="character" w:customStyle="1" w:styleId="FPAdvisorNameChar">
    <w:name w:val="FP : Advisor Name Char"/>
    <w:link w:val="FPAdvisorName"/>
    <w:rsid w:val="004A2F97"/>
    <w:rPr>
      <w:rFonts w:cs="Angsana New"/>
      <w:b/>
      <w:caps/>
      <w:sz w:val="28"/>
      <w:szCs w:val="28"/>
      <w:lang w:val="en-US" w:eastAsia="en-US" w:bidi="th-TH"/>
    </w:rPr>
  </w:style>
  <w:style w:type="paragraph" w:customStyle="1" w:styleId="TOCTopic">
    <w:name w:val="TOCTopic"/>
    <w:basedOn w:val="TOC2"/>
    <w:qFormat/>
    <w:rsid w:val="00702006"/>
    <w:rPr>
      <w:noProof/>
    </w:rPr>
  </w:style>
  <w:style w:type="character" w:customStyle="1" w:styleId="HeaderChar">
    <w:name w:val="Header Char"/>
    <w:link w:val="Header"/>
    <w:rsid w:val="00D63CD2"/>
    <w:rPr>
      <w:sz w:val="24"/>
      <w:szCs w:val="28"/>
    </w:rPr>
  </w:style>
  <w:style w:type="paragraph" w:customStyle="1" w:styleId="CHAPNumber">
    <w:name w:val="CHAP : Number"/>
    <w:basedOn w:val="TXTParagraph"/>
    <w:rsid w:val="009333B7"/>
    <w:pPr>
      <w:spacing w:before="480"/>
      <w:ind w:left="284" w:firstLine="0"/>
      <w:jc w:val="center"/>
    </w:pPr>
    <w:rPr>
      <w:b/>
      <w:bCs/>
      <w:sz w:val="28"/>
    </w:rPr>
  </w:style>
  <w:style w:type="paragraph" w:customStyle="1" w:styleId="StyleABSParagraph15linesFirstline15cm">
    <w:name w:val="Style ABS : Paragraph 1.5 lines + First line:  1.5 cm"/>
    <w:basedOn w:val="ABSParagraph15lines"/>
    <w:rsid w:val="007B26EA"/>
    <w:rPr>
      <w:rFonts w:eastAsia="Times New Roman"/>
    </w:rPr>
  </w:style>
  <w:style w:type="paragraph" w:customStyle="1" w:styleId="StyleABSParagraphFirstline15cm">
    <w:name w:val="Style ABS : Paragraph + First line:  1.5 cm"/>
    <w:basedOn w:val="ABSParagraph"/>
    <w:rsid w:val="007B26EA"/>
    <w:rPr>
      <w:rFonts w:eastAsia="Times New Roman"/>
    </w:rPr>
  </w:style>
  <w:style w:type="paragraph" w:styleId="ListParagraph">
    <w:name w:val="List Paragraph"/>
    <w:basedOn w:val="Normal"/>
    <w:uiPriority w:val="34"/>
    <w:qFormat/>
    <w:rsid w:val="0025242A"/>
    <w:pPr>
      <w:ind w:left="720"/>
      <w:contextualSpacing/>
    </w:pPr>
  </w:style>
  <w:style w:type="paragraph" w:styleId="NormalWeb">
    <w:name w:val="Normal (Web)"/>
    <w:basedOn w:val="Normal"/>
    <w:uiPriority w:val="99"/>
    <w:unhideWhenUsed/>
    <w:rsid w:val="0025242A"/>
    <w:pPr>
      <w:spacing w:before="100" w:beforeAutospacing="1" w:after="100" w:afterAutospacing="1" w:line="240" w:lineRule="auto"/>
    </w:pPr>
    <w:rPr>
      <w:rFonts w:cs="Times New Roman"/>
      <w:szCs w:val="24"/>
      <w:lang w:val="en-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89102">
      <w:bodyDiv w:val="1"/>
      <w:marLeft w:val="468"/>
      <w:marRight w:val="561"/>
      <w:marTop w:val="468"/>
      <w:marBottom w:val="468"/>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0.xml"/><Relationship Id="rId21" Type="http://schemas.openxmlformats.org/officeDocument/2006/relationships/footer" Target="footer8.xml"/><Relationship Id="rId34" Type="http://schemas.openxmlformats.org/officeDocument/2006/relationships/footer" Target="footer11.xml"/><Relationship Id="rId42" Type="http://schemas.openxmlformats.org/officeDocument/2006/relationships/header" Target="header23.xml"/><Relationship Id="rId47" Type="http://schemas.openxmlformats.org/officeDocument/2006/relationships/header" Target="header26.xml"/><Relationship Id="rId50" Type="http://schemas.openxmlformats.org/officeDocument/2006/relationships/header" Target="header27.xml"/><Relationship Id="rId55"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header" Target="header30.xml"/><Relationship Id="rId58" Type="http://schemas.openxmlformats.org/officeDocument/2006/relationships/header" Target="header35.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eader" Target="header13.xml"/><Relationship Id="rId35" Type="http://schemas.openxmlformats.org/officeDocument/2006/relationships/footer" Target="footer12.xml"/><Relationship Id="rId43" Type="http://schemas.openxmlformats.org/officeDocument/2006/relationships/header" Target="header24.xml"/><Relationship Id="rId48" Type="http://schemas.openxmlformats.org/officeDocument/2006/relationships/footer" Target="footer15.xml"/><Relationship Id="rId56" Type="http://schemas.openxmlformats.org/officeDocument/2006/relationships/header" Target="header33.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header" Target="header25.xml"/><Relationship Id="rId59" Type="http://schemas.openxmlformats.org/officeDocument/2006/relationships/header" Target="header36.xml"/><Relationship Id="rId20" Type="http://schemas.openxmlformats.org/officeDocument/2006/relationships/footer" Target="footer7.xml"/><Relationship Id="rId41" Type="http://schemas.openxmlformats.org/officeDocument/2006/relationships/header" Target="header22.xml"/><Relationship Id="rId54"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header" Target="header17.xml"/><Relationship Id="rId49" Type="http://schemas.openxmlformats.org/officeDocument/2006/relationships/footer" Target="footer16.xml"/><Relationship Id="rId57" Type="http://schemas.openxmlformats.org/officeDocument/2006/relationships/header" Target="header34.xml"/><Relationship Id="rId10" Type="http://schemas.openxmlformats.org/officeDocument/2006/relationships/footer" Target="footer1.xml"/><Relationship Id="rId31" Type="http://schemas.openxmlformats.org/officeDocument/2006/relationships/header" Target="header14.xml"/><Relationship Id="rId44" Type="http://schemas.openxmlformats.org/officeDocument/2006/relationships/footer" Target="footer13.xml"/><Relationship Id="rId52" Type="http://schemas.openxmlformats.org/officeDocument/2006/relationships/header" Target="header29.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unny/Documents/GitHub/SeniorProject/ICT_SP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5A084-EFF6-4E32-B028-42599F186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ICT_SPDocumentTemplate.dotx</Template>
  <TotalTime>77</TotalTime>
  <Pages>44</Pages>
  <Words>8047</Words>
  <Characters>45870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ENGLISH TITLE</vt:lpstr>
    </vt:vector>
  </TitlesOfParts>
  <Company>MUICT</Company>
  <LinksUpToDate>false</LinksUpToDate>
  <CharactersWithSpaces>53810</CharactersWithSpaces>
  <SharedDoc>false</SharedDoc>
  <HLinks>
    <vt:vector size="444" baseType="variant">
      <vt:variant>
        <vt:i4>1572914</vt:i4>
      </vt:variant>
      <vt:variant>
        <vt:i4>586</vt:i4>
      </vt:variant>
      <vt:variant>
        <vt:i4>0</vt:i4>
      </vt:variant>
      <vt:variant>
        <vt:i4>5</vt:i4>
      </vt:variant>
      <vt:variant>
        <vt:lpwstr/>
      </vt:variant>
      <vt:variant>
        <vt:lpwstr>_Toc244916543</vt:lpwstr>
      </vt:variant>
      <vt:variant>
        <vt:i4>1572914</vt:i4>
      </vt:variant>
      <vt:variant>
        <vt:i4>578</vt:i4>
      </vt:variant>
      <vt:variant>
        <vt:i4>0</vt:i4>
      </vt:variant>
      <vt:variant>
        <vt:i4>5</vt:i4>
      </vt:variant>
      <vt:variant>
        <vt:lpwstr/>
      </vt:variant>
      <vt:variant>
        <vt:lpwstr>_Toc244916542</vt:lpwstr>
      </vt:variant>
      <vt:variant>
        <vt:i4>1572914</vt:i4>
      </vt:variant>
      <vt:variant>
        <vt:i4>570</vt:i4>
      </vt:variant>
      <vt:variant>
        <vt:i4>0</vt:i4>
      </vt:variant>
      <vt:variant>
        <vt:i4>5</vt:i4>
      </vt:variant>
      <vt:variant>
        <vt:lpwstr/>
      </vt:variant>
      <vt:variant>
        <vt:lpwstr>_Toc244916541</vt:lpwstr>
      </vt:variant>
      <vt:variant>
        <vt:i4>1572914</vt:i4>
      </vt:variant>
      <vt:variant>
        <vt:i4>562</vt:i4>
      </vt:variant>
      <vt:variant>
        <vt:i4>0</vt:i4>
      </vt:variant>
      <vt:variant>
        <vt:i4>5</vt:i4>
      </vt:variant>
      <vt:variant>
        <vt:lpwstr/>
      </vt:variant>
      <vt:variant>
        <vt:lpwstr>_Toc244916540</vt:lpwstr>
      </vt:variant>
      <vt:variant>
        <vt:i4>2031666</vt:i4>
      </vt:variant>
      <vt:variant>
        <vt:i4>554</vt:i4>
      </vt:variant>
      <vt:variant>
        <vt:i4>0</vt:i4>
      </vt:variant>
      <vt:variant>
        <vt:i4>5</vt:i4>
      </vt:variant>
      <vt:variant>
        <vt:lpwstr/>
      </vt:variant>
      <vt:variant>
        <vt:lpwstr>_Toc244916539</vt:lpwstr>
      </vt:variant>
      <vt:variant>
        <vt:i4>2031666</vt:i4>
      </vt:variant>
      <vt:variant>
        <vt:i4>546</vt:i4>
      </vt:variant>
      <vt:variant>
        <vt:i4>0</vt:i4>
      </vt:variant>
      <vt:variant>
        <vt:i4>5</vt:i4>
      </vt:variant>
      <vt:variant>
        <vt:lpwstr/>
      </vt:variant>
      <vt:variant>
        <vt:lpwstr>_Toc244916538</vt:lpwstr>
      </vt:variant>
      <vt:variant>
        <vt:i4>2031666</vt:i4>
      </vt:variant>
      <vt:variant>
        <vt:i4>538</vt:i4>
      </vt:variant>
      <vt:variant>
        <vt:i4>0</vt:i4>
      </vt:variant>
      <vt:variant>
        <vt:i4>5</vt:i4>
      </vt:variant>
      <vt:variant>
        <vt:lpwstr/>
      </vt:variant>
      <vt:variant>
        <vt:lpwstr>_Toc244916537</vt:lpwstr>
      </vt:variant>
      <vt:variant>
        <vt:i4>2031666</vt:i4>
      </vt:variant>
      <vt:variant>
        <vt:i4>530</vt:i4>
      </vt:variant>
      <vt:variant>
        <vt:i4>0</vt:i4>
      </vt:variant>
      <vt:variant>
        <vt:i4>5</vt:i4>
      </vt:variant>
      <vt:variant>
        <vt:lpwstr/>
      </vt:variant>
      <vt:variant>
        <vt:lpwstr>_Toc244916536</vt:lpwstr>
      </vt:variant>
      <vt:variant>
        <vt:i4>2031666</vt:i4>
      </vt:variant>
      <vt:variant>
        <vt:i4>521</vt:i4>
      </vt:variant>
      <vt:variant>
        <vt:i4>0</vt:i4>
      </vt:variant>
      <vt:variant>
        <vt:i4>5</vt:i4>
      </vt:variant>
      <vt:variant>
        <vt:lpwstr/>
      </vt:variant>
      <vt:variant>
        <vt:lpwstr>_Toc244916535</vt:lpwstr>
      </vt:variant>
      <vt:variant>
        <vt:i4>2031666</vt:i4>
      </vt:variant>
      <vt:variant>
        <vt:i4>515</vt:i4>
      </vt:variant>
      <vt:variant>
        <vt:i4>0</vt:i4>
      </vt:variant>
      <vt:variant>
        <vt:i4>5</vt:i4>
      </vt:variant>
      <vt:variant>
        <vt:lpwstr/>
      </vt:variant>
      <vt:variant>
        <vt:lpwstr>_Toc244916534</vt:lpwstr>
      </vt:variant>
      <vt:variant>
        <vt:i4>2031666</vt:i4>
      </vt:variant>
      <vt:variant>
        <vt:i4>509</vt:i4>
      </vt:variant>
      <vt:variant>
        <vt:i4>0</vt:i4>
      </vt:variant>
      <vt:variant>
        <vt:i4>5</vt:i4>
      </vt:variant>
      <vt:variant>
        <vt:lpwstr/>
      </vt:variant>
      <vt:variant>
        <vt:lpwstr>_Toc244916533</vt:lpwstr>
      </vt:variant>
      <vt:variant>
        <vt:i4>2031666</vt:i4>
      </vt:variant>
      <vt:variant>
        <vt:i4>503</vt:i4>
      </vt:variant>
      <vt:variant>
        <vt:i4>0</vt:i4>
      </vt:variant>
      <vt:variant>
        <vt:i4>5</vt:i4>
      </vt:variant>
      <vt:variant>
        <vt:lpwstr/>
      </vt:variant>
      <vt:variant>
        <vt:lpwstr>_Toc244916532</vt:lpwstr>
      </vt:variant>
      <vt:variant>
        <vt:i4>2031666</vt:i4>
      </vt:variant>
      <vt:variant>
        <vt:i4>497</vt:i4>
      </vt:variant>
      <vt:variant>
        <vt:i4>0</vt:i4>
      </vt:variant>
      <vt:variant>
        <vt:i4>5</vt:i4>
      </vt:variant>
      <vt:variant>
        <vt:lpwstr/>
      </vt:variant>
      <vt:variant>
        <vt:lpwstr>_Toc244916531</vt:lpwstr>
      </vt:variant>
      <vt:variant>
        <vt:i4>2031666</vt:i4>
      </vt:variant>
      <vt:variant>
        <vt:i4>491</vt:i4>
      </vt:variant>
      <vt:variant>
        <vt:i4>0</vt:i4>
      </vt:variant>
      <vt:variant>
        <vt:i4>5</vt:i4>
      </vt:variant>
      <vt:variant>
        <vt:lpwstr/>
      </vt:variant>
      <vt:variant>
        <vt:lpwstr>_Toc244916530</vt:lpwstr>
      </vt:variant>
      <vt:variant>
        <vt:i4>1966130</vt:i4>
      </vt:variant>
      <vt:variant>
        <vt:i4>485</vt:i4>
      </vt:variant>
      <vt:variant>
        <vt:i4>0</vt:i4>
      </vt:variant>
      <vt:variant>
        <vt:i4>5</vt:i4>
      </vt:variant>
      <vt:variant>
        <vt:lpwstr/>
      </vt:variant>
      <vt:variant>
        <vt:lpwstr>_Toc244916529</vt:lpwstr>
      </vt:variant>
      <vt:variant>
        <vt:i4>1966130</vt:i4>
      </vt:variant>
      <vt:variant>
        <vt:i4>479</vt:i4>
      </vt:variant>
      <vt:variant>
        <vt:i4>0</vt:i4>
      </vt:variant>
      <vt:variant>
        <vt:i4>5</vt:i4>
      </vt:variant>
      <vt:variant>
        <vt:lpwstr/>
      </vt:variant>
      <vt:variant>
        <vt:lpwstr>_Toc244916528</vt:lpwstr>
      </vt:variant>
      <vt:variant>
        <vt:i4>1966130</vt:i4>
      </vt:variant>
      <vt:variant>
        <vt:i4>473</vt:i4>
      </vt:variant>
      <vt:variant>
        <vt:i4>0</vt:i4>
      </vt:variant>
      <vt:variant>
        <vt:i4>5</vt:i4>
      </vt:variant>
      <vt:variant>
        <vt:lpwstr/>
      </vt:variant>
      <vt:variant>
        <vt:lpwstr>_Toc244916527</vt:lpwstr>
      </vt:variant>
      <vt:variant>
        <vt:i4>1966130</vt:i4>
      </vt:variant>
      <vt:variant>
        <vt:i4>467</vt:i4>
      </vt:variant>
      <vt:variant>
        <vt:i4>0</vt:i4>
      </vt:variant>
      <vt:variant>
        <vt:i4>5</vt:i4>
      </vt:variant>
      <vt:variant>
        <vt:lpwstr/>
      </vt:variant>
      <vt:variant>
        <vt:lpwstr>_Toc244916526</vt:lpwstr>
      </vt:variant>
      <vt:variant>
        <vt:i4>1966130</vt:i4>
      </vt:variant>
      <vt:variant>
        <vt:i4>461</vt:i4>
      </vt:variant>
      <vt:variant>
        <vt:i4>0</vt:i4>
      </vt:variant>
      <vt:variant>
        <vt:i4>5</vt:i4>
      </vt:variant>
      <vt:variant>
        <vt:lpwstr/>
      </vt:variant>
      <vt:variant>
        <vt:lpwstr>_Toc244916525</vt:lpwstr>
      </vt:variant>
      <vt:variant>
        <vt:i4>1966130</vt:i4>
      </vt:variant>
      <vt:variant>
        <vt:i4>455</vt:i4>
      </vt:variant>
      <vt:variant>
        <vt:i4>0</vt:i4>
      </vt:variant>
      <vt:variant>
        <vt:i4>5</vt:i4>
      </vt:variant>
      <vt:variant>
        <vt:lpwstr/>
      </vt:variant>
      <vt:variant>
        <vt:lpwstr>_Toc244916524</vt:lpwstr>
      </vt:variant>
      <vt:variant>
        <vt:i4>1966130</vt:i4>
      </vt:variant>
      <vt:variant>
        <vt:i4>449</vt:i4>
      </vt:variant>
      <vt:variant>
        <vt:i4>0</vt:i4>
      </vt:variant>
      <vt:variant>
        <vt:i4>5</vt:i4>
      </vt:variant>
      <vt:variant>
        <vt:lpwstr/>
      </vt:variant>
      <vt:variant>
        <vt:lpwstr>_Toc244916523</vt:lpwstr>
      </vt:variant>
      <vt:variant>
        <vt:i4>1966130</vt:i4>
      </vt:variant>
      <vt:variant>
        <vt:i4>443</vt:i4>
      </vt:variant>
      <vt:variant>
        <vt:i4>0</vt:i4>
      </vt:variant>
      <vt:variant>
        <vt:i4>5</vt:i4>
      </vt:variant>
      <vt:variant>
        <vt:lpwstr/>
      </vt:variant>
      <vt:variant>
        <vt:lpwstr>_Toc244916522</vt:lpwstr>
      </vt:variant>
      <vt:variant>
        <vt:i4>1966130</vt:i4>
      </vt:variant>
      <vt:variant>
        <vt:i4>437</vt:i4>
      </vt:variant>
      <vt:variant>
        <vt:i4>0</vt:i4>
      </vt:variant>
      <vt:variant>
        <vt:i4>5</vt:i4>
      </vt:variant>
      <vt:variant>
        <vt:lpwstr/>
      </vt:variant>
      <vt:variant>
        <vt:lpwstr>_Toc244916521</vt:lpwstr>
      </vt:variant>
      <vt:variant>
        <vt:i4>1966130</vt:i4>
      </vt:variant>
      <vt:variant>
        <vt:i4>431</vt:i4>
      </vt:variant>
      <vt:variant>
        <vt:i4>0</vt:i4>
      </vt:variant>
      <vt:variant>
        <vt:i4>5</vt:i4>
      </vt:variant>
      <vt:variant>
        <vt:lpwstr/>
      </vt:variant>
      <vt:variant>
        <vt:lpwstr>_Toc244916520</vt:lpwstr>
      </vt:variant>
      <vt:variant>
        <vt:i4>1900594</vt:i4>
      </vt:variant>
      <vt:variant>
        <vt:i4>425</vt:i4>
      </vt:variant>
      <vt:variant>
        <vt:i4>0</vt:i4>
      </vt:variant>
      <vt:variant>
        <vt:i4>5</vt:i4>
      </vt:variant>
      <vt:variant>
        <vt:lpwstr/>
      </vt:variant>
      <vt:variant>
        <vt:lpwstr>_Toc244916519</vt:lpwstr>
      </vt:variant>
      <vt:variant>
        <vt:i4>1900594</vt:i4>
      </vt:variant>
      <vt:variant>
        <vt:i4>419</vt:i4>
      </vt:variant>
      <vt:variant>
        <vt:i4>0</vt:i4>
      </vt:variant>
      <vt:variant>
        <vt:i4>5</vt:i4>
      </vt:variant>
      <vt:variant>
        <vt:lpwstr/>
      </vt:variant>
      <vt:variant>
        <vt:lpwstr>_Toc244916518</vt:lpwstr>
      </vt:variant>
      <vt:variant>
        <vt:i4>1900594</vt:i4>
      </vt:variant>
      <vt:variant>
        <vt:i4>413</vt:i4>
      </vt:variant>
      <vt:variant>
        <vt:i4>0</vt:i4>
      </vt:variant>
      <vt:variant>
        <vt:i4>5</vt:i4>
      </vt:variant>
      <vt:variant>
        <vt:lpwstr/>
      </vt:variant>
      <vt:variant>
        <vt:lpwstr>_Toc244916517</vt:lpwstr>
      </vt:variant>
      <vt:variant>
        <vt:i4>1900594</vt:i4>
      </vt:variant>
      <vt:variant>
        <vt:i4>407</vt:i4>
      </vt:variant>
      <vt:variant>
        <vt:i4>0</vt:i4>
      </vt:variant>
      <vt:variant>
        <vt:i4>5</vt:i4>
      </vt:variant>
      <vt:variant>
        <vt:lpwstr/>
      </vt:variant>
      <vt:variant>
        <vt:lpwstr>_Toc244916516</vt:lpwstr>
      </vt:variant>
      <vt:variant>
        <vt:i4>1900594</vt:i4>
      </vt:variant>
      <vt:variant>
        <vt:i4>395</vt:i4>
      </vt:variant>
      <vt:variant>
        <vt:i4>0</vt:i4>
      </vt:variant>
      <vt:variant>
        <vt:i4>5</vt:i4>
      </vt:variant>
      <vt:variant>
        <vt:lpwstr/>
      </vt:variant>
      <vt:variant>
        <vt:lpwstr>_Toc244916515</vt:lpwstr>
      </vt:variant>
      <vt:variant>
        <vt:i4>1900594</vt:i4>
      </vt:variant>
      <vt:variant>
        <vt:i4>389</vt:i4>
      </vt:variant>
      <vt:variant>
        <vt:i4>0</vt:i4>
      </vt:variant>
      <vt:variant>
        <vt:i4>5</vt:i4>
      </vt:variant>
      <vt:variant>
        <vt:lpwstr/>
      </vt:variant>
      <vt:variant>
        <vt:lpwstr>_Toc244916514</vt:lpwstr>
      </vt:variant>
      <vt:variant>
        <vt:i4>1900594</vt:i4>
      </vt:variant>
      <vt:variant>
        <vt:i4>383</vt:i4>
      </vt:variant>
      <vt:variant>
        <vt:i4>0</vt:i4>
      </vt:variant>
      <vt:variant>
        <vt:i4>5</vt:i4>
      </vt:variant>
      <vt:variant>
        <vt:lpwstr/>
      </vt:variant>
      <vt:variant>
        <vt:lpwstr>_Toc244916513</vt:lpwstr>
      </vt:variant>
      <vt:variant>
        <vt:i4>1900594</vt:i4>
      </vt:variant>
      <vt:variant>
        <vt:i4>377</vt:i4>
      </vt:variant>
      <vt:variant>
        <vt:i4>0</vt:i4>
      </vt:variant>
      <vt:variant>
        <vt:i4>5</vt:i4>
      </vt:variant>
      <vt:variant>
        <vt:lpwstr/>
      </vt:variant>
      <vt:variant>
        <vt:lpwstr>_Toc244916512</vt:lpwstr>
      </vt:variant>
      <vt:variant>
        <vt:i4>1900594</vt:i4>
      </vt:variant>
      <vt:variant>
        <vt:i4>371</vt:i4>
      </vt:variant>
      <vt:variant>
        <vt:i4>0</vt:i4>
      </vt:variant>
      <vt:variant>
        <vt:i4>5</vt:i4>
      </vt:variant>
      <vt:variant>
        <vt:lpwstr/>
      </vt:variant>
      <vt:variant>
        <vt:lpwstr>_Toc244916511</vt:lpwstr>
      </vt:variant>
      <vt:variant>
        <vt:i4>1900594</vt:i4>
      </vt:variant>
      <vt:variant>
        <vt:i4>365</vt:i4>
      </vt:variant>
      <vt:variant>
        <vt:i4>0</vt:i4>
      </vt:variant>
      <vt:variant>
        <vt:i4>5</vt:i4>
      </vt:variant>
      <vt:variant>
        <vt:lpwstr/>
      </vt:variant>
      <vt:variant>
        <vt:lpwstr>_Toc244916510</vt:lpwstr>
      </vt:variant>
      <vt:variant>
        <vt:i4>1835058</vt:i4>
      </vt:variant>
      <vt:variant>
        <vt:i4>359</vt:i4>
      </vt:variant>
      <vt:variant>
        <vt:i4>0</vt:i4>
      </vt:variant>
      <vt:variant>
        <vt:i4>5</vt:i4>
      </vt:variant>
      <vt:variant>
        <vt:lpwstr/>
      </vt:variant>
      <vt:variant>
        <vt:lpwstr>_Toc244916509</vt:lpwstr>
      </vt:variant>
      <vt:variant>
        <vt:i4>1835058</vt:i4>
      </vt:variant>
      <vt:variant>
        <vt:i4>353</vt:i4>
      </vt:variant>
      <vt:variant>
        <vt:i4>0</vt:i4>
      </vt:variant>
      <vt:variant>
        <vt:i4>5</vt:i4>
      </vt:variant>
      <vt:variant>
        <vt:lpwstr/>
      </vt:variant>
      <vt:variant>
        <vt:lpwstr>_Toc244916508</vt:lpwstr>
      </vt:variant>
      <vt:variant>
        <vt:i4>1835058</vt:i4>
      </vt:variant>
      <vt:variant>
        <vt:i4>347</vt:i4>
      </vt:variant>
      <vt:variant>
        <vt:i4>0</vt:i4>
      </vt:variant>
      <vt:variant>
        <vt:i4>5</vt:i4>
      </vt:variant>
      <vt:variant>
        <vt:lpwstr/>
      </vt:variant>
      <vt:variant>
        <vt:lpwstr>_Toc244916507</vt:lpwstr>
      </vt:variant>
      <vt:variant>
        <vt:i4>1835058</vt:i4>
      </vt:variant>
      <vt:variant>
        <vt:i4>341</vt:i4>
      </vt:variant>
      <vt:variant>
        <vt:i4>0</vt:i4>
      </vt:variant>
      <vt:variant>
        <vt:i4>5</vt:i4>
      </vt:variant>
      <vt:variant>
        <vt:lpwstr/>
      </vt:variant>
      <vt:variant>
        <vt:lpwstr>_Toc244916506</vt:lpwstr>
      </vt:variant>
      <vt:variant>
        <vt:i4>1835058</vt:i4>
      </vt:variant>
      <vt:variant>
        <vt:i4>331</vt:i4>
      </vt:variant>
      <vt:variant>
        <vt:i4>0</vt:i4>
      </vt:variant>
      <vt:variant>
        <vt:i4>5</vt:i4>
      </vt:variant>
      <vt:variant>
        <vt:lpwstr/>
      </vt:variant>
      <vt:variant>
        <vt:lpwstr>_Toc244916505</vt:lpwstr>
      </vt:variant>
      <vt:variant>
        <vt:i4>1835058</vt:i4>
      </vt:variant>
      <vt:variant>
        <vt:i4>321</vt:i4>
      </vt:variant>
      <vt:variant>
        <vt:i4>0</vt:i4>
      </vt:variant>
      <vt:variant>
        <vt:i4>5</vt:i4>
      </vt:variant>
      <vt:variant>
        <vt:lpwstr/>
      </vt:variant>
      <vt:variant>
        <vt:lpwstr>_Toc244916504</vt:lpwstr>
      </vt:variant>
      <vt:variant>
        <vt:i4>1835058</vt:i4>
      </vt:variant>
      <vt:variant>
        <vt:i4>311</vt:i4>
      </vt:variant>
      <vt:variant>
        <vt:i4>0</vt:i4>
      </vt:variant>
      <vt:variant>
        <vt:i4>5</vt:i4>
      </vt:variant>
      <vt:variant>
        <vt:lpwstr/>
      </vt:variant>
      <vt:variant>
        <vt:lpwstr>_Toc244916503</vt:lpwstr>
      </vt:variant>
      <vt:variant>
        <vt:i4>1835058</vt:i4>
      </vt:variant>
      <vt:variant>
        <vt:i4>305</vt:i4>
      </vt:variant>
      <vt:variant>
        <vt:i4>0</vt:i4>
      </vt:variant>
      <vt:variant>
        <vt:i4>5</vt:i4>
      </vt:variant>
      <vt:variant>
        <vt:lpwstr/>
      </vt:variant>
      <vt:variant>
        <vt:lpwstr>_Toc244916502</vt:lpwstr>
      </vt:variant>
      <vt:variant>
        <vt:i4>1835058</vt:i4>
      </vt:variant>
      <vt:variant>
        <vt:i4>299</vt:i4>
      </vt:variant>
      <vt:variant>
        <vt:i4>0</vt:i4>
      </vt:variant>
      <vt:variant>
        <vt:i4>5</vt:i4>
      </vt:variant>
      <vt:variant>
        <vt:lpwstr/>
      </vt:variant>
      <vt:variant>
        <vt:lpwstr>_Toc244916501</vt:lpwstr>
      </vt:variant>
      <vt:variant>
        <vt:i4>1835058</vt:i4>
      </vt:variant>
      <vt:variant>
        <vt:i4>291</vt:i4>
      </vt:variant>
      <vt:variant>
        <vt:i4>0</vt:i4>
      </vt:variant>
      <vt:variant>
        <vt:i4>5</vt:i4>
      </vt:variant>
      <vt:variant>
        <vt:lpwstr/>
      </vt:variant>
      <vt:variant>
        <vt:lpwstr>_Toc244916500</vt:lpwstr>
      </vt:variant>
      <vt:variant>
        <vt:i4>1376307</vt:i4>
      </vt:variant>
      <vt:variant>
        <vt:i4>283</vt:i4>
      </vt:variant>
      <vt:variant>
        <vt:i4>0</vt:i4>
      </vt:variant>
      <vt:variant>
        <vt:i4>5</vt:i4>
      </vt:variant>
      <vt:variant>
        <vt:lpwstr/>
      </vt:variant>
      <vt:variant>
        <vt:lpwstr>_Toc244916499</vt:lpwstr>
      </vt:variant>
      <vt:variant>
        <vt:i4>1376307</vt:i4>
      </vt:variant>
      <vt:variant>
        <vt:i4>277</vt:i4>
      </vt:variant>
      <vt:variant>
        <vt:i4>0</vt:i4>
      </vt:variant>
      <vt:variant>
        <vt:i4>5</vt:i4>
      </vt:variant>
      <vt:variant>
        <vt:lpwstr/>
      </vt:variant>
      <vt:variant>
        <vt:lpwstr>_Toc244916498</vt:lpwstr>
      </vt:variant>
      <vt:variant>
        <vt:i4>1376307</vt:i4>
      </vt:variant>
      <vt:variant>
        <vt:i4>271</vt:i4>
      </vt:variant>
      <vt:variant>
        <vt:i4>0</vt:i4>
      </vt:variant>
      <vt:variant>
        <vt:i4>5</vt:i4>
      </vt:variant>
      <vt:variant>
        <vt:lpwstr/>
      </vt:variant>
      <vt:variant>
        <vt:lpwstr>_Toc244916497</vt:lpwstr>
      </vt:variant>
      <vt:variant>
        <vt:i4>1376307</vt:i4>
      </vt:variant>
      <vt:variant>
        <vt:i4>265</vt:i4>
      </vt:variant>
      <vt:variant>
        <vt:i4>0</vt:i4>
      </vt:variant>
      <vt:variant>
        <vt:i4>5</vt:i4>
      </vt:variant>
      <vt:variant>
        <vt:lpwstr/>
      </vt:variant>
      <vt:variant>
        <vt:lpwstr>_Toc244916496</vt:lpwstr>
      </vt:variant>
      <vt:variant>
        <vt:i4>1376307</vt:i4>
      </vt:variant>
      <vt:variant>
        <vt:i4>259</vt:i4>
      </vt:variant>
      <vt:variant>
        <vt:i4>0</vt:i4>
      </vt:variant>
      <vt:variant>
        <vt:i4>5</vt:i4>
      </vt:variant>
      <vt:variant>
        <vt:lpwstr/>
      </vt:variant>
      <vt:variant>
        <vt:lpwstr>_Toc244916495</vt:lpwstr>
      </vt:variant>
      <vt:variant>
        <vt:i4>1376307</vt:i4>
      </vt:variant>
      <vt:variant>
        <vt:i4>253</vt:i4>
      </vt:variant>
      <vt:variant>
        <vt:i4>0</vt:i4>
      </vt:variant>
      <vt:variant>
        <vt:i4>5</vt:i4>
      </vt:variant>
      <vt:variant>
        <vt:lpwstr/>
      </vt:variant>
      <vt:variant>
        <vt:lpwstr>_Toc244916494</vt:lpwstr>
      </vt:variant>
      <vt:variant>
        <vt:i4>1376307</vt:i4>
      </vt:variant>
      <vt:variant>
        <vt:i4>247</vt:i4>
      </vt:variant>
      <vt:variant>
        <vt:i4>0</vt:i4>
      </vt:variant>
      <vt:variant>
        <vt:i4>5</vt:i4>
      </vt:variant>
      <vt:variant>
        <vt:lpwstr/>
      </vt:variant>
      <vt:variant>
        <vt:lpwstr>_Toc244916493</vt:lpwstr>
      </vt:variant>
      <vt:variant>
        <vt:i4>1376307</vt:i4>
      </vt:variant>
      <vt:variant>
        <vt:i4>241</vt:i4>
      </vt:variant>
      <vt:variant>
        <vt:i4>0</vt:i4>
      </vt:variant>
      <vt:variant>
        <vt:i4>5</vt:i4>
      </vt:variant>
      <vt:variant>
        <vt:lpwstr/>
      </vt:variant>
      <vt:variant>
        <vt:lpwstr>_Toc244916492</vt:lpwstr>
      </vt:variant>
      <vt:variant>
        <vt:i4>1376307</vt:i4>
      </vt:variant>
      <vt:variant>
        <vt:i4>235</vt:i4>
      </vt:variant>
      <vt:variant>
        <vt:i4>0</vt:i4>
      </vt:variant>
      <vt:variant>
        <vt:i4>5</vt:i4>
      </vt:variant>
      <vt:variant>
        <vt:lpwstr/>
      </vt:variant>
      <vt:variant>
        <vt:lpwstr>_Toc244916491</vt:lpwstr>
      </vt:variant>
      <vt:variant>
        <vt:i4>1376307</vt:i4>
      </vt:variant>
      <vt:variant>
        <vt:i4>229</vt:i4>
      </vt:variant>
      <vt:variant>
        <vt:i4>0</vt:i4>
      </vt:variant>
      <vt:variant>
        <vt:i4>5</vt:i4>
      </vt:variant>
      <vt:variant>
        <vt:lpwstr/>
      </vt:variant>
      <vt:variant>
        <vt:lpwstr>_Toc244916490</vt:lpwstr>
      </vt:variant>
      <vt:variant>
        <vt:i4>1310771</vt:i4>
      </vt:variant>
      <vt:variant>
        <vt:i4>223</vt:i4>
      </vt:variant>
      <vt:variant>
        <vt:i4>0</vt:i4>
      </vt:variant>
      <vt:variant>
        <vt:i4>5</vt:i4>
      </vt:variant>
      <vt:variant>
        <vt:lpwstr/>
      </vt:variant>
      <vt:variant>
        <vt:lpwstr>_Toc244916489</vt:lpwstr>
      </vt:variant>
      <vt:variant>
        <vt:i4>1310771</vt:i4>
      </vt:variant>
      <vt:variant>
        <vt:i4>217</vt:i4>
      </vt:variant>
      <vt:variant>
        <vt:i4>0</vt:i4>
      </vt:variant>
      <vt:variant>
        <vt:i4>5</vt:i4>
      </vt:variant>
      <vt:variant>
        <vt:lpwstr/>
      </vt:variant>
      <vt:variant>
        <vt:lpwstr>_Toc244916488</vt:lpwstr>
      </vt:variant>
      <vt:variant>
        <vt:i4>1310771</vt:i4>
      </vt:variant>
      <vt:variant>
        <vt:i4>211</vt:i4>
      </vt:variant>
      <vt:variant>
        <vt:i4>0</vt:i4>
      </vt:variant>
      <vt:variant>
        <vt:i4>5</vt:i4>
      </vt:variant>
      <vt:variant>
        <vt:lpwstr/>
      </vt:variant>
      <vt:variant>
        <vt:lpwstr>_Toc244916487</vt:lpwstr>
      </vt:variant>
      <vt:variant>
        <vt:i4>1310771</vt:i4>
      </vt:variant>
      <vt:variant>
        <vt:i4>205</vt:i4>
      </vt:variant>
      <vt:variant>
        <vt:i4>0</vt:i4>
      </vt:variant>
      <vt:variant>
        <vt:i4>5</vt:i4>
      </vt:variant>
      <vt:variant>
        <vt:lpwstr/>
      </vt:variant>
      <vt:variant>
        <vt:lpwstr>_Toc244916486</vt:lpwstr>
      </vt:variant>
      <vt:variant>
        <vt:i4>1310771</vt:i4>
      </vt:variant>
      <vt:variant>
        <vt:i4>199</vt:i4>
      </vt:variant>
      <vt:variant>
        <vt:i4>0</vt:i4>
      </vt:variant>
      <vt:variant>
        <vt:i4>5</vt:i4>
      </vt:variant>
      <vt:variant>
        <vt:lpwstr/>
      </vt:variant>
      <vt:variant>
        <vt:lpwstr>_Toc244916485</vt:lpwstr>
      </vt:variant>
      <vt:variant>
        <vt:i4>1310771</vt:i4>
      </vt:variant>
      <vt:variant>
        <vt:i4>193</vt:i4>
      </vt:variant>
      <vt:variant>
        <vt:i4>0</vt:i4>
      </vt:variant>
      <vt:variant>
        <vt:i4>5</vt:i4>
      </vt:variant>
      <vt:variant>
        <vt:lpwstr/>
      </vt:variant>
      <vt:variant>
        <vt:lpwstr>_Toc244916484</vt:lpwstr>
      </vt:variant>
      <vt:variant>
        <vt:i4>1310771</vt:i4>
      </vt:variant>
      <vt:variant>
        <vt:i4>187</vt:i4>
      </vt:variant>
      <vt:variant>
        <vt:i4>0</vt:i4>
      </vt:variant>
      <vt:variant>
        <vt:i4>5</vt:i4>
      </vt:variant>
      <vt:variant>
        <vt:lpwstr/>
      </vt:variant>
      <vt:variant>
        <vt:lpwstr>_Toc244916483</vt:lpwstr>
      </vt:variant>
      <vt:variant>
        <vt:i4>1310771</vt:i4>
      </vt:variant>
      <vt:variant>
        <vt:i4>181</vt:i4>
      </vt:variant>
      <vt:variant>
        <vt:i4>0</vt:i4>
      </vt:variant>
      <vt:variant>
        <vt:i4>5</vt:i4>
      </vt:variant>
      <vt:variant>
        <vt:lpwstr/>
      </vt:variant>
      <vt:variant>
        <vt:lpwstr>_Toc244916482</vt:lpwstr>
      </vt:variant>
      <vt:variant>
        <vt:i4>1310771</vt:i4>
      </vt:variant>
      <vt:variant>
        <vt:i4>175</vt:i4>
      </vt:variant>
      <vt:variant>
        <vt:i4>0</vt:i4>
      </vt:variant>
      <vt:variant>
        <vt:i4>5</vt:i4>
      </vt:variant>
      <vt:variant>
        <vt:lpwstr/>
      </vt:variant>
      <vt:variant>
        <vt:lpwstr>_Toc244916481</vt:lpwstr>
      </vt:variant>
      <vt:variant>
        <vt:i4>1310771</vt:i4>
      </vt:variant>
      <vt:variant>
        <vt:i4>169</vt:i4>
      </vt:variant>
      <vt:variant>
        <vt:i4>0</vt:i4>
      </vt:variant>
      <vt:variant>
        <vt:i4>5</vt:i4>
      </vt:variant>
      <vt:variant>
        <vt:lpwstr/>
      </vt:variant>
      <vt:variant>
        <vt:lpwstr>_Toc244916480</vt:lpwstr>
      </vt:variant>
      <vt:variant>
        <vt:i4>1769523</vt:i4>
      </vt:variant>
      <vt:variant>
        <vt:i4>163</vt:i4>
      </vt:variant>
      <vt:variant>
        <vt:i4>0</vt:i4>
      </vt:variant>
      <vt:variant>
        <vt:i4>5</vt:i4>
      </vt:variant>
      <vt:variant>
        <vt:lpwstr/>
      </vt:variant>
      <vt:variant>
        <vt:lpwstr>_Toc244916479</vt:lpwstr>
      </vt:variant>
      <vt:variant>
        <vt:i4>1769523</vt:i4>
      </vt:variant>
      <vt:variant>
        <vt:i4>157</vt:i4>
      </vt:variant>
      <vt:variant>
        <vt:i4>0</vt:i4>
      </vt:variant>
      <vt:variant>
        <vt:i4>5</vt:i4>
      </vt:variant>
      <vt:variant>
        <vt:lpwstr/>
      </vt:variant>
      <vt:variant>
        <vt:lpwstr>_Toc244916478</vt:lpwstr>
      </vt:variant>
      <vt:variant>
        <vt:i4>1769523</vt:i4>
      </vt:variant>
      <vt:variant>
        <vt:i4>151</vt:i4>
      </vt:variant>
      <vt:variant>
        <vt:i4>0</vt:i4>
      </vt:variant>
      <vt:variant>
        <vt:i4>5</vt:i4>
      </vt:variant>
      <vt:variant>
        <vt:lpwstr/>
      </vt:variant>
      <vt:variant>
        <vt:lpwstr>_Toc244916477</vt:lpwstr>
      </vt:variant>
      <vt:variant>
        <vt:i4>1769523</vt:i4>
      </vt:variant>
      <vt:variant>
        <vt:i4>145</vt:i4>
      </vt:variant>
      <vt:variant>
        <vt:i4>0</vt:i4>
      </vt:variant>
      <vt:variant>
        <vt:i4>5</vt:i4>
      </vt:variant>
      <vt:variant>
        <vt:lpwstr/>
      </vt:variant>
      <vt:variant>
        <vt:lpwstr>_Toc244916476</vt:lpwstr>
      </vt:variant>
      <vt:variant>
        <vt:i4>1769523</vt:i4>
      </vt:variant>
      <vt:variant>
        <vt:i4>139</vt:i4>
      </vt:variant>
      <vt:variant>
        <vt:i4>0</vt:i4>
      </vt:variant>
      <vt:variant>
        <vt:i4>5</vt:i4>
      </vt:variant>
      <vt:variant>
        <vt:lpwstr/>
      </vt:variant>
      <vt:variant>
        <vt:lpwstr>_Toc244916475</vt:lpwstr>
      </vt:variant>
      <vt:variant>
        <vt:i4>1769523</vt:i4>
      </vt:variant>
      <vt:variant>
        <vt:i4>133</vt:i4>
      </vt:variant>
      <vt:variant>
        <vt:i4>0</vt:i4>
      </vt:variant>
      <vt:variant>
        <vt:i4>5</vt:i4>
      </vt:variant>
      <vt:variant>
        <vt:lpwstr/>
      </vt:variant>
      <vt:variant>
        <vt:lpwstr>_Toc244916474</vt:lpwstr>
      </vt:variant>
      <vt:variant>
        <vt:i4>1769526</vt:i4>
      </vt:variant>
      <vt:variant>
        <vt:i4>124</vt:i4>
      </vt:variant>
      <vt:variant>
        <vt:i4>0</vt:i4>
      </vt:variant>
      <vt:variant>
        <vt:i4>5</vt:i4>
      </vt:variant>
      <vt:variant>
        <vt:lpwstr/>
      </vt:variant>
      <vt:variant>
        <vt:lpwstr>_Toc183533726</vt:lpwstr>
      </vt:variant>
      <vt:variant>
        <vt:i4>1769526</vt:i4>
      </vt:variant>
      <vt:variant>
        <vt:i4>118</vt:i4>
      </vt:variant>
      <vt:variant>
        <vt:i4>0</vt:i4>
      </vt:variant>
      <vt:variant>
        <vt:i4>5</vt:i4>
      </vt:variant>
      <vt:variant>
        <vt:lpwstr/>
      </vt:variant>
      <vt:variant>
        <vt:lpwstr>_Toc183533725</vt:lpwstr>
      </vt:variant>
      <vt:variant>
        <vt:i4>1769526</vt:i4>
      </vt:variant>
      <vt:variant>
        <vt:i4>112</vt:i4>
      </vt:variant>
      <vt:variant>
        <vt:i4>0</vt:i4>
      </vt:variant>
      <vt:variant>
        <vt:i4>5</vt:i4>
      </vt:variant>
      <vt:variant>
        <vt:lpwstr/>
      </vt:variant>
      <vt:variant>
        <vt:lpwstr>_Toc183533722</vt:lpwstr>
      </vt:variant>
      <vt:variant>
        <vt:i4>1769526</vt:i4>
      </vt:variant>
      <vt:variant>
        <vt:i4>106</vt:i4>
      </vt:variant>
      <vt:variant>
        <vt:i4>0</vt:i4>
      </vt:variant>
      <vt:variant>
        <vt:i4>5</vt:i4>
      </vt:variant>
      <vt:variant>
        <vt:lpwstr/>
      </vt:variant>
      <vt:variant>
        <vt:lpwstr>_Toc183533721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TITLE</dc:title>
  <dc:creator>Microsoft Office User</dc:creator>
  <cp:lastModifiedBy>KRISSANAPONG PALAKHAM</cp:lastModifiedBy>
  <cp:revision>2</cp:revision>
  <cp:lastPrinted>2007-11-23T10:08:00Z</cp:lastPrinted>
  <dcterms:created xsi:type="dcterms:W3CDTF">2022-11-14T06:34:00Z</dcterms:created>
  <dcterms:modified xsi:type="dcterms:W3CDTF">2022-11-14T11:57:00Z</dcterms:modified>
</cp:coreProperties>
</file>